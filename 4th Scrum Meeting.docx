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E2083" w14:textId="7BF7466E" w:rsidR="0001626D" w:rsidRPr="000102B6" w:rsidRDefault="00BB0E66" w:rsidP="000102B6">
      <w:pPr>
        <w:pStyle w:val="Title"/>
      </w:pPr>
      <w:r>
        <w:t>4</w:t>
      </w:r>
      <w:r w:rsidRPr="00BB0E66">
        <w:rPr>
          <w:vertAlign w:val="superscript"/>
        </w:rPr>
        <w:t>th</w:t>
      </w:r>
      <w:r>
        <w:t xml:space="preserve"> </w:t>
      </w:r>
      <w:r w:rsidR="00AC702F">
        <w:t xml:space="preserve">Scrum Meeting </w:t>
      </w:r>
    </w:p>
    <w:p w14:paraId="5A4209F8" w14:textId="77777777" w:rsidR="00560F76" w:rsidRPr="000102B6" w:rsidRDefault="000102B6" w:rsidP="000102B6">
      <w:pPr>
        <w:pStyle w:val="Title"/>
      </w:pPr>
      <w:r w:rsidRPr="000102B6">
        <w:t>Minutes</w:t>
      </w:r>
    </w:p>
    <w:p w14:paraId="32855AC4" w14:textId="413176C7" w:rsidR="00DC5CA9" w:rsidRPr="00317906" w:rsidRDefault="008962D9" w:rsidP="000102B6">
      <w:pPr>
        <w:pStyle w:val="Details"/>
        <w:spacing w:before="0"/>
      </w:pPr>
      <w:r w:rsidRPr="00317906">
        <w:rPr>
          <w:b/>
        </w:rPr>
        <w:t>Date</w:t>
      </w:r>
      <w:r w:rsidRPr="00317906">
        <w:t>:</w:t>
      </w:r>
      <w:r w:rsidR="00DC5CA9" w:rsidRPr="00317906">
        <w:t xml:space="preserve"> </w:t>
      </w:r>
      <w:r w:rsidR="0044346B">
        <w:t>1</w:t>
      </w:r>
      <w:r w:rsidR="00BB0E66">
        <w:t>6</w:t>
      </w:r>
      <w:r w:rsidR="00AC702F">
        <w:t xml:space="preserve"> Oct 2020</w:t>
      </w:r>
    </w:p>
    <w:p w14:paraId="40F7EBB7" w14:textId="06BBB532" w:rsidR="00DC5CA9" w:rsidRPr="00317906" w:rsidRDefault="008962D9" w:rsidP="00317906">
      <w:pPr>
        <w:pStyle w:val="Details"/>
      </w:pPr>
      <w:r w:rsidRPr="00317906">
        <w:rPr>
          <w:b/>
        </w:rPr>
        <w:t>Time</w:t>
      </w:r>
      <w:r w:rsidRPr="00317906">
        <w:t>:</w:t>
      </w:r>
      <w:r w:rsidR="00DC5CA9" w:rsidRPr="00317906">
        <w:t xml:space="preserve"> </w:t>
      </w:r>
      <w:r w:rsidR="00BB0E66">
        <w:t>10</w:t>
      </w:r>
      <w:r w:rsidR="00AC702F">
        <w:t>:</w:t>
      </w:r>
      <w:r w:rsidR="0044346B">
        <w:t>00</w:t>
      </w:r>
      <w:r w:rsidR="00AC702F">
        <w:t>P</w:t>
      </w:r>
      <w:r w:rsidR="0044346B">
        <w:t>M</w:t>
      </w:r>
    </w:p>
    <w:p w14:paraId="021AB582" w14:textId="5F223BD8" w:rsidR="00DC5CA9" w:rsidRPr="00317906" w:rsidRDefault="008962D9" w:rsidP="00317906">
      <w:pPr>
        <w:pStyle w:val="Details"/>
      </w:pPr>
      <w:r w:rsidRPr="00317906">
        <w:rPr>
          <w:b/>
        </w:rPr>
        <w:t>Facilitator</w:t>
      </w:r>
      <w:r w:rsidRPr="00317906">
        <w:t>:</w:t>
      </w:r>
      <w:r w:rsidR="00DC5CA9" w:rsidRPr="00317906">
        <w:t xml:space="preserve"> </w:t>
      </w:r>
      <w:r w:rsidR="00AF2577">
        <w:t>Mirwais Jan Salah</w:t>
      </w:r>
    </w:p>
    <w:p w14:paraId="55B1F087" w14:textId="77777777" w:rsidR="00CA6B4F" w:rsidRPr="000102B6" w:rsidRDefault="008640E0" w:rsidP="000102B6">
      <w:pPr>
        <w:pStyle w:val="Heading1"/>
      </w:pPr>
      <w:sdt>
        <w:sdtPr>
          <w:alias w:val="In attendance:"/>
          <w:tag w:val="In attendance:"/>
          <w:id w:val="-34966697"/>
          <w:placeholder>
            <w:docPart w:val="72D1411B125645DEAC6FF21A50BABF7F"/>
          </w:placeholder>
          <w:temporary/>
          <w:showingPlcHdr/>
          <w15:appearance w15:val="hidden"/>
        </w:sdtPr>
        <w:sdtEndPr/>
        <w:sdtContent>
          <w:r w:rsidR="00CA6B4F" w:rsidRPr="000102B6">
            <w:t>In Attendance</w:t>
          </w:r>
        </w:sdtContent>
      </w:sdt>
    </w:p>
    <w:p w14:paraId="26653CA5" w14:textId="7FDF7A75" w:rsidR="00CA6B4F" w:rsidRPr="00CA6B4F" w:rsidRDefault="00AC702F" w:rsidP="00CA6B4F">
      <w:pPr>
        <w:rPr>
          <w:color w:val="000000" w:themeColor="text1"/>
        </w:rPr>
      </w:pPr>
      <w:r>
        <w:rPr>
          <w:color w:val="000000" w:themeColor="text1"/>
        </w:rPr>
        <w:t>The attendees were Me (Scrum Master), Abdul Salam Faiq (Product Owner), and the developer team which includes, Surya Faqirzada, Haroon Kakar, Ahmad Wasim Wardak, and Mohammad Rasoul Sahibbzadah.</w:t>
      </w:r>
    </w:p>
    <w:p w14:paraId="2F0174A5" w14:textId="144689FE" w:rsidR="00CA6B4F" w:rsidRPr="00CA6B4F" w:rsidRDefault="00CA6B4F" w:rsidP="00CA6B4F">
      <w:pPr>
        <w:rPr>
          <w:color w:val="000000" w:themeColor="text1"/>
        </w:rPr>
      </w:pPr>
    </w:p>
    <w:p w14:paraId="65E4AA24" w14:textId="0F95FBE3" w:rsidR="00CA6B4F" w:rsidRDefault="00AC702F" w:rsidP="000102B6">
      <w:pPr>
        <w:pStyle w:val="Heading1"/>
      </w:pPr>
      <w:r>
        <w:t>Report:</w:t>
      </w:r>
    </w:p>
    <w:p w14:paraId="07ECECDD" w14:textId="543B35F1" w:rsidR="00AC702F" w:rsidRDefault="00AC702F" w:rsidP="00AC702F">
      <w:r>
        <w:t>In this meeting</w:t>
      </w:r>
      <w:r w:rsidR="0044346B">
        <w:t xml:space="preserve">, </w:t>
      </w:r>
      <w:r w:rsidR="00BB0E66">
        <w:t xml:space="preserve">the developer teams showed their designs for sign in and sign up page to me and the product to see if it was to his liking, he liked the design, and I told them to run it to see if it was working and to make sure it was connected to database, everything was working well and the first sprint totally complete. The sprint one will be uploaded to </w:t>
      </w:r>
      <w:r w:rsidR="005B098C">
        <w:t>G</w:t>
      </w:r>
      <w:r w:rsidR="00BB0E66">
        <w:t>ithub tonight and working on sprint 2 will begin shortly afterwards. Deadline for sprint 2 is 18 OCT 2020.</w:t>
      </w:r>
    </w:p>
    <w:p w14:paraId="4960D8F5" w14:textId="236FFD75" w:rsidR="005C06C8" w:rsidRDefault="005C06C8" w:rsidP="00AC702F"/>
    <w:p w14:paraId="30C0F6C0" w14:textId="3610E8AB" w:rsidR="00CA6B4F" w:rsidRPr="00CA6B4F" w:rsidRDefault="00CA6B4F" w:rsidP="00CA6B4F">
      <w:pPr>
        <w:rPr>
          <w:color w:val="000000" w:themeColor="text1"/>
        </w:rPr>
      </w:pPr>
    </w:p>
    <w:p w14:paraId="75C6F5CB" w14:textId="77777777" w:rsidR="00CA6B4F" w:rsidRPr="00CA6B4F" w:rsidRDefault="008640E0" w:rsidP="000102B6">
      <w:pPr>
        <w:pStyle w:val="Heading1"/>
      </w:pPr>
      <w:sdt>
        <w:sdtPr>
          <w:alias w:val="Next meeting:"/>
          <w:tag w:val="Next meeting:"/>
          <w:id w:val="-1524860034"/>
          <w:placeholder>
            <w:docPart w:val="0D47B36CCF474BE1BD79AE8EBFDA6EA7"/>
          </w:placeholder>
          <w:temporary/>
          <w:showingPlcHdr/>
          <w15:appearance w15:val="hidden"/>
        </w:sdtPr>
        <w:sdtEndPr/>
        <w:sdtContent>
          <w:r w:rsidR="00CA6B4F" w:rsidRPr="00CA6B4F">
            <w:t>Next Meeting</w:t>
          </w:r>
        </w:sdtContent>
      </w:sdt>
    </w:p>
    <w:p w14:paraId="6CD068FA" w14:textId="77777777" w:rsidR="00CA6B4F" w:rsidRPr="00CA6B4F" w:rsidRDefault="008640E0" w:rsidP="00CA6B4F">
      <w:pPr>
        <w:rPr>
          <w:color w:val="000000" w:themeColor="text1"/>
        </w:rPr>
      </w:pPr>
      <w:sdt>
        <w:sdtPr>
          <w:rPr>
            <w:color w:val="000000" w:themeColor="text1"/>
          </w:rPr>
          <w:alias w:val="Enter next meeting date and time:"/>
          <w:tag w:val="Enter next meeting date and time:"/>
          <w:id w:val="-774623784"/>
          <w:placeholder>
            <w:docPart w:val="7755BE9C33804B6980B82798518D8EEF"/>
          </w:placeholder>
          <w:temporary/>
          <w:showingPlcHdr/>
          <w15:appearance w15:val="hidden"/>
        </w:sdtPr>
        <w:sdtEndPr/>
        <w:sdtContent>
          <w:r w:rsidR="00CA6B4F" w:rsidRPr="00CA6B4F">
            <w:rPr>
              <w:color w:val="000000" w:themeColor="text1"/>
            </w:rPr>
            <w:t>Date | time</w:t>
          </w:r>
        </w:sdtContent>
      </w:sdt>
      <w:r w:rsidR="00CA6B4F" w:rsidRPr="00CA6B4F">
        <w:rPr>
          <w:color w:val="000000" w:themeColor="text1"/>
        </w:rPr>
        <w:t xml:space="preserve">, </w:t>
      </w:r>
      <w:sdt>
        <w:sdtPr>
          <w:rPr>
            <w:color w:val="000000" w:themeColor="text1"/>
          </w:rPr>
          <w:alias w:val="Enter location:"/>
          <w:tag w:val="Enter location:"/>
          <w:id w:val="1638528997"/>
          <w:placeholder>
            <w:docPart w:val="861447F111934A90A85A61A5D466B924"/>
          </w:placeholder>
          <w:temporary/>
          <w:showingPlcHdr/>
          <w15:appearance w15:val="hidden"/>
        </w:sdtPr>
        <w:sdtEndPr/>
        <w:sdtContent>
          <w:r w:rsidR="00CA6B4F" w:rsidRPr="00CA6B4F">
            <w:rPr>
              <w:color w:val="000000" w:themeColor="text1"/>
            </w:rPr>
            <w:t>Location</w:t>
          </w:r>
        </w:sdtContent>
      </w:sdt>
    </w:p>
    <w:p w14:paraId="12581EF5" w14:textId="34221755" w:rsidR="00CA6B4F" w:rsidRPr="000102B6" w:rsidRDefault="005C06C8" w:rsidP="000102B6">
      <w:r>
        <w:t>1</w:t>
      </w:r>
      <w:r w:rsidR="00BB0E66">
        <w:t>8</w:t>
      </w:r>
      <w:r>
        <w:t xml:space="preserve"> Oct 2020, </w:t>
      </w:r>
      <w:r w:rsidR="00BB0E66">
        <w:t>8</w:t>
      </w:r>
      <w:r>
        <w:t>:00 PM, Google Meet</w:t>
      </w:r>
    </w:p>
    <w:p w14:paraId="59A85247" w14:textId="77777777" w:rsidR="0001626D" w:rsidRPr="00A448C1" w:rsidRDefault="008962D9" w:rsidP="000102B6">
      <w:r>
        <w:rPr>
          <w:noProof/>
        </w:rPr>
        <mc:AlternateContent>
          <mc:Choice Requires="wps">
            <w:drawing>
              <wp:anchor distT="0" distB="0" distL="114300" distR="114300" simplePos="0" relativeHeight="251674624" behindDoc="0" locked="0" layoutInCell="1" allowOverlap="1" wp14:anchorId="29694D41" wp14:editId="47C579D3">
                <wp:simplePos x="0" y="0"/>
                <wp:positionH relativeFrom="column">
                  <wp:posOffset>-742950</wp:posOffset>
                </wp:positionH>
                <wp:positionV relativeFrom="paragraph">
                  <wp:posOffset>5530759</wp:posOffset>
                </wp:positionV>
                <wp:extent cx="7862207" cy="257810"/>
                <wp:effectExtent l="0" t="0" r="0" b="0"/>
                <wp:wrapNone/>
                <wp:docPr id="25" name="Rectangle 25" descr="decorative element"/>
                <wp:cNvGraphicFramePr/>
                <a:graphic xmlns:a="http://schemas.openxmlformats.org/drawingml/2006/main">
                  <a:graphicData uri="http://schemas.microsoft.com/office/word/2010/wordprocessingShape">
                    <wps:wsp>
                      <wps:cNvSpPr/>
                      <wps:spPr>
                        <a:xfrm>
                          <a:off x="0" y="0"/>
                          <a:ext cx="7862207" cy="257810"/>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18AA70" id="Rectangle 25" o:spid="_x0000_s1026" alt="decorative element" style="position:absolute;margin-left:-58.5pt;margin-top:435.5pt;width:619.05pt;height:20.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hlZ7wIAAHAGAAAOAAAAZHJzL2Uyb0RvYy54bWysVUtPGzEQvlfqf7B8L7tZERIiNigCUVWi&#10;EAEVZ+MdZy15bdd2Xv31HdubJaWIQ9XLxvZ88/rmkYvLXafIBpyXRtd0dFJSApqbRupVTX883XyZ&#10;UuID0w1TRkNN9+Dp5fzzp4utnUFlWqMacASNaD/b2pq2IdhZUXjeQsf8ibGgUSiM61jAq1sVjWNb&#10;tN6poirLs2JrXGOd4eA9vl5nIZ0n+0IAD/dCeAhE1RRjC+nr0vclfov5BZutHLOt5H0Y7B+i6JjU&#10;6HQwdc0CI2sn/zLVSe6MNyKccNMVRgjJIeWA2YzKN9k8tsxCygXJ8Xagyf8/s/xus3RENjWtxpRo&#10;1mGNHpA1plcKSHxrwHMkrAFuHAtyAwQUdKBD5G5r/QxNPNql628ej5GInXBd/MUUyS7xvR/4hl0g&#10;HB8n07OqKieUcJRV48l0lApSvGpb58NXMB2Jh5o6jCzRzDa3PqBHhB4gPfvNjVSKCCWxmTS2HCXO&#10;hGcZ2kQmtmguk0f9pOGJNchnmZ5T28GVcmTDsGEY55jnKCaKjlb+WOF8XJYfKkWwWnffTZONTZJC&#10;NjX4GQwn+31MSmqC/GOs5RSdoBviOVOARUqxsFmQCmKV+sAcS1knjzp+tYksZKnClyLWKVcmncJe&#10;QUY/gMDqYy2qjwiIWN+yBnIqMZNDpf5MRWk0GNEC/Q+2M+cD8j1ye3xUhTS2g/KHJOcUB43k2egw&#10;KHdSG/deZmooq8j4A0mZmsjSi2n2OBvYPql9veU3ErvwlvmwZA63BNYFN1+4x49QZltT058oaY37&#10;9d57xOPwopSSLW6dmvqfa+awS9U3jW14Pjo9jWsqXU7Hkwov7ljycizR6+7KYJ+OsEEsT8eID+pw&#10;FM50z7ggF9Eripjm6LumPLjD5SrkbYgrlsNikWC4miwLt/rR8sPAxCl72j0zZ/tRDDjEd+awodjs&#10;zURmbKyHNot1MEKmZn3ltecb11qegbyC4948vifU6x/F/DcAAAD//wMAUEsDBBQABgAIAAAAIQA6&#10;2ODw4gAAAA0BAAAPAAAAZHJzL2Rvd25yZXYueG1sTI9BS8NAEIXvgv9hGcFbu5mCaYyZFBUjCCI0&#10;iudtMk2i2d2Q3aTx37s96e0N7/Hme9lu0b2YeXSdNQS4jkCwqWzdmYbg471YJSCcV6ZWvTVM8MMO&#10;dvnlRabS2p7MnufSNyKUGJcqgtb7IZXSVS1r5dZ2YBO8ox218uEcG1mP6hTKdS83URRLrToTPrRq&#10;4MeWq+9y0gQv9utTvj6XcxU/HG/2U1K8PRVIdH213N+B8Lz4vzCc8QM65IHpYCdTO9ETrBC3YYwn&#10;SLYYxDmCG0QQB4JbxBhknsn/K/JfAAAA//8DAFBLAQItABQABgAIAAAAIQC2gziS/gAAAOEBAAAT&#10;AAAAAAAAAAAAAAAAAAAAAABbQ29udGVudF9UeXBlc10ueG1sUEsBAi0AFAAGAAgAAAAhADj9If/W&#10;AAAAlAEAAAsAAAAAAAAAAAAAAAAALwEAAF9yZWxzLy5yZWxzUEsBAi0AFAAGAAgAAAAhAIuuGVnv&#10;AgAAcAYAAA4AAAAAAAAAAAAAAAAALgIAAGRycy9lMm9Eb2MueG1sUEsBAi0AFAAGAAgAAAAhADrY&#10;4PDiAAAADQEAAA8AAAAAAAAAAAAAAAAASQUAAGRycy9kb3ducmV2LnhtbFBLBQYAAAAABAAEAPMA&#10;AABYBgAAAAA=&#10;" fillcolor="#1cade4 [3204]" stroked="f" strokeweight="1pt">
                <v:fill color2="#1481ab [2404]" rotate="t" angle="270" colors="0 #1cade4;62259f #1482ac" focus="100%" type="gradient"/>
              </v:rect>
            </w:pict>
          </mc:Fallback>
        </mc:AlternateContent>
      </w:r>
    </w:p>
    <w:sectPr w:rsidR="0001626D" w:rsidRPr="00A448C1" w:rsidSect="000102B6">
      <w:headerReference w:type="default" r:id="rId10"/>
      <w:footerReference w:type="default" r:id="rId11"/>
      <w:headerReference w:type="first" r:id="rId12"/>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15724D" w14:textId="77777777" w:rsidR="008640E0" w:rsidRDefault="008640E0">
      <w:pPr>
        <w:spacing w:after="0" w:line="240" w:lineRule="auto"/>
      </w:pPr>
      <w:r>
        <w:separator/>
      </w:r>
    </w:p>
  </w:endnote>
  <w:endnote w:type="continuationSeparator" w:id="0">
    <w:p w14:paraId="34E336F4" w14:textId="77777777" w:rsidR="008640E0" w:rsidRDefault="00864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94643E" w14:textId="77777777" w:rsidR="0001626D" w:rsidRPr="00544235" w:rsidRDefault="00317906">
    <w:pPr>
      <w:pStyle w:val="Footer"/>
      <w:rPr>
        <w:color w:val="335B74" w:themeColor="text2"/>
      </w:rPr>
    </w:pPr>
    <w:r>
      <w:rPr>
        <w:noProof/>
      </w:rPr>
      <mc:AlternateContent>
        <mc:Choice Requires="wps">
          <w:drawing>
            <wp:anchor distT="0" distB="0" distL="114300" distR="114300" simplePos="0" relativeHeight="251661312" behindDoc="0" locked="0" layoutInCell="1" allowOverlap="1" wp14:anchorId="5626235E" wp14:editId="1027A80A">
              <wp:simplePos x="0" y="0"/>
              <wp:positionH relativeFrom="column">
                <wp:posOffset>-715645</wp:posOffset>
              </wp:positionH>
              <wp:positionV relativeFrom="paragraph">
                <wp:posOffset>154305</wp:posOffset>
              </wp:positionV>
              <wp:extent cx="7833207" cy="447841"/>
              <wp:effectExtent l="0" t="0" r="0" b="9525"/>
              <wp:wrapNone/>
              <wp:docPr id="5" name="Rectangle 5" descr="decorative element"/>
              <wp:cNvGraphicFramePr/>
              <a:graphic xmlns:a="http://schemas.openxmlformats.org/drawingml/2006/main">
                <a:graphicData uri="http://schemas.microsoft.com/office/word/2010/wordprocessingShape">
                  <wps:wsp>
                    <wps:cNvSpPr/>
                    <wps:spPr>
                      <a:xfrm>
                        <a:off x="0" y="0"/>
                        <a:ext cx="7833207" cy="447841"/>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80C2FA" id="Rectangle 5" o:spid="_x0000_s1026" alt="decorative element" style="position:absolute;margin-left:-56.35pt;margin-top:12.15pt;width:616.8pt;height:35.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d947wIAAG4GAAAOAAAAZHJzL2Uyb0RvYy54bWysVUtPGzEQvlfqf7B8L7sJoQkRGxSBqCrR&#10;goCKs/HaWUu2x7WdB/31HdvZJaWIQ9XLxva8v/lmcna+M5pshA8KbENHRzUlwnJolV019MfD1acZ&#10;JSEy2zINVjT0WQR6vvj44Wzr5mIMHehWeIJObJhvXUO7GN28qgLvhGHhCJywKJTgDYt49auq9WyL&#10;3o2uxnX9udqCb50HLkLA18sipIvsX0rB442UQUSiG4q5xfz1+fuUvtXijM1XnrlO8X0a7B+yMExZ&#10;DDq4umSRkbVXf7kyinsIIOMRB1OBlIqLXANWM6pfVXPfMSdyLQhOcANM4f+55d83t56otqEnlFhm&#10;sEV3CBqzKy0IPrUicISrFRw8i2ojiNDCCBsTclsX5ujg3t36/S3gMcGwk96kXyyQ7DLazwPaYhcJ&#10;x8fp7Ph4XE8p4SibTKazySg5rV6snQ/xiwBD0qGhHhPLILPNdYhFtVfZY99eKa2J1AqpZJFwlHiI&#10;jyp2GUokaGlSQPtsEYgDRLPOz5l04kJ7smFIF8Y51tnntAqHBqcndf2uUVLWa/MN2uJsmg1KzkOc&#10;XGxyjDWv+py0sgThx1zrGQbBMCRwpgW2KOfC5lFpkZpUvCF5c9U5ok1fCwmFItX4UqU+lc7kU3zW&#10;omjfCYm9x16M3wMg6YaOtaKUkirJg4NZ/1mKtugwaUuMP/gumA+ab4G710+mIg/tYPwuyKXEwSJH&#10;BhsHY6Ms+Lcq00NbZdHvQSrQJJSeoH3GyUD6ZPoGx68UsvCahXjLPO4I7AvuvXiDH6lh21DYnyjp&#10;wP966z3p4+iilJIt7pyGhp9r5pGl+qtFGp6OJpO0pPJlcjId48UfSp4OJXZtLgB5OkKCOJ6PST/q&#10;/ig9mEdcj8sUFUXMcozdUB59f7mIZRfiguViucxquJgci9f23vF+YNKUPewemXf7UYw4xN+h309s&#10;/moii27qh4XlOoJUmawvuO7xxqVWyF8WcNqah/es9fI3sfgNAAD//wMAUEsDBBQABgAIAAAAIQDg&#10;pZam4gAAAAsBAAAPAAAAZHJzL2Rvd25yZXYueG1sTI9RS8MwFIXfBf9DuIJvW5o6Z1ebDhUrDERY&#10;FZ+z5q6tNjelSbv6782e9PFyPs75bradTccmHFxrSYJYRsCQKqtbqiV8vBeLBJjzirTqLKGEH3Sw&#10;zS8vMpVqe6I9TqWvWSghlyoJjfd9yrmrGjTKLW2PFLKjHYzy4Rxqrgd1CuWm43EUrblRLYWFRvX4&#10;1GD1XY5Gws5+ffLXl3Kq1o/H2/2YFG/PhZDy+mp+uAfmcfZ/MJz1gzrkwelgR9KOdRIWQsR3gZUQ&#10;r26AnQkRRxtgBwmbVQI8z/j/H/JfAAAA//8DAFBLAQItABQABgAIAAAAIQC2gziS/gAAAOEBAAAT&#10;AAAAAAAAAAAAAAAAAAAAAABbQ29udGVudF9UeXBlc10ueG1sUEsBAi0AFAAGAAgAAAAhADj9If/W&#10;AAAAlAEAAAsAAAAAAAAAAAAAAAAALwEAAF9yZWxzLy5yZWxzUEsBAi0AFAAGAAgAAAAhAFzx33jv&#10;AgAAbgYAAA4AAAAAAAAAAAAAAAAALgIAAGRycy9lMm9Eb2MueG1sUEsBAi0AFAAGAAgAAAAhAOCl&#10;lqbiAAAACwEAAA8AAAAAAAAAAAAAAAAASQUAAGRycy9kb3ducmV2LnhtbFBLBQYAAAAABAAEAPMA&#10;AABYBgAAAAA=&#10;" fillcolor="#1cade4 [3204]" stroked="f" strokeweight="1pt">
              <v:fill color2="#1481ab [2404]" rotate="t" angle="270" colors="0 #1cade4;62259f #1482ac" focus="100%" type="gradient"/>
            </v:rect>
          </w:pict>
        </mc:Fallback>
      </mc:AlternateContent>
    </w:r>
    <w:r w:rsidR="00DA4A43" w:rsidRPr="00544235">
      <w:rPr>
        <w:color w:val="335B74" w:themeColor="text2"/>
      </w:rPr>
      <w:fldChar w:fldCharType="begin"/>
    </w:r>
    <w:r w:rsidR="00DA4A43" w:rsidRPr="00544235">
      <w:rPr>
        <w:color w:val="335B74" w:themeColor="text2"/>
      </w:rPr>
      <w:instrText xml:space="preserve"> PAGE   \* MERGEFORMAT </w:instrText>
    </w:r>
    <w:r w:rsidR="00DA4A43" w:rsidRPr="00544235">
      <w:rPr>
        <w:color w:val="335B74" w:themeColor="text2"/>
      </w:rPr>
      <w:fldChar w:fldCharType="separate"/>
    </w:r>
    <w:r w:rsidR="00DF3520">
      <w:rPr>
        <w:noProof/>
        <w:color w:val="335B74" w:themeColor="text2"/>
      </w:rPr>
      <w:t>2</w:t>
    </w:r>
    <w:r w:rsidR="00DA4A43" w:rsidRPr="00544235">
      <w:rPr>
        <w:noProof/>
        <w:color w:val="335B74" w:themeColor="text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E719B2" w14:textId="77777777" w:rsidR="008640E0" w:rsidRDefault="008640E0">
      <w:pPr>
        <w:spacing w:after="0" w:line="240" w:lineRule="auto"/>
      </w:pPr>
      <w:r>
        <w:separator/>
      </w:r>
    </w:p>
  </w:footnote>
  <w:footnote w:type="continuationSeparator" w:id="0">
    <w:p w14:paraId="1022C542" w14:textId="77777777" w:rsidR="008640E0" w:rsidRDefault="008640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8688CE" w14:textId="77777777" w:rsidR="000102B6" w:rsidRDefault="000102B6">
    <w:pPr>
      <w:pStyle w:val="Header"/>
    </w:pPr>
    <w:r>
      <w:rPr>
        <w:noProof/>
      </w:rPr>
      <mc:AlternateContent>
        <mc:Choice Requires="wps">
          <w:drawing>
            <wp:anchor distT="0" distB="0" distL="114300" distR="114300" simplePos="0" relativeHeight="251663360" behindDoc="0" locked="0" layoutInCell="1" allowOverlap="1" wp14:anchorId="31D0AC9C" wp14:editId="2D7AAC06">
              <wp:simplePos x="0" y="0"/>
              <wp:positionH relativeFrom="column">
                <wp:posOffset>-715645</wp:posOffset>
              </wp:positionH>
              <wp:positionV relativeFrom="paragraph">
                <wp:posOffset>-457200</wp:posOffset>
              </wp:positionV>
              <wp:extent cx="7833207" cy="447841"/>
              <wp:effectExtent l="0" t="0" r="0" b="9525"/>
              <wp:wrapNone/>
              <wp:docPr id="6" name="Rectangle 6" descr="decorative element"/>
              <wp:cNvGraphicFramePr/>
              <a:graphic xmlns:a="http://schemas.openxmlformats.org/drawingml/2006/main">
                <a:graphicData uri="http://schemas.microsoft.com/office/word/2010/wordprocessingShape">
                  <wps:wsp>
                    <wps:cNvSpPr/>
                    <wps:spPr>
                      <a:xfrm>
                        <a:off x="0" y="0"/>
                        <a:ext cx="7833207" cy="447841"/>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1B7F9F" id="Rectangle 6" o:spid="_x0000_s1026" alt="decorative element" style="position:absolute;margin-left:-56.35pt;margin-top:-36pt;width:616.8pt;height:3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Ket8AIAAG4GAAAOAAAAZHJzL2Uyb0RvYy54bWysVU1PGzEQvVfqf7B8L7sJgYSIDYpAVJUo&#10;IKDibLx21pLX49pONumv79jOLilFHKpeNrbn+82byfnFttVkI5xXYCo6OiopEYZDrcyqoj+err/M&#10;KPGBmZppMKKiO+HpxeLzp/POzsUYGtC1cASdGD/vbEWbEOy8KDxvRMv8EVhhUCjBtSzg1a2K2rEO&#10;vbe6GJfladGBq60DLrzH16sspIvkX0rBw52UXgSiK4q5hfR16fsSv8XinM1XjtlG8X0a7B+yaJky&#10;GHRwdcUCI2un/nLVKu7AgwxHHNoCpFRcpBqwmlH5pprHhlmRakFwvB1g8v/PLb/d3Dui6oqeUmJY&#10;iy16QNCYWWlB8KkWniNcteDgWFAbQYQWrTAhItdZP0cHj/be7W8ejxGGrXRt/MUCyTahvRvQFttA&#10;OD5OZ8fH43JKCUfZZDKdTUbRafFqbZ0PXwW0JB4q6jCxBDLb3PiQVXuVPfb1tdKaSK2QSgYJR4mD&#10;8KxCk6BEguYmebRPFp5YQDTL9JxIJy61IxuGdGGcY519Tit/aHB2UpYfGkVlvW6/Q52dTZNBznmI&#10;k4qNjrHmVZ+TVoYg/JhrOcMgGIZ4zrTAFqVc2DwoLWKTsjckb6o6RTTxayCikKUaX4rYp9yZdAo7&#10;LbL2g5DYe+zF+CMAoq5vWC1yKbGSNDiY9Z+laIMOo7bE+IPvjPmg+R64e/1oKtLQDsYfgpxLHCxS&#10;ZDBhMG6VAfdeZXpoq8z6PUgZmojSC9Q7nAykT6Kvt/xaIQtvmA/3zOGOwL7g3gt3+JEauorC/kRJ&#10;A+7Xe+9RH0cXpZR0uHMq6n+umUOW6m8GaXg2mkzikkqXycl0jBd3KHk5lJh1ewnI0xESxPJ0jPpB&#10;90fpoH3G9biMUVHEDMfYFeXB9ZfLkHchLlgulsukhovJsnBjHi3vByZO2dP2mTm7H8WAQ3wL/X5i&#10;8zcTmXVjPwws1wGkSmR9xXWPNy61TP68gOPWPLwnrde/icVvAAAA//8DAFBLAwQUAAYACAAAACEA&#10;6THrD+EAAAAMAQAADwAAAGRycy9kb3ducmV2LnhtbEyPX0vDMBTF3wW/Q7iCb1uawv7YNR0qVhBk&#10;sCp7zpq7ttrclCbt6rc3fdK3ezg/zj0n3U+mZSP2rrEkQSwjYEil1Q1VEj4/8sUWmPOKtGotoYQf&#10;dLDPbm9SlWh7pSOOha9YCCGXKAm1913CuStrNMotbYcUvIvtjfJB9hXXvbqGcNPyOIrW3KiGwoda&#10;dfhcY/ldDEbCm/068ffXYizXT5fVcdjmh5dcSHl/Nz3ugHmc/B8Mc/1QHbLQ6WwH0o61EhZCxJvA&#10;hmsTh1UzIuLoAdh5NlfAs5T/H5H9AgAA//8DAFBLAQItABQABgAIAAAAIQC2gziS/gAAAOEBAAAT&#10;AAAAAAAAAAAAAAAAAAAAAABbQ29udGVudF9UeXBlc10ueG1sUEsBAi0AFAAGAAgAAAAhADj9If/W&#10;AAAAlAEAAAsAAAAAAAAAAAAAAAAALwEAAF9yZWxzLy5yZWxzUEsBAi0AFAAGAAgAAAAhAMvIp63w&#10;AgAAbgYAAA4AAAAAAAAAAAAAAAAALgIAAGRycy9lMm9Eb2MueG1sUEsBAi0AFAAGAAgAAAAhAOkx&#10;6w/hAAAADAEAAA8AAAAAAAAAAAAAAAAASgUAAGRycy9kb3ducmV2LnhtbFBLBQYAAAAABAAEAPMA&#10;AABYBgAAAAA=&#10;" fillcolor="#1cade4 [3204]" stroked="f" strokeweight="1pt">
              <v:fill color2="#1481ab [2404]" rotate="t" angle="270" colors="0 #1cade4;62259f #1482ac" focus="100%" type="gradient"/>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F310E" w14:textId="77777777" w:rsidR="00DC5CA9" w:rsidRDefault="00DC5CA9">
    <w:pPr>
      <w:pStyle w:val="Header"/>
    </w:pPr>
    <w:r>
      <w:rPr>
        <w:noProof/>
        <w:color w:val="auto"/>
      </w:rPr>
      <mc:AlternateContent>
        <mc:Choice Requires="wpg">
          <w:drawing>
            <wp:anchor distT="0" distB="0" distL="114300" distR="114300" simplePos="0" relativeHeight="251659264" behindDoc="0" locked="0" layoutInCell="1" allowOverlap="1" wp14:anchorId="5C6647C5" wp14:editId="5ADC3CFD">
              <wp:simplePos x="0" y="0"/>
              <mc:AlternateContent>
                <mc:Choice Requires="wp14">
                  <wp:positionH relativeFrom="page">
                    <wp14:pctPosHOffset>-22900</wp14:pctPosHOffset>
                  </wp:positionH>
                </mc:Choice>
                <mc:Fallback>
                  <wp:positionH relativeFrom="page">
                    <wp:posOffset>-1779270</wp:posOffset>
                  </wp:positionH>
                </mc:Fallback>
              </mc:AlternateContent>
              <mc:AlternateContent>
                <mc:Choice Requires="wp14">
                  <wp:positionV relativeFrom="page">
                    <wp14:pctPosVOffset>-1500</wp14:pctPosVOffset>
                  </wp:positionV>
                </mc:Choice>
                <mc:Fallback>
                  <wp:positionV relativeFrom="page">
                    <wp:posOffset>-150495</wp:posOffset>
                  </wp:positionV>
                </mc:Fallback>
              </mc:AlternateContent>
              <wp:extent cx="10533888" cy="10210800"/>
              <wp:effectExtent l="0" t="0" r="0" b="0"/>
              <wp:wrapNone/>
              <wp:docPr id="4" name="Group 4" descr="decorative element"/>
              <wp:cNvGraphicFramePr/>
              <a:graphic xmlns:a="http://schemas.openxmlformats.org/drawingml/2006/main">
                <a:graphicData uri="http://schemas.microsoft.com/office/word/2010/wordprocessingGroup">
                  <wpg:wgp>
                    <wpg:cNvGrpSpPr/>
                    <wpg:grpSpPr>
                      <a:xfrm>
                        <a:off x="0" y="0"/>
                        <a:ext cx="10533888" cy="10210800"/>
                        <a:chOff x="0" y="0"/>
                        <a:chExt cx="10535285" cy="10210800"/>
                      </a:xfrm>
                    </wpg:grpSpPr>
                    <wps:wsp>
                      <wps:cNvPr id="20" name="Freeform 19">
                        <a:extLst>
                          <a:ext uri="{FF2B5EF4-FFF2-40B4-BE49-F238E27FC236}">
                            <a16:creationId xmlns:a16="http://schemas.microsoft.com/office/drawing/2014/main" id="{7E1B7167-0843-9649-8C5E-3D07F055F899}"/>
                          </a:ext>
                        </a:extLst>
                      </wps:cNvPr>
                      <wps:cNvSpPr/>
                      <wps:spPr>
                        <a:xfrm>
                          <a:off x="1724025" y="28575"/>
                          <a:ext cx="7874635" cy="2145030"/>
                        </a:xfrm>
                        <a:prstGeom prst="rect">
                          <a:avLst/>
                        </a:prstGeom>
                        <a:solidFill>
                          <a:schemeClr val="tx2"/>
                        </a:solidFill>
                        <a:ln w="8460" cap="flat">
                          <a:noFill/>
                          <a:prstDash val="solid"/>
                          <a:miter/>
                        </a:ln>
                      </wps:spPr>
                      <wps:txbx>
                        <w:txbxContent>
                          <w:p w14:paraId="4E1C8961" w14:textId="77777777" w:rsidR="00DC5CA9" w:rsidRDefault="00DC5CA9" w:rsidP="00DC5CA9">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18" descr="Parent teacher conference " title="Parent teacher conference ">
                        <a:extLst>
                          <a:ext uri="{FF2B5EF4-FFF2-40B4-BE49-F238E27FC236}">
                            <a16:creationId xmlns:a16="http://schemas.microsoft.com/office/drawing/2014/main" id="{D03A88B1-BFBC-E64E-9E86-FEEE955A1CF0}"/>
                          </a:ext>
                        </a:extLst>
                      </wps:cNvPr>
                      <wps:cNvSpPr/>
                      <wps:spPr>
                        <a:xfrm>
                          <a:off x="6124575" y="104775"/>
                          <a:ext cx="3420835" cy="2067574"/>
                        </a:xfrm>
                        <a:custGeom>
                          <a:avLst/>
                          <a:gdLst>
                            <a:gd name="connsiteX0" fmla="*/ 597266 w 3315255"/>
                            <a:gd name="connsiteY0" fmla="*/ 0 h 2003896"/>
                            <a:gd name="connsiteX1" fmla="*/ 3315255 w 3315255"/>
                            <a:gd name="connsiteY1" fmla="*/ 0 h 2003896"/>
                            <a:gd name="connsiteX2" fmla="*/ 3315255 w 3315255"/>
                            <a:gd name="connsiteY2" fmla="*/ 2003896 h 2003896"/>
                            <a:gd name="connsiteX3" fmla="*/ 911316 w 3315255"/>
                            <a:gd name="connsiteY3" fmla="*/ 2003896 h 2003896"/>
                            <a:gd name="connsiteX4" fmla="*/ 0 w 3315255"/>
                            <a:gd name="connsiteY4" fmla="*/ 970028 h 2003896"/>
                            <a:gd name="connsiteX5" fmla="*/ 597266 w 3315255"/>
                            <a:gd name="connsiteY5" fmla="*/ 0 h 20038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315255" h="2003896">
                              <a:moveTo>
                                <a:pt x="597266" y="0"/>
                              </a:moveTo>
                              <a:lnTo>
                                <a:pt x="3315255" y="0"/>
                              </a:lnTo>
                              <a:lnTo>
                                <a:pt x="3315255" y="2003896"/>
                              </a:lnTo>
                              <a:lnTo>
                                <a:pt x="911316" y="2003896"/>
                              </a:lnTo>
                              <a:lnTo>
                                <a:pt x="0" y="970028"/>
                              </a:lnTo>
                              <a:lnTo>
                                <a:pt x="597266" y="0"/>
                              </a:lnTo>
                              <a:close/>
                            </a:path>
                          </a:pathLst>
                        </a:custGeom>
                        <a:blipFill dpi="0" rotWithShape="1">
                          <a:blip r:embed="rId1"/>
                          <a:srcRect/>
                          <a:stretch>
                            <a:fillRect t="-18000" b="-9000"/>
                          </a:stretch>
                        </a:blip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5591175" y="142875"/>
                          <a:ext cx="1806575" cy="1984375"/>
                          <a:chOff x="34534" y="0"/>
                          <a:chExt cx="1806761" cy="1985392"/>
                        </a:xfrm>
                      </wpg:grpSpPr>
                      <wps:wsp>
                        <wps:cNvPr id="13" name="Parallelogram 12">
                          <a:extLst>
                            <a:ext uri="{FF2B5EF4-FFF2-40B4-BE49-F238E27FC236}">
                              <a16:creationId xmlns:a16="http://schemas.microsoft.com/office/drawing/2014/main" id="{0DF4DB2E-1B08-B444-B2FC-E7FB68181731}"/>
                            </a:ext>
                          </a:extLst>
                        </wps:cNvPr>
                        <wps:cNvSpPr/>
                        <wps:spPr>
                          <a:xfrm rot="17100000">
                            <a:off x="506618" y="650715"/>
                            <a:ext cx="1095043" cy="1574311"/>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741567"/>
                              <a:gd name="connsiteX1" fmla="*/ 649344 w 1182847"/>
                              <a:gd name="connsiteY1" fmla="*/ 0 h 1741567"/>
                              <a:gd name="connsiteX2" fmla="*/ 1182847 w 1182847"/>
                              <a:gd name="connsiteY2" fmla="*/ 0 h 1741567"/>
                              <a:gd name="connsiteX3" fmla="*/ 69651 w 1182847"/>
                              <a:gd name="connsiteY3" fmla="*/ 1741567 h 1741567"/>
                              <a:gd name="connsiteX4" fmla="*/ 0 w 1182847"/>
                              <a:gd name="connsiteY4" fmla="*/ 1009333 h 1741567"/>
                              <a:gd name="connsiteX0" fmla="*/ 0 w 1259962"/>
                              <a:gd name="connsiteY0" fmla="*/ 1142900 h 1741567"/>
                              <a:gd name="connsiteX1" fmla="*/ 726459 w 1259962"/>
                              <a:gd name="connsiteY1" fmla="*/ 0 h 1741567"/>
                              <a:gd name="connsiteX2" fmla="*/ 1259962 w 1259962"/>
                              <a:gd name="connsiteY2" fmla="*/ 0 h 1741567"/>
                              <a:gd name="connsiteX3" fmla="*/ 146766 w 1259962"/>
                              <a:gd name="connsiteY3" fmla="*/ 1741567 h 1741567"/>
                              <a:gd name="connsiteX4" fmla="*/ 0 w 1259962"/>
                              <a:gd name="connsiteY4" fmla="*/ 1142900 h 1741567"/>
                              <a:gd name="connsiteX0" fmla="*/ 0 w 1185600"/>
                              <a:gd name="connsiteY0" fmla="*/ 1142900 h 1741567"/>
                              <a:gd name="connsiteX1" fmla="*/ 726459 w 1185600"/>
                              <a:gd name="connsiteY1" fmla="*/ 0 h 1741567"/>
                              <a:gd name="connsiteX2" fmla="*/ 1185600 w 1185600"/>
                              <a:gd name="connsiteY2" fmla="*/ 176254 h 1741567"/>
                              <a:gd name="connsiteX3" fmla="*/ 146766 w 1185600"/>
                              <a:gd name="connsiteY3" fmla="*/ 1741567 h 1741567"/>
                              <a:gd name="connsiteX4" fmla="*/ 0 w 1185600"/>
                              <a:gd name="connsiteY4" fmla="*/ 1142900 h 1741567"/>
                              <a:gd name="connsiteX0" fmla="*/ 0 w 1185600"/>
                              <a:gd name="connsiteY0" fmla="*/ 1142900 h 1726013"/>
                              <a:gd name="connsiteX1" fmla="*/ 726459 w 1185600"/>
                              <a:gd name="connsiteY1" fmla="*/ 0 h 1726013"/>
                              <a:gd name="connsiteX2" fmla="*/ 1185600 w 1185600"/>
                              <a:gd name="connsiteY2" fmla="*/ 176254 h 1726013"/>
                              <a:gd name="connsiteX3" fmla="*/ 155746 w 1185600"/>
                              <a:gd name="connsiteY3" fmla="*/ 1726013 h 1726013"/>
                              <a:gd name="connsiteX4" fmla="*/ 0 w 1185600"/>
                              <a:gd name="connsiteY4" fmla="*/ 1142900 h 1726013"/>
                              <a:gd name="connsiteX0" fmla="*/ 0 w 1181711"/>
                              <a:gd name="connsiteY0" fmla="*/ 1145145 h 1726013"/>
                              <a:gd name="connsiteX1" fmla="*/ 722570 w 1181711"/>
                              <a:gd name="connsiteY1" fmla="*/ 0 h 1726013"/>
                              <a:gd name="connsiteX2" fmla="*/ 1181711 w 1181711"/>
                              <a:gd name="connsiteY2" fmla="*/ 176254 h 1726013"/>
                              <a:gd name="connsiteX3" fmla="*/ 151857 w 1181711"/>
                              <a:gd name="connsiteY3" fmla="*/ 1726013 h 1726013"/>
                              <a:gd name="connsiteX4" fmla="*/ 0 w 1181711"/>
                              <a:gd name="connsiteY4" fmla="*/ 1145145 h 1726013"/>
                              <a:gd name="connsiteX0" fmla="*/ 0 w 1260018"/>
                              <a:gd name="connsiteY0" fmla="*/ 1145145 h 1726013"/>
                              <a:gd name="connsiteX1" fmla="*/ 722570 w 1260018"/>
                              <a:gd name="connsiteY1" fmla="*/ 0 h 1726013"/>
                              <a:gd name="connsiteX2" fmla="*/ 1260018 w 1260018"/>
                              <a:gd name="connsiteY2" fmla="*/ 158250 h 1726013"/>
                              <a:gd name="connsiteX3" fmla="*/ 151857 w 1260018"/>
                              <a:gd name="connsiteY3" fmla="*/ 1726013 h 1726013"/>
                              <a:gd name="connsiteX4" fmla="*/ 0 w 1260018"/>
                              <a:gd name="connsiteY4" fmla="*/ 1145145 h 1726013"/>
                              <a:gd name="connsiteX0" fmla="*/ 0 w 1260018"/>
                              <a:gd name="connsiteY0" fmla="*/ 1167498 h 1748366"/>
                              <a:gd name="connsiteX1" fmla="*/ 728456 w 1260018"/>
                              <a:gd name="connsiteY1" fmla="*/ 0 h 1748366"/>
                              <a:gd name="connsiteX2" fmla="*/ 1260018 w 1260018"/>
                              <a:gd name="connsiteY2" fmla="*/ 180603 h 1748366"/>
                              <a:gd name="connsiteX3" fmla="*/ 151857 w 1260018"/>
                              <a:gd name="connsiteY3" fmla="*/ 1748366 h 1748366"/>
                              <a:gd name="connsiteX4" fmla="*/ 0 w 1260018"/>
                              <a:gd name="connsiteY4" fmla="*/ 1167498 h 1748366"/>
                              <a:gd name="connsiteX0" fmla="*/ 0 w 1260018"/>
                              <a:gd name="connsiteY0" fmla="*/ 1167498 h 1828672"/>
                              <a:gd name="connsiteX1" fmla="*/ 728456 w 1260018"/>
                              <a:gd name="connsiteY1" fmla="*/ 0 h 1828672"/>
                              <a:gd name="connsiteX2" fmla="*/ 1260018 w 1260018"/>
                              <a:gd name="connsiteY2" fmla="*/ 180603 h 1828672"/>
                              <a:gd name="connsiteX3" fmla="*/ 173386 w 1260018"/>
                              <a:gd name="connsiteY3" fmla="*/ 1828672 h 1828672"/>
                              <a:gd name="connsiteX4" fmla="*/ 0 w 1260018"/>
                              <a:gd name="connsiteY4" fmla="*/ 1167498 h 1828672"/>
                              <a:gd name="connsiteX0" fmla="*/ 0 w 1260018"/>
                              <a:gd name="connsiteY0" fmla="*/ 1167498 h 1868187"/>
                              <a:gd name="connsiteX1" fmla="*/ 728456 w 1260018"/>
                              <a:gd name="connsiteY1" fmla="*/ 0 h 1868187"/>
                              <a:gd name="connsiteX2" fmla="*/ 1260018 w 1260018"/>
                              <a:gd name="connsiteY2" fmla="*/ 180603 h 1868187"/>
                              <a:gd name="connsiteX3" fmla="*/ 181009 w 1260018"/>
                              <a:gd name="connsiteY3" fmla="*/ 1868187 h 1868187"/>
                              <a:gd name="connsiteX4" fmla="*/ 0 w 1260018"/>
                              <a:gd name="connsiteY4" fmla="*/ 1167498 h 1868187"/>
                              <a:gd name="connsiteX0" fmla="*/ 0 w 1095750"/>
                              <a:gd name="connsiteY0" fmla="*/ 1167498 h 1868187"/>
                              <a:gd name="connsiteX1" fmla="*/ 728456 w 1095750"/>
                              <a:gd name="connsiteY1" fmla="*/ 0 h 1868187"/>
                              <a:gd name="connsiteX2" fmla="*/ 1095750 w 1095750"/>
                              <a:gd name="connsiteY2" fmla="*/ 564579 h 1868187"/>
                              <a:gd name="connsiteX3" fmla="*/ 181009 w 1095750"/>
                              <a:gd name="connsiteY3" fmla="*/ 1868187 h 1868187"/>
                              <a:gd name="connsiteX4" fmla="*/ 0 w 1095750"/>
                              <a:gd name="connsiteY4" fmla="*/ 1167498 h 1868187"/>
                              <a:gd name="connsiteX0" fmla="*/ 0 w 1095750"/>
                              <a:gd name="connsiteY0" fmla="*/ 874172 h 1574861"/>
                              <a:gd name="connsiteX1" fmla="*/ 539848 w 1095750"/>
                              <a:gd name="connsiteY1" fmla="*/ 0 h 1574861"/>
                              <a:gd name="connsiteX2" fmla="*/ 1095750 w 1095750"/>
                              <a:gd name="connsiteY2" fmla="*/ 271253 h 1574861"/>
                              <a:gd name="connsiteX3" fmla="*/ 181009 w 1095750"/>
                              <a:gd name="connsiteY3" fmla="*/ 1574861 h 1574861"/>
                              <a:gd name="connsiteX4" fmla="*/ 0 w 1095750"/>
                              <a:gd name="connsiteY4" fmla="*/ 874172 h 157486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95750" h="1574861">
                                <a:moveTo>
                                  <a:pt x="0" y="874172"/>
                                </a:moveTo>
                                <a:lnTo>
                                  <a:pt x="539848" y="0"/>
                                </a:lnTo>
                                <a:lnTo>
                                  <a:pt x="1095750" y="271253"/>
                                </a:lnTo>
                                <a:lnTo>
                                  <a:pt x="181009" y="1574861"/>
                                </a:lnTo>
                                <a:lnTo>
                                  <a:pt x="0" y="874172"/>
                                </a:lnTo>
                                <a:close/>
                              </a:path>
                            </a:pathLst>
                          </a:custGeom>
                          <a:gradFill flip="none" rotWithShape="1">
                            <a:gsLst>
                              <a:gs pos="26000">
                                <a:schemeClr val="accent1"/>
                              </a:gs>
                              <a:gs pos="95000">
                                <a:schemeClr val="tx2">
                                  <a:lumMod val="50000"/>
                                </a:schemeClr>
                              </a:gs>
                            </a:gsLst>
                            <a:lin ang="198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Parallelogram 10"/>
                        <wps:cNvSpPr/>
                        <wps:spPr>
                          <a:xfrm>
                            <a:off x="34534" y="0"/>
                            <a:ext cx="1257935" cy="1407797"/>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gradFill flip="none" rotWithShape="1">
                            <a:gsLst>
                              <a:gs pos="0">
                                <a:schemeClr val="accent1">
                                  <a:lumMod val="60000"/>
                                  <a:lumOff val="40000"/>
                                </a:schemeClr>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 name="Group 14"/>
                      <wpg:cNvGrpSpPr/>
                      <wpg:grpSpPr>
                        <a:xfrm rot="10800000">
                          <a:off x="8667750" y="190500"/>
                          <a:ext cx="1867535" cy="1966505"/>
                          <a:chOff x="-1" y="0"/>
                          <a:chExt cx="1867535" cy="1966560"/>
                        </a:xfrm>
                      </wpg:grpSpPr>
                      <wps:wsp>
                        <wps:cNvPr id="8" name="Parallelogram 12"/>
                        <wps:cNvSpPr/>
                        <wps:spPr>
                          <a:xfrm rot="17100000">
                            <a:off x="304164" y="403190"/>
                            <a:ext cx="1259205" cy="1867535"/>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741567"/>
                              <a:gd name="connsiteX1" fmla="*/ 649344 w 1182847"/>
                              <a:gd name="connsiteY1" fmla="*/ 0 h 1741567"/>
                              <a:gd name="connsiteX2" fmla="*/ 1182847 w 1182847"/>
                              <a:gd name="connsiteY2" fmla="*/ 0 h 1741567"/>
                              <a:gd name="connsiteX3" fmla="*/ 69651 w 1182847"/>
                              <a:gd name="connsiteY3" fmla="*/ 1741567 h 1741567"/>
                              <a:gd name="connsiteX4" fmla="*/ 0 w 1182847"/>
                              <a:gd name="connsiteY4" fmla="*/ 1009333 h 1741567"/>
                              <a:gd name="connsiteX0" fmla="*/ 0 w 1259962"/>
                              <a:gd name="connsiteY0" fmla="*/ 1142900 h 1741567"/>
                              <a:gd name="connsiteX1" fmla="*/ 726459 w 1259962"/>
                              <a:gd name="connsiteY1" fmla="*/ 0 h 1741567"/>
                              <a:gd name="connsiteX2" fmla="*/ 1259962 w 1259962"/>
                              <a:gd name="connsiteY2" fmla="*/ 0 h 1741567"/>
                              <a:gd name="connsiteX3" fmla="*/ 146766 w 1259962"/>
                              <a:gd name="connsiteY3" fmla="*/ 1741567 h 1741567"/>
                              <a:gd name="connsiteX4" fmla="*/ 0 w 1259962"/>
                              <a:gd name="connsiteY4" fmla="*/ 1142900 h 1741567"/>
                              <a:gd name="connsiteX0" fmla="*/ 0 w 1185600"/>
                              <a:gd name="connsiteY0" fmla="*/ 1142900 h 1741567"/>
                              <a:gd name="connsiteX1" fmla="*/ 726459 w 1185600"/>
                              <a:gd name="connsiteY1" fmla="*/ 0 h 1741567"/>
                              <a:gd name="connsiteX2" fmla="*/ 1185600 w 1185600"/>
                              <a:gd name="connsiteY2" fmla="*/ 176254 h 1741567"/>
                              <a:gd name="connsiteX3" fmla="*/ 146766 w 1185600"/>
                              <a:gd name="connsiteY3" fmla="*/ 1741567 h 1741567"/>
                              <a:gd name="connsiteX4" fmla="*/ 0 w 1185600"/>
                              <a:gd name="connsiteY4" fmla="*/ 1142900 h 1741567"/>
                              <a:gd name="connsiteX0" fmla="*/ 0 w 1185600"/>
                              <a:gd name="connsiteY0" fmla="*/ 1142900 h 1726013"/>
                              <a:gd name="connsiteX1" fmla="*/ 726459 w 1185600"/>
                              <a:gd name="connsiteY1" fmla="*/ 0 h 1726013"/>
                              <a:gd name="connsiteX2" fmla="*/ 1185600 w 1185600"/>
                              <a:gd name="connsiteY2" fmla="*/ 176254 h 1726013"/>
                              <a:gd name="connsiteX3" fmla="*/ 155746 w 1185600"/>
                              <a:gd name="connsiteY3" fmla="*/ 1726013 h 1726013"/>
                              <a:gd name="connsiteX4" fmla="*/ 0 w 1185600"/>
                              <a:gd name="connsiteY4" fmla="*/ 1142900 h 1726013"/>
                              <a:gd name="connsiteX0" fmla="*/ 0 w 1181711"/>
                              <a:gd name="connsiteY0" fmla="*/ 1145145 h 1726013"/>
                              <a:gd name="connsiteX1" fmla="*/ 722570 w 1181711"/>
                              <a:gd name="connsiteY1" fmla="*/ 0 h 1726013"/>
                              <a:gd name="connsiteX2" fmla="*/ 1181711 w 1181711"/>
                              <a:gd name="connsiteY2" fmla="*/ 176254 h 1726013"/>
                              <a:gd name="connsiteX3" fmla="*/ 151857 w 1181711"/>
                              <a:gd name="connsiteY3" fmla="*/ 1726013 h 1726013"/>
                              <a:gd name="connsiteX4" fmla="*/ 0 w 1181711"/>
                              <a:gd name="connsiteY4" fmla="*/ 1145145 h 1726013"/>
                              <a:gd name="connsiteX0" fmla="*/ 0 w 1260018"/>
                              <a:gd name="connsiteY0" fmla="*/ 1145145 h 1726013"/>
                              <a:gd name="connsiteX1" fmla="*/ 722570 w 1260018"/>
                              <a:gd name="connsiteY1" fmla="*/ 0 h 1726013"/>
                              <a:gd name="connsiteX2" fmla="*/ 1260018 w 1260018"/>
                              <a:gd name="connsiteY2" fmla="*/ 158250 h 1726013"/>
                              <a:gd name="connsiteX3" fmla="*/ 151857 w 1260018"/>
                              <a:gd name="connsiteY3" fmla="*/ 1726013 h 1726013"/>
                              <a:gd name="connsiteX4" fmla="*/ 0 w 1260018"/>
                              <a:gd name="connsiteY4" fmla="*/ 1145145 h 1726013"/>
                              <a:gd name="connsiteX0" fmla="*/ 0 w 1260018"/>
                              <a:gd name="connsiteY0" fmla="*/ 1167498 h 1748366"/>
                              <a:gd name="connsiteX1" fmla="*/ 728456 w 1260018"/>
                              <a:gd name="connsiteY1" fmla="*/ 0 h 1748366"/>
                              <a:gd name="connsiteX2" fmla="*/ 1260018 w 1260018"/>
                              <a:gd name="connsiteY2" fmla="*/ 180603 h 1748366"/>
                              <a:gd name="connsiteX3" fmla="*/ 151857 w 1260018"/>
                              <a:gd name="connsiteY3" fmla="*/ 1748366 h 1748366"/>
                              <a:gd name="connsiteX4" fmla="*/ 0 w 1260018"/>
                              <a:gd name="connsiteY4" fmla="*/ 1167498 h 1748366"/>
                              <a:gd name="connsiteX0" fmla="*/ 0 w 1260018"/>
                              <a:gd name="connsiteY0" fmla="*/ 1167498 h 1828672"/>
                              <a:gd name="connsiteX1" fmla="*/ 728456 w 1260018"/>
                              <a:gd name="connsiteY1" fmla="*/ 0 h 1828672"/>
                              <a:gd name="connsiteX2" fmla="*/ 1260018 w 1260018"/>
                              <a:gd name="connsiteY2" fmla="*/ 180603 h 1828672"/>
                              <a:gd name="connsiteX3" fmla="*/ 173386 w 1260018"/>
                              <a:gd name="connsiteY3" fmla="*/ 1828672 h 1828672"/>
                              <a:gd name="connsiteX4" fmla="*/ 0 w 1260018"/>
                              <a:gd name="connsiteY4" fmla="*/ 1167498 h 1828672"/>
                              <a:gd name="connsiteX0" fmla="*/ 0 w 1260018"/>
                              <a:gd name="connsiteY0" fmla="*/ 1167498 h 1868187"/>
                              <a:gd name="connsiteX1" fmla="*/ 728456 w 1260018"/>
                              <a:gd name="connsiteY1" fmla="*/ 0 h 1868187"/>
                              <a:gd name="connsiteX2" fmla="*/ 1260018 w 1260018"/>
                              <a:gd name="connsiteY2" fmla="*/ 180603 h 1868187"/>
                              <a:gd name="connsiteX3" fmla="*/ 181009 w 1260018"/>
                              <a:gd name="connsiteY3" fmla="*/ 1868187 h 1868187"/>
                              <a:gd name="connsiteX4" fmla="*/ 0 w 1260018"/>
                              <a:gd name="connsiteY4" fmla="*/ 1167498 h 18681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60018" h="1868187">
                                <a:moveTo>
                                  <a:pt x="0" y="1167498"/>
                                </a:moveTo>
                                <a:lnTo>
                                  <a:pt x="728456" y="0"/>
                                </a:lnTo>
                                <a:lnTo>
                                  <a:pt x="1260018" y="180603"/>
                                </a:lnTo>
                                <a:lnTo>
                                  <a:pt x="181009" y="1868187"/>
                                </a:lnTo>
                                <a:lnTo>
                                  <a:pt x="0" y="1167498"/>
                                </a:lnTo>
                                <a:close/>
                              </a:path>
                            </a:pathLst>
                          </a:custGeom>
                          <a:gradFill flip="none" rotWithShape="1">
                            <a:gsLst>
                              <a:gs pos="26000">
                                <a:schemeClr val="accent1"/>
                              </a:gs>
                              <a:gs pos="95000">
                                <a:schemeClr val="tx2">
                                  <a:lumMod val="50000"/>
                                </a:schemeClr>
                              </a:gs>
                            </a:gsLst>
                            <a:lin ang="198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Parallelogram 10"/>
                        <wps:cNvSpPr/>
                        <wps:spPr>
                          <a:xfrm>
                            <a:off x="34534" y="0"/>
                            <a:ext cx="1257935" cy="1407795"/>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 name="Parallelogram 10"/>
                      <wps:cNvSpPr/>
                      <wps:spPr>
                        <a:xfrm>
                          <a:off x="0" y="0"/>
                          <a:ext cx="2404769" cy="2691054"/>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gradFill flip="none" rotWithShape="1">
                          <a:gsLst>
                            <a:gs pos="0">
                              <a:schemeClr val="accent1"/>
                            </a:gs>
                            <a:gs pos="95000">
                              <a:schemeClr val="accent1">
                                <a:lumMod val="75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733550" y="2085975"/>
                          <a:ext cx="7807325" cy="257810"/>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762125" y="9762490"/>
                          <a:ext cx="7807325" cy="448310"/>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136000</wp14:pctWidth>
              </wp14:sizeRelH>
              <wp14:sizeRelV relativeFrom="page">
                <wp14:pctHeight>0</wp14:pctHeight>
              </wp14:sizeRelV>
            </wp:anchor>
          </w:drawing>
        </mc:Choice>
        <mc:Fallback>
          <w:pict>
            <v:group w14:anchorId="5C6647C5" id="Group 4" o:spid="_x0000_s1026" alt="decorative element" style="position:absolute;margin-left:0;margin-top:0;width:829.45pt;height:804pt;z-index:251659264;mso-width-percent:1360;mso-left-percent:-229;mso-top-percent:-15;mso-position-horizontal-relative:page;mso-position-vertical-relative:page;mso-width-percent:1360;mso-left-percent:-229;mso-top-percent:-15" coordsize="105352,10210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zjigpnxIAANGrAAAOAAAAZHJzL2Uyb0RvYy54bWzsXduO40YOfV9g&#10;/0Hw4wKZ1l1WI53FYGYTBMgmQSaLJI9qWW4bkC2vpJ7u7NfvqZvM8oWS5Z7OTS9je7pYVPGQLFax&#10;WPr8n8+b0vlY1M262t7NvDfuzCm2ebVYbx/uZv/58cvP5jOnabPtIiurbXE3+7VoZv/84u9/+/xp&#10;d1v41aoqF0XtoJNtc/u0u5ut2nZ3e3PT5KtikzVvql2xxR+XVb3JWvysH24WdfaE3jflje+68c1T&#10;VS92dZUXTYP/fa/+OPtC9r9cFnn73XLZFK1T3s3wbK38t5b/3ot/b774PLt9qLPdap3rx8hGPMUm&#10;W2/BtOvqfdZmzmO9Pupqs87rqqmW7Zu82txUy+U6L+QYMBrPPRjNV3X1uJNjebh9eth1YoJoD+Q0&#10;utv824/f1856cTcLZ8422wAiydXBz0XR5BDVosirOmvXHwunKItNsW2F1J52D7cg/qrefdh9X+v/&#10;eFC/hCCel/VGfGKIzrOU96+dvIvn1snxn54bBcF8DhXJ8UfP9T137mpM8hWAO6LMV/8itJE/j45p&#10;bwzzG/GM3SM97aBhzV6IzXVC/LDKdoXEphFy0EL0oWNKil/WRSHU1vFSJS7ZrJNVc9tAbCcE5SV+&#10;6PoYFiSC4SWRUlEjsmSehHGgR+17YeQGUmDdoLPbXd20XxXVxhFf7mY1bECqZvbxm6YFUGhqmgj+&#10;TVWuF1+uy1L+EHZXvCtr52MGi2mffcEeFFarcus83c3mYYzR5hmsdllmise2Ej2BRPF4nzUr1ZOk&#10;V0PZrNuiVr2WW3QugFHCEN/a5/tn/FF8va8Wv0KudaWsttnlX64xpG+ypv0+q2GmYA/Xg7+uqvp/&#10;M+cJZnw3a/77mNXFzCm/3gLi1AtDYffyRxglAqCa/uWe/mX7uHlXYdwenNYul19F+7Y0X5d1tfkJ&#10;Huet4Io/ZdscvO9meVubH+9a5V4Afl68fSubwdZ3WfvN9sMuF50b8fz4/FNW7zROLSD+tjJqld0e&#10;wKXaCspt9faxrZZrieVeTlqSUHElvU+u61DsI12HKWuvAYTgKZy2yKBStZNX22WB/8kLB2is2xKO&#10;hmmiNQCG1W8xsecDWGUxnhsmhyYThL4770zGjZMoCbVWGyeVPyqTEeI1cocvX8BgxH89LPRAMYpt&#10;A/X9GdAvNyVU8B83TpQmfhw7T04QeJEfaYM9ovmF0rjOysH0FczTWBnFUfOfoYMdC91zPw9KNICH&#10;P4YHJdJj6B9NQDilnhd4AwRGaQYzwrzVic3tFxhtniau68/7xwJV61gMBZ/SHAAD79ppWrZSPjq7&#10;zZ+3WvvwDX4Gc76rHEfViGmRqiKmCvMTWqZcK6iE6vYQQ18osXcRMRSBEpupYhhngEuJg4s4AzVK&#10;bMx5GGflKTqBSXsFBpJYfWrBi5lTxI2ljBtbTASYTWfO/d3sXhktfLrAS8hZfBWTovEBzgrTtzZw&#10;8fdN9bH4sZItWwGf0hs5DIPYvkm5pU27LjFk09a0MJ872SltaZgrbTDtzKdqrwxRPsSQ5nBgeARl&#10;JRou05/5VP2eGJxpkJdVU6hnEiJT0YgRo5A+8cT35XonwglnsVvLaRSRwE/rdiXnSDOPikY6MAY8&#10;B2HxieWDCrnfV/mjiGTVGqIuEL9gAdOs1rsGMN8Wm/tiAbC/XkiLQPhT5z9AG/Dg+N7WRZvj0bPb&#10;JZ5O/L9YV3zmIXaFiKAen6Ximxpl1xqDMwMSpJ8yhpoCJxLnXhg46RVDt8DRgb0Hr0GXR/gNfC9c&#10;BEURLM5EKqE/P4xUoEGxjGTkciidh4Fp0a2GgjAKlPeTCgaD2a+IQJ3E8OiaOgpS45JVnPMbrIc8&#10;uHklNhGxl2VRVlhsY1Ekn0wEr+dDPBX4e4kHY4I5CaPRi8nIjWMPoSa8URy5icIiuzVrJM9NIzcE&#10;ZykIRHuBZya2Fwn4RFjheXN/HiZqHjgK3qxYD8+fBkGAuEJ/O0NkRXxxmAZh2M/oMODrYUFjNz2E&#10;fh6USMQuPTwg+H14FARYofazoDSD5UVjtwGY0OaDedhB+1jck9CL4nPK8jK48ywohONx53lQDOM0&#10;jrwLYVe9C/3i+VAcx8PO8ziC3Y/SNJZO68Ry0DZ3L/Qx//ePg5ouVpBhlAqB8YwozQAWFuyq534e&#10;lGgADwq7F2IGEiu7nmFYNKNx50VF1cQbiskR7t48is2WZI+bH8qDYrjHnWdEaQZgQiGEuYshKGPk&#10;BmMRJbEfhf06bAHZgc+PxaIZDT7P47cE349dhD1yqXCkMZavHw8+y8LC8UrwWUYWkBHiLGn5PDAW&#10;DQQAUUktYxlRNAcoMm1OLZ/lccLyEXrq5d8RjoceP8JOfP84qBUnvh8lejAcI0qjLJ8dxgH4omdl&#10;+RwPi2hv+SwjC8gIoCf9fCyaK8DnxnIA/jBgjsDH0F2sME4b8UuCzzO6BnzVs5yL2cFY4EdzPxqg&#10;ZRaQHfj8WCya0eDzPF4f/DgJU7FljJh1HsSDNvMTLBwjFSSxwByDz7KwcBwFPvYPsFbrHYsF5Cjw&#10;5Tj6GVE0pae8BPyBwFxl+R0P7AXEybnVwcGcPxJ8nsULgs8zssBPkL0foMgWjepegM8zehnweR4v&#10;BH489+aDFvejLX/OsnhJ8FlGNpBiD6V/erFpZPcSfJbRC4HP8jgCH7uGSaR3VfsCvr3lszyoC9+D&#10;zzOiNHIqvgB81bMAhedBNSbCzkOS9mNiA2nA5/nYNGPB53lQXfG8gcBcAT4O4OCMjpAXVjxz7Lef&#10;DhItr4+t+Hk478flCHueBYVRI97PgxL5CTZq5JTPM7JxHIG96r5faBRMOeUPx/4ULsi5Tan1l0ut&#10;X50dN25JZMeN+Yi8zj71rRLIME/kdhSiwr7AeN/EpJJ1rlmalmxvUq6mgflUDTve6Fnpve7ZNDOf&#10;uvlcqLns1zypehDTzHyefWLT4JKUN5Jj8iyes0Ra+262xZlZ5KNPpL0fGn3w4KFxdhUOuonYWCXJ&#10;5NnZ/Rm+LM+R6DYJsIdGyNsQIU92mkgc/JNZ6sfNv6uFOsIn2hoRdzwkNqJTYWrmmcq1PrHipSIn&#10;DiqnybNSpNT1/Nquy0In1AWhHrXkKI+tdOcI8dcThwSb9teyUK1/KJY4vooTFeqBuwdTz2wGL9o2&#10;q2xR9A2l3KJD0Vql9nXf6sjemb6VWuj2grSQ5467BxuASkchOVfbtiPerLdVLaE44F52kC5Ve0Ag&#10;8qlaNPtzgf3nJ7/DIcplWeH0Cg6pyG8zR5yoPPX/03lLcy5Vy/v1zlti4j6ZSpcmxafShVrp3PnR&#10;AYIua479yNQck/RCN0lSuaiBBU5Z831Ge3z2VB0DOBcu0hALp+KnrLnjBWnk+4MW1qNPS/AsaKg8&#10;HneeB8U98IMkkcsE/nQJpdFSEqE1z+gotOZ50OYiEtInWHgeR8sq38X5nHMbY/Y+uuv7rjolw/Og&#10;a6QYZ39itQnBMqI0ck3Ns7BwV0OQGx0sD0o0gAfFMEAlhTolw8uL0ozHnedh4z4Qk9fGPYGmeBPu&#10;rH+kQKrdc1Z9aXNUYg2zxdfGPRZ2K0/F8Uo82bsqTfl94h7OU7nfiJU75pVzARHFEIdRkGHu98GU&#10;RvtgjgV12d4YP4+0T6xmXo4NddsjXb3ovp8RteHLoR8Gy7HJB0Ey7CBsmqZuKndOL0A+QopJjYXl&#10;cxXysmepXSwPqi4jkMf5GBXc+SwXqi2Y5Mciz/KgijIUlWPgw9j3z5mvFdsB9yRJ+vWXghjHcRCo&#10;5CLLh9JcbPKyZwk8y+NK4OeIUtWkxXJ5IeBZHjbww1B5IeCjKDq3ELByJVcAz7GgGKJgVKjuWOA5&#10;NhTEIA2TufJdLCiURoT1EJRezjEio0gO4EGbU3PkxnIMfDTHOvDMhH1g8RHqVMQoQqxssI8+IElG&#10;gGf5UIsPUczbz8XGXnYusWfZUCLpWPiRUBAJ8CwLSqMF1T8YiqQCnuVBm6fQrSGoXAE8tgqCcK6R&#10;x2GyYcgnODs9YCwUeQ0Jx4IiiDyn0N3LYE+QH1GAcGwoiiORF933M6JQDpAWbX4SFpF5MSXuU+Hx&#10;oHppyBTpw6522Co8hjhRQ3xF7bDWUSRfkB0NXalzYud+n/qkuUYNqfCs4LxvY9KOqi12yGBaQ9Kj&#10;ykBkS6H3ul/Tm/lUvSo1V8lR/aD9yVH7gU2Hr5MdZXNwQsYlSXSKTKrOU+K/xTU08jIU+H8m/zkg&#10;qUqTkZQfTh0xHQsrPU6siotyBFWXWNXnUKbEqpXunhKrf+yLbPYly6rYWt7m1NVdm9pseGWrNlu6&#10;5SG12brE2BgTSZNiYwcXySjH6aXYOdUOocuW4sBv1GVL0xh1yPril65U+zOEK5gsNCGt0z4kxT1K&#10;yn3+ZnXaKKY+mVuWKzY+t3y+TDtwQy9WM2boYr/+UIQIerDppsu0tTypHOzbIC6+l0eGSHySiwa6&#10;mJ5MkovP1NIodHTikWdhRa5qCCJy5QdDiWTYyvOgYeuUcNZ1D1OZtlgTaF/QhblUVXRxtlit8CXU&#10;dPkxwBRpc2KKPA9qv3pFNJVpi1nsCMOfLQy7Sl2+hNqiGV2py/OwcB9aQn2EO190SpvTgtDBtzKM&#10;r9RlWVCPPZVpvzL4ODA7lWmf2Zf9xbZ8KSrp8VmhUVPWHp+7b4A2p1bJ8qCmrHlw1cC0OXgMqwam&#10;Ad5Upj0efA6YA/CHAUPRVNM9W0BLm18JPoTA1INThZGRtypvPmNcP1tuX/Us96VZHhbRVKYtrphh&#10;5WWD35WFTWXanCLbbn8q0+7VsiPL5wuOLSMeZfldjT7PyAZyKtPGapUvo6VA7it1eRdDaaTb51m8&#10;JPhs1bEFvixj659ebJqxlbq8vOw5v3PJe6lNCcm2QOit9kCHXWYMmX7KhKSaYmVCUsPEJCRV8bV+&#10;/HMJSWVc+51xYG5SgeZT5RjN/C7GJy5GdY1gTDPzqZuTek1Lo0wz86maIzwQ/VqPbFq8TkpS2Aqb&#10;llRqMBVsihdRnK89nQo2RenmVLDZXnjP8yu8DAaXHJ/OqslEGJ9VI6nISyo2zWX2U8XmVLEp3k1C&#10;Mil8NpAul/W+2oj7rfmyOhovj06c8iysGHt04pTnQUPlqWJTl6UMrtSdKjYvr9Tli92sZdXvtXJv&#10;qtgU+RPesVAg1fb2VLGJRdCpbLbl58dU7sn9Gh4Oy8//tSu0h5UGWvP7VLE5VWyyNYhUW7Q1ckW0&#10;tsXLnuWuJsuDEk0Vm7rs7Uxa8qB+a1htIAWR1G+x5W6U5mLgryrc4/TL8vZTxaaMVZjyQwriFcBz&#10;5YfUeKeKza6AmhPZ0SpeF/WcjqIOLH5YbeAZ4NkaREozVWyKl+NwdbR0GTBVbMpJnpUX9RNTxeb0&#10;qlj79bifOEGqNHOq2DzzCldxd6t4Y7l4javKZ063uU63ub6t8b5cxCrZNsc9s6inbmvz412L3yKM&#10;qeq8ePtWfs+rDd4V/M32wy5Hyl6Kb1c3OuHniK93sxaFed9W8s3AsoGpFsPxgn1bpYtvH9tquZZv&#10;iN3fkktvc7WLDl8hUegjQDpZfndZohBi29cbmkJFP3TDJMZF1uJlqH6cem5kqtanJOGUJJyShDhI&#10;Gep3l3EZTxplXrp5PF3r2p/8oGvE6VrXfnnRVeKfJVk0JQn/mrhP17r+GXCfkoRyr4rN2dMswxWX&#10;e7I86MyAm5yHwXK8c8wm1mjzoReIWjP8dK3ruPQwiwpFfigqFEkVR7DJO9qc3iPJpdYs4KdrXccB&#10;z6JiAz8sdUuRvAJ4Lh31QsBzLOiybEoSTklCUbE5OFsk1/HTta4DssP67kYRpu7vezx1MM8y+ela&#10;1+laV3k76bBaRvhy7FF3t07Ju+ewfz+MGJE1JTbFgsOIMX9SYrNBLonVE0zXuorkiamQtGoo1Y3P&#10;uuzTtHidGsqXq598wbtZI3lRLMIr887L6WpW+2WcKhE8Xc36x76aVeRO8fJL53lTbvFth3fQrtp2&#10;d3tzI99UmjVvNuu8rppq2b5BBvcG759c58XNU1UvbnzXc+W3XV3lRdOstw8mdavLIvXVrni/iM6M&#10;irfFZtuHsnDUO0d0uw+772vok/jV4KtwUiatqV946SV4m6K+ydV351Ga6ItaTYYU72hIAl/fQ4qX&#10;YKKQXDsz05PIIH9VVBuda67xKKeSzKKJeADzOtvLX+L7u/Rnnrked3JoB+/gNZPG5NAq1Ogj9G92&#10;+TvxFZNf3Zbm67KuNj/B7H/nxz6ED/n0Dg2hpjrqQRyavq+6uc2//TjEocU+FrkyZE2T2A8PL1a2&#10;HFqIW5wmhyaD1+6t5JNDEyYqZDI5NC8M4a3uv94ifgmjxMeP7eNGuq4/ukOT59ieHnZyCY6gZLda&#10;5++zNqO/5bm328KvVlW5KOov/g8AAP//AwBQSwMECgAAAAAAAAAhAKREmzdLawIAS2sCABQAAABk&#10;cnMvbWVkaWEvaW1hZ2UxLmpwZ//Y/+EAUEV4aWYAAElJKgAIAAAAAQCYggIALAAAABoAAAAAAAAA&#10;Q29weXJpZ2h0IMKpIDIwMTYgU3RldmVuIEVycmljbyBQaG90b2dyYXBoeQAAAP/sABFEdWNreQAB&#10;AAQAAABkAAD/4QZRaHR0cDovL25zLmFkb2JlLmNvbS94YXAvMS4wLwA8P3hwYWNrZXQgYmVnaW49&#10;Iu+7vyIgaWQ9Ilc1TTBNcENlaGlIenJlU3pOVGN6a2M5ZCI/PiA8eDp4bXBtZXRhIHhtbG5zOng9&#10;ImFkb2JlOm5zOm1ldGEvIiB4OnhtcHRrPSJBZG9iZSBYTVAgQ29yZSA1LjYtYzE0MCA3OS4xNjA0&#10;NTEsIDIwMTcvMDUvMDYtMDE6MDg6MjEgICAgICAgICI+IDxyZGY6UkRGIHhtbG5zOnJkZj0iaHR0&#10;cDovL3d3dy53My5vcmcvMTk5OS8wMi8yMi1yZGYtc3ludGF4LW5zIyI+IDxyZGY6RGVzY3JpcHRp&#10;b24gcmRmOmFib3V0PSIiIHhtbG5zOnhtcFJpZ2h0cz0iaHR0cDovL25zLmFkb2JlLmNvbS94YXAv&#10;MS4wL3JpZ2h0cy8iIHhtbG5zOnhtcE1NPSJodHRwOi8vbnMuYWRvYmUuY29tL3hhcC8xLjAvbW0v&#10;IiB4bWxuczpzdFJlZj0iaHR0cDovL25zLmFkb2JlLmNvbS94YXAvMS4wL3NUeXBlL1Jlc291cmNl&#10;UmVmIyIgeG1sbnM6eG1wPSJodHRwOi8vbnMuYWRvYmUuY29tL3hhcC8xLjAvIiB4bWxuczpkYz0i&#10;aHR0cDovL3B1cmwub3JnL2RjL2VsZW1lbnRzLzEuMS8iIHhtbG5zOnBob3Rvc2hvcD0iaHR0cDov&#10;L25zLmFkb2JlLmNvbS9waG90b3Nob3AvMS4wLyIgeG1sbnM6SXB0YzR4bXBDb3JlPSJodHRwOi8v&#10;aXB0Yy5vcmcvc3RkL0lwdGM0eG1wQ29yZS8xLjAveG1sbnMvIiB4bXBSaWdodHM6TWFya2VkPSJU&#10;cnVlIiB4bXBNTTpPcmlnaW5hbERvY3VtZW50SUQ9IkQ5MDE2Qzk4QjZFRkZGMjI3OTQ4RjQwMEQ2&#10;QjM5MUM5IiB4bXBNTTpEb2N1bWVudElEPSJ4bXAuZGlkOjE3OThCNkZBNzhCODExRThCQkUyRjBB&#10;NUZFQkQ2QzFDIiB4bXBNTTpJbnN0YW5jZUlEPSJ4bXAuaWlkOjE3OThCNkY5NzhCODExRThCQkUy&#10;RjBBNUZFQkQ2QzFDIiB4bXA6Q3JlYXRvclRvb2w9IkFkb2JlIFBob3Rvc2hvcCBDUzYgKE1hY2lu&#10;dG9zaCkiIHBob3Rvc2hvcDpBdXRob3JzUG9zaXRpb249IkNvbnRyaWJ1dG9yIj4gPHhtcE1NOkRl&#10;cml2ZWRGcm9tIHN0UmVmOmluc3RhbmNlSUQ9InhtcC5paWQ6MzY1MTU5NjM1NDIwNjgxMTgwODNF&#10;NTQ5Q0RERUQyNjkiIHN0UmVmOmRvY3VtZW50SUQ9InhtcC5kaWQ6YjE0ODQyODAtMWU0Yy00ZDUz&#10;LWExNGUtMWI5MWZjMzNkNmU3Ii8+IDxkYzpyaWdodHM+IDxyZGY6QWx0PiA8cmRmOmxpIHhtbDps&#10;YW5nPSJ4LWRlZmF1bHQiPkNvcHlyaWdodCDCqSAyMDE2IFN0ZXZlbiBFcnJpY28gUGhvdG9ncmFw&#10;aHk8L3JkZjpsaT4gPC9yZGY6QWx0PiA8L2RjOnJpZ2h0cz4gPGRjOmNyZWF0b3I+IDxyZGY6U2Vx&#10;PiA8cmRmOmxpPkNvbXBhc3Npb25hdGUgRXllIEZvdW5kYXRpb24vU3RldmVuIEVycmljbzwvcmRm&#10;OmxpPiA8L3JkZjpTZXE+IDwvZGM6Y3JlYXRvcj4gPGRjOnRpdGxlPiA8cmRmOkFsdD4gPHJkZjps&#10;aSB4bWw6bGFuZz0ieC1kZWZhdWx0Ij42NjU3Nzg2MTI8L3JkZjpsaT4gPC9yZGY6QWx0PiA8L2Rj&#10;OnRpdGxlPiA8SXB0YzR4bXBDb3JlOkNyZWF0b3JDb250YWN0SW5mbyBJcHRjNHhtcENvcmU6Q2lF&#10;bWFpbFdvcms9InN0ZXZlbkBzdGV2ZW5lcnJpY28uY29tIiBJcHRjNHhtcENvcmU6Q2lVcmxXb3Jr&#10;PSJ3d3cuc3RldmVuZXJyaWNvLmNvbSIvPiA8L3JkZjpEZXNjcmlwdGlvbj4gPC9yZGY6UkRGPiA8&#10;L3g6eG1wbWV0YT4gPD94cGFja2V0IGVuZD0iciI/Pv/tAHhQaG90b3Nob3AgMy4wADhCSU0EBAAA&#10;AAAAPxwBWgADGyVHHAIAAAIAAhwCdAArQ29weXJpZ2h0IMKpIDIwMTYgU3RldmVuIEVycmljbyBQ&#10;aG90b2dyYXBoeQA4QklNBCUAAAAAABDtMZopecwycICAJO4uGNhT/+4ADkFkb2JlAGTAAAAAAf/b&#10;AIQAAQEBAQEBAQEBAQEBAQEBAQEBAQEBAQEBAQEBAQEBAQEBAQEBAQEBAQEBAQICAgICAgICAgIC&#10;AwMDAwMDAwMDAwEBAQEBAQECAQECAgIBAgIDAwMDAwMDAwMDAwMDAwMDAwMDAwMDAwMDAwMDAwMD&#10;AwMDAwMDAwMDAwMDAwMDAwMD/8AAEQgBfgJAAwERAAIRAQMRAf/EAOEAAAAGAwEBAQAAAAAAAAAA&#10;AAMEBQYHCAIJCgEACwEAAAcBAQEAAAAAAAAAAAAAAAECAwQFBgcICRAAAQMDAwIDBAcFBAYFCgAP&#10;AQIDBBEFBgAhBzESQRMIUWEiFHGBkaEyFQnwsUIjFsHRUjPh8WJyJBeCokMlCrLCU3ODNEQ1JhiS&#10;Y7Qno3SkVbPTVGRFhTcRAAEDAgQCBgcFBgQFAwIDCQERAgMABCExEgVBUWFxgSITBpGhscEyFAfw&#10;0UJSI+FicrIzFfGCJDSSokNTCGNzFsIl8oOjsxdEVGQ1dCY2/9oADAMBAAIRAxEAPwDqtdxuKv8A&#10;FEZVUnq2mtdvEDeuqY28ZwSrBt1M0KDRBeJQT0jFB/8AxSlop03HarTZs4zwSnhfy5H3UCcXLf8A&#10;ky7gxTfZ9SgPqXXbSfk0PdcR20sbgeLQaw/JLq1/lXNZp/DIjoXtTxIA20PAmHwvJ6xSxewH4m41&#10;8IF/R/8A0MgexTbjVfsroeFccNJovmbc44ivqXVv/NtLS/ey8BWnjRQ0Z+Ybmxeo0oS27vhf6RXg&#10;ldtfOtkxvcbpbS4B7/hPSmi8Uj4mOFKAacWuae2s0zbaSAvzWfaHWHEj6Pw7aPxo8yo6waMtcMcE&#10;66PtOWxygTMZT7isJNfoNN9LD2EKCKbc0HEg0eTEZXu3IaX9CkHbqOh0YxypKRjOhDbagVS2sU8U&#10;pVtt7ajR8Vo2lrQirQS8fgu1UqHGClAgrS2ltVCCCapA3odLbJKw6mOcHcwTTboWPwkDHDkQDUZ4&#10;9Aes9zvUBDjvy8q8I+SKXXUuNMpSkLSgpUElJUfZ4aZF3dQSFzXv1ud6eZ6aJ9pa3LEcxvhNGSYD&#10;oHIVLiIs1j/KuVwQOoC1+ake6iwdWjNzvR+IO6xVadqsj8LXDHg40ebk3dGwksv08JERFT4/iRQ9&#10;NPjdph/UY0imH7Mwf0pXt60NHG7rcEf5kCI6Adyy46wr7DUaX/cYD8cYXspo7XdtxjlB7EpQavpH&#10;+ZAmNin/AGTyXkj27EA6V8zt78HNQ9VJ8DdI3Lg4ddHm79CNAt19rxo/FP3qQCNDw9uee6Uo/Fvm&#10;fGw+haUWbpCdp2zIZr07llo+HgoADSfkrd39OQUQvXt/qMI9NH0LS4KpKFj2tutuA7e410k7c8/A&#10;5ppwX0JGKrQyUkGpCvrQab9BtWumXWNw3gtOtuYXBVoUb+I+s0/fpkwTNwLTTokjdk4VmEk9BX6C&#10;P79NlrhmKXXoQa7in2b6JEzoV4qOyr8bbavpSK/boqUHv4Giy7fDV/2SR/uKKT9VDotLeIpXiv6D&#10;2UVVamD+Bx9vx+FdRuPYrSdDadY55/DRZdrkgfyZlR7FoNfrUNEGYqpp5Qckok5AuSK0DTtNqhwp&#10;UfZsrx30aOoADsog6mc1XuhOGnik9w+wb6SQ7jlR9uFJT0lST/NadbPsU2rr9NNtFqTBDTjQMgaS&#10;n5LJSR3gVqN9jv1r00gubxIpymLevLUtJBBHd7ulfH2agzBpOFS4HOAQUswH2UIRVQFEppQ18PZu&#10;emn4nNbhzpiVS80vsySugaadc6AdqFEGn1DT4OrIGmHFM0Wldhq5OU7IpSD/AOkISPs69NOaX03r&#10;dyxpUatU1ynmvNs+0IBWfo60roww8TRauQpRbskdO7sh50+74B4+zfro9AXFTTZen4gD1UotW+C1&#10;QpjpUR0UolR6e86caG8RTLyQF1KOCc6UEJSnZtkD/dTT9w04VyblTGJKnOjSWHldG1fWNEI3uyBo&#10;EgUZRBkK6JH2d2/u21IbbzHIIKQ6WFuZxo81Z5jlPhWfd2gfvqdPC1d+Jwpj5pn4QT2UoN4+91cU&#10;hA/2lDb6eg04LSIYvJJpPjzH4WgdZrNUG1xa/M3FhNP4QtJVv7hU6P8A0keadppK3L8NWPQKKquO&#10;OsbILklX+whRB+tVBpBvbZnwoeoLSvlJ5Ap1L0nCgF5Ewivy1uSN9lOqAp9SRXTLtyH4Gk9qeynW&#10;7d+Yj1n7qKrv9xd/AWGE+xtup+1Wo7twnPwoPX7afbYxj4iexB+2ia5st7/NlPq9wWQPoomnXTD7&#10;i4f8Tinop4W0DcmhenGixIr3Ek+J7lE/eSdNEudiSTTrWNb8LQOoVguS2gHvUhI9qlACvs66ATtp&#10;enUEIwpLfvcBn/Mks1HUd4UfsToIOmgiZ50jPZdDRs15rxrsENKIP0Vpo0IOFG0tGJclJ68nnP7R&#10;LW8s+HfUdfcBXRo40Sig/wD6wn18mJ8ulXQhlSiKnf8AFQaMRSOxANJMkQxX76GRhmVzf/eJbrQP&#10;h3hsU6dEio0sQSOyz66T8zHlinVSgzxYtdFTJ6lmoqO5bhp7N1U04225uFNOuQSob6f2UuR+NLMz&#10;Qul172jZNae4bjTotoxmSaQbh5yAFLbGHWOPTsgNqUB1WO4/TvtpwQxjILTZlkPGlJFqiM0DMSO2&#10;B07W0A0A9tDQ6cAAyAFIUnM0P8oANk7ewJA6fR00oEjKir75UCtQae36af3aKiPRnQZjpFaD3nx+&#10;se/SwG5k0R6cqD+XNdj49DXen9ullzQRhSOB0laxMfeu5Nfp+qns0nWBkMKUBw414WE+z2dB/Z7t&#10;OqOdNKT1pWHkinh0HXw0ONKAOkc6w8roab1OxA3+nRjKid8VBeVvU9ab0rSg+jQWghAyxrEoHXfq&#10;PCpFevTroUQCivFIqaAeynQH4ff030dF7a+KD/1dwNzvQaKhTEMUHw/ur192qSp61iYg6FNPo2/t&#10;30VGuHRXnyQ9nh9Nf2rowFotQ6K+Tb0n+E7+wf6+ulNbqyNAuAKfio8zbGaEkb18f26DUhkbSOmm&#10;y48KDdsiVkFKR9VP7dJdCSVFAP5jGiqrGhIPw0PvH9vjudIMaUsOx6aIO2RB27AfDdIP7wdMuYOI&#10;pxsj25FKJO45Gcr5kRlW2/8ALH76V300YYzggSnm3Dhg4kdNJz2KwgO5Ectnw8tS0fckgDTZt4xi&#10;Ahp75l2RPdoL+nltn+TJmskAfhfURX6FVBG+h4ZbkT6aAkDsgDT2w/CbvkLk5lq/Mwm4bSFKVOt/&#10;zxcU7XtSjscZ7O0CpJrqz25sR1uuG+IAicM+pKrNyluG6GWknhPKk4agQOCHLspuXzC7njt6t0dx&#10;2zzXksvSUuQ2ZLUdRWtSarS8pS/OIFTuQKnUa/hjZdNMTQGAKBiUJ66e226lkt3NlesgIBICA8eP&#10;rowld2bFHbdHdG1S26R9lR11HVyqB6DUwubxKGhhJUP861yUe9Ha4keHUb6Gs8QaAJ4Gh0y7ednE&#10;vNHx72Vj2eNCNtEqUfVRhtVuX+CS1vv8R7f/ACqaGoZrRIaNfJsubodbP0KSf3HQDhzoY518q1pU&#10;PibbX4VKQdvppXSg5w+Emi0tccQO2gfydA3Q32kHqhSmz9A7SBpYmlacHGm32sJPfYPRWaYkpr/K&#10;lzWulAHlKH2Lrp1t5csGDqY/t1q4lwanUaHS9eG9kzisDweYQv6BsAd9Pt3KcZ41HdtUQPdc4GjC&#10;bpdEfjYhPU67ONE/WKgadG5r8bAlI/tswKxyFe2jSL46nZy2uU9rD6V/T8K6HRi8sn/ExKL5a/Zk&#10;Q7towi/Qv+0altH/AG2O8D60ddKB26TilI1bhGpcxaNIutrd6SmEknYOd7R/6wpXRi0tn/BJjRi+&#10;nZ/UYR9vRRxC4ru7bzK6/wCB5Cvf0qNEdvcfhcKebuUZwd66E8oHxVTw+Go+4nTLrCduQWpLb+3d&#10;llQamagjuHursfv0y63mbm00626gdkaKqZNSfvSQen16bLHjMGng9jsiKKutVBCkdw9qk12rv1B0&#10;n20rhhlSLJt8R4KC47RO53QB/dptwwxxoAubitMG+2a2N+UVRe0rdSkhClEEV3ASDXUaSKI5tGdS&#10;mSOAVhIBpXtsC2ttp8qO13Cgp2lShTYVr7Bp1rWtCNAFId3sXE06Y7HQNMlIPsQAP3CmnmkkJxpj&#10;I40ptxXCdwB0puPrFBXcDTrY5HfCDTTpomZuFK0e1vu07ELNetEK/ftqQyyndmEqO+/gblj9uilq&#10;PjcpYBUhQHjUhIpX69PNsQMXOxpl1892DG4dX30pJx6OwAqRIjNAdStY2925GnPl7eP4summHTzv&#10;PAeuvluY3C2euTSyP4WqK/8AIrojPaR8Wr6aMRXL8yfQntoovJseY/yIkiSR+FRR2pP1qI2rpt24&#10;RD4AT2JShYvPx+s0SczR3dMO2MtewuHuIP0JAG2mXbhImDQOs0+2yAGJA6hSe7kt9f2D6WEnqGWw&#10;mn0KNdMuu7h3FOoU621iGant+6k1x+4SP86VIdBrXudXT7BTrTTDnyO+Nx9NOthibk0eisBHpuog&#10;eNVEE/adIQZ09ocMKwW/DZB82SymnWq0kj6hXR90Y50NBGdE1322NfhdU6r2NIUr76U0CfRQ0jiR&#10;2UWVf1r2i2+S6fDuHb9wB0ACcqLuAKa+S5k8v/3e3hkf4lpUTT7tLEUh4GmzLGMFHtoynGsrmf5s&#10;oMA7kJIT1/3RX79LEDjmaS64Zk0ejCjTfHTztFTbi6ok7gFavfTc6W2BozNNG4dypZi8c2ZoBTiV&#10;ukde40r9Y30vw2DNVpvxXZAACl6PiVljkeXBaPvUmp+/+/SkYMgKQXOJUkrSuza4jQHlx2W/91tI&#10;P7tKVMhRYnPOjPyyRsAKU8KD+7Ralzokr0Rh40+r9t9DVwFCswwmhFB4eHX6fDS2OUEcaFeFkeAp&#10;7fo+v26MyDtoJWJYFK9P3/ZttoB5OZFCsCwKg/fT2V/fp2irEtADcff0+nQoUEWuu30U6/tTQoUA&#10;W/D9/t0KIqBhnQRbFRUbjoPboU25dCcVoJTQ8AaA76FKbi3vZJWJb38a7VO+lA4g02qNXhlQakdf&#10;oHh7+mlh6FTSiqBvCgC3UDfxP3/Zog9BRlhOZoEp+Lp4fQK9Omkg95aUUDUNYkE9AKHbx29/0jQ1&#10;FKBIGJrAor/Z/p0/iM6Zwx5V92D3nb+326BxwFJpq+R/Z4776pempB18Vwr7yfq/broaTnSgXgKM&#10;q9DI92lBhOJo+8e9kaES0PAVJ/s063AJRgEUYS2BsBX92lgkZUVG0NqpXtr7/AezrpwOKKmFCsFt&#10;hQPw/wCgj7tIJBHTQoqWK+H3ff476jrpJB50tuIxzrwRfAj7vr91NEW0bhxGdAPRR29B9g+/2aRn&#10;Qa5R00XdiJ7gQKmnvFDQewaBAWlAkYjOpE44aDTt4UCUKUhhPfSoPwrPlhPiqp+zUyyaAHhFxFR7&#10;53eY4EAlp/wpAzeIU5PFQuiiIh+rv+Lt8R46TeoZWuGWn3mkWILGyN/e92VJjcBK+oHTx1EQVM1O&#10;PGh020VHwj6R7B10aA0QJGVZKtTatikH/eG32+zSS3FaV4jkFF12KOr8UdpVdgexNT9Y30CxpoxI&#10;/nRZWNxDuGOz/cUpJ+4gaQYhSxMaD/p8t7tvymvZR0qHu/FXSTCOFLbcEBDXwtdyR/lzlEdAHWkr&#10;+/Y6T4ZGRNLE4OBRK98m7I2Pyr3uKVIJ93jXQ0PGRoeLCcEQ16VTkbu24KHiWnB9WxGi7+SA07rj&#10;Axy6fZXnzDX/AGsKS2eh/l9yfp2roi54zaaL9M5YV75tuVsVlo9aLQpP9mi1hcRhSkJCqDhxrMMQ&#10;3P8ALkNGvT4x9u+/joa2E54UQbzBXorxVrQsbFtYP+6r6Ou+lgjIGlaCR3kcvMUVXZE/+iH0pqk7&#10;e9NOuliSUYscRTTreB/xxhOoUF+WyWv8p6U37Ox9yn2Krp5t3ctODjTDtus34BoX0V4TeGh8E10/&#10;+tbQ4NveQDp9u5XI+JDTD9pt/wAJeOnOgVzryj8QiOjp8Ta2yfrTp8bmD/UjBpv+1zD+nNh00Ucu&#10;9wQD3QVKoP8AsZP7gseOl/OWL/jjQ9FJ+U3GP4Hg+mkxeQT1lQTFcjlJqTLCFJUmnVtSK9xr7dAD&#10;a5cNRaaIv3WIK5odSLb7lOu10U1M+X7IigpoNIKVK7uhcCuhGqyZkbJS2J2pgGFWkEkjoQZG6XLl&#10;S1If+SuHliV8u18KloCAoqUuhFABWg0u38AP1TrpFNXUl0Gpbpqp52+9WSI2TJXInOk1ShDZT2jb&#10;4a0A1ON1Ys/pNJPVVey03GX+qT6aUv6wiI/9ysg9y3yn7wATpB3Ij+mz0n7qd/th+J5C9p/ZWK8v&#10;vjuzDMaMnw8trvIHhur6NMOv7h2SAen21JZYQsxcT6h7KJuXHIJdfOuEgA9Utq8sU8dkgaYdPM7N&#10;59lPC3t2jBin00XMGQ5u8865XxccUr/ylb101nniad0Jg1oaKy+ViMirr7KPbVaQev176CtGZpOg&#10;nIFaDMy1tbB4OEeDaVKr7PDx0euM8zR6EwKA1h+aN1pHhSHa9CU9g+8aGpchRHw251kHry/QRrcl&#10;seBUCo/uHjow2QlUNI8WIY++hk2jJJNO55LCTsQlKU/3nppYhkOdEbloyo2jC5Tx/wCKuDqwdyO5&#10;R/cffpYg5nGkG6OQGHTSnHwW2INXUreNdyT/AKSdLEMfTTRmkOdL0bF7UwPhht1FOo7jX3+H2aXp&#10;YMgFpvU8qpKUsM22Mz+BlpH+6gV/dTRg8qSfXR1MdNNkbe4f3aBJow0nOhQzTwoPZvQaAU50Hd2s&#10;gwadBT6Pu+nQwog1xzyoTyTTp+/95pvoAKaU5Gjpr4M/tX+6mlU3WXk7dP2+vfSVxpzSjcUrDyt/&#10;H6zt/fpVNnOsvL/2f3HpoUKDU37NAlc6BCVh2nbrv7RT7euglFXxSR4fZokFHWNN9/o04xclw5UV&#10;eFAI22P7ddOArRUEWwAagfV/f4U0Re0FDnQoFTQJ+r26VREFMKBUjeo9v1aFFjp6aCKOv0np+72a&#10;FEGrieISg1oV4AeGx2+nx0KDWkKDlQC013H1+3QpQQDDKixRQbVP92hQOFBkV0oAg9NJeNTVFBlI&#10;2rt7q1r4fv0pqA97OmKw2Kqb7bU/0+6mnVo6zIrXb2D2bbdD400dFTd8kD2Ur79VYSpvwlazDBPh&#10;9VK7fX9OjShqrLyFf4T7Og/bpoUNVepZ9v0/6aDx0BnQJwo400gUqKknoelPpG2+lNRccqSSaMlN&#10;U0Smu1Onh9GllyjujChRYtK322+37eum6FYeT+29NMyDFaNuBKV95PTb9vZoMU4Us1g4we2uhIEK&#10;86SzAkUE8zuBSuyfePs0gjhS6d+DLDD90RQ/G22tKqfhKQun1nU2zChwOSiol27QWuAxQ0j5Ypci&#10;/wBvfWN1xVCtKFXbsCR4Gmm73CVrRlpoWRL2OccyRWDLWwH9n2fXqNUujqWa+H7e/RUKG8j+/fr/&#10;AKtDjSQ4FycazTGPsH1nf6vAaUGk5UqsjGB8Pq0nilBa8MangD9+jo68+WSf4d/bTbRUOjhXhiJ9&#10;g39wP79BKGCJWHyQ8E9PfokHGjDnDI1mLegipSD/AGfca6UAMloEk40Cu2NHqhJPiFJB/f0GiQcq&#10;PW7maLKscRf4ozR+hIBP2b6LQw5gJ1Ufiyc6JuY9FFShLjXvbcWkDfr10h0Ma4Cltmdk44UWNmdT&#10;UtTJCKHYFQV128dNiEZYipAuMCqKOysFQLm3+GUhz2ea0DX60nQdG4DB2FKbMXcBQCkXNNe6PGdA&#10;O9FFBP2imhpk6DShMw4nCibjzif862LG34m1JWP3e7SSXt4Y0oOY7iKTXZlvofMYkMnxKmiQD7ap&#10;0kyNTEGnAFyzogoW6WVIjrDi0JK1IIIKUDqrfwGjj1zOLYgSQFTo50JNMPekIaCabdqjNrvU2XHB&#10;8jtQylZ6LUgEEp9o0IwQpcOCUiTQ4ozFvOj14iBFzjS3q+QpHlrUASEHwKvZoPLvibiaUxzC7HBp&#10;9tK1LfDQyt4lIkJ72KIJLif8Qr4aOTXE1rpQRqGFEx8cjiyNwJacaMIuMUf5MF96vQ9vYPtV00nx&#10;OQpWkDjRpMu4OUDEBtuvQuK7tj7e0aMOkJQAJSS6No6aOIg32R1fQwD18tAHU+/TjYpXcaYdcMBo&#10;dGLSn6mTPfX7vMUBX6BTTgtiRiabddn8IpRj4hBHxL73D/tEk7e8nTjbZgzpl1xI4rhSwxjsBr8M&#10;ZJPQdw/u054bBwprW88aVGray3TtZbFB4IG3u9vTSwAMkpKrR1EQClE/X0H10OgtCjKY6R1AH1D6&#10;/foLyoZUMllI6JB+r9jolNGATiMqMJZ8KU28AOn1aCUrSKEDVBSh+kDQodVCJZqRUf2nR0AAMeNG&#10;A0ADsB7uv+rSVGfCjrwNb+z9vbpQOGFI0guoQN0HX7tFSwEyr3ytv7/d9mjFJfki1iG/dT9q+GjN&#10;EwEdVZBv3mvuH9m+ipZVMM6wLYH7ftvpVMEceFYlA8D+39mhQrHspU/Z7/q0S0vThhlQKkdAB026&#10;/wB/s0dIywNYlBFf2roUVBqQSN9qf279Po0KFBqTT6Pb/fpzUHdDqFYHTbi44GhWJT7B/do2kjEj&#10;ChQSkfFv9fv9mn6SfVQKk9fZXr+3joUOGFBKR0+8k/ZoUAVHOi60+I+vQo6LKSBv4f26MEccqI0X&#10;Un3Vr+/SmlDhSdOCHKsCk9af6P7q6WG95eFIe3FaDW0a1B+3b6x9mnaRWZSRX6vr+j200KFJyGD7&#10;Pu+6n06rWxoeVSXSABR6qH8oIB+Gv7fdpaBoVMabbIrkISgT1Om6drzQoUIim9QP2Ht0KPGjzZBp&#10;t9A60p/q0ar1UVZLaUoEgbdanRuOrAcKFF/KpX+7x99dNubqxo8cxnXwb+r6NANAyoLw4Vi438B2&#10;r8X7D6dIkIRKNvxUC43uNvAD7tIdn2UaYjHnThxRQaduFQN20KH1BVfb11OsQuvnhUS9IAavTSRf&#10;wl28W9adkFlwAezpUabvv64/hoWB1REomNDtN9P2+s6h1No+23/o9p9+h7KB9VGEt/t41Ok4quVN&#10;BS7LChw39A/b276WHfh4U9Xgap0A+/8At0RIokWs/Lr7z91Nv7dFqo68LPhT7v3U0NVCvg1TYfu/&#10;bpoaqFehsewnbcU6j+7RajQoYNCm4+rb9+gtCsSwk/6v766UA4heFCvUxx+w/dTRhrjnhQr1cdND&#10;sfHY9D9X06NzdIwx9tBDRQxx7P7/AKd9IBo0LimZoNUZPWlN99GoogoxGdFVRxvVIO2/3/Vo6WJH&#10;DDMdNFHIiDXamx6/R4Hx0hwwp1jw4ogB+3ZSJItrakq+EfWkf310y5gI4U8CQVoOyWFt64P/AAI2&#10;hPV2oSDQU9upu2N03BK4aDUS+driDXfmpqogiM+62lISEuqFAPef3ajSN0yEcjUuOT9IcyKUzCTJ&#10;UltaQoKKRQjbqB0pvomBXgUlztLCuVOfIrCy0zZVBtNBHUkbdAB4beOpl+1Wx45BKh2ZLXPGGIHt&#10;pMatzaafCNj4j/RXUAM4AVNLiTjiaVmIYCk7UFBuNv7NOtbiDSHKAScBS61FoOgHSvtp9OpIAaKi&#10;UaTHQP2r4/VTQDmnAUKGS0BuE/u0a440VDBvb2dOg0Fo0NCBAGiJPGjDaypoAcaUgoVLdeo8en7d&#10;NtHlQQUKloewD7z9+iJoUYSk0+EbaOhWYb9v3f6tChQwQaDwGiUUKzCE6IEGhXwQB7/p0qhWQSB0&#10;H+v9joUKy7CR/Z7dEcTgcaGYQ1j2kH+zSlUUkNIOGVfBIFKDfwroqVWKkV6VHWvv+3odGDSHNXKg&#10;igfRpVNVgU0O4roj66caoxHw1ipAO/7D/RoCjcFHOginboa/dTrX2V8NHTdY9pp02/v0KKglJ8fD&#10;9vu0oHVgaFF1JNRvXw6dKdOmk9edCg9GuCHKhXit6fT9dPZXQ8RDhkKBChKAVuDQ+O1f7dOauI50&#10;SYY0GoUI+gHS6AwoBSd6+2v+vQoUWWmnXcHQoUAUU38Pv0YzpLyQ0kVgU1V9Jp7unh4adDghJ4Uy&#10;Xq3pr4pooDxI6nb/AFaU1ytWk14U039nj9n9+lUdFkII3IqT7NRUxXjS2jS0qi186fD306ewV0l5&#10;QJRBuGBzNEVAA7aZqRXyQT9H0A/v0RIAxoUKBTx6mv1+J0nB+eVGhT7ZUdYbFR+29NLTlRUplNEU&#10;A8Ov3/Zp9EbhTWoageiiJH2HoPdpineuse0ez/R9FNChWLifgpph5U9C+ujbg9Oig1oFfq2937HQ&#10;fn2ClNXjlStjqKvzamn8qnvJIP7tTtvKF/ZUK+C6O33UmXhulytxNf8AKc/s9o0jcUNwCPy0qw/p&#10;Hro60kUG23j/AGD6NQam0eQg/Wfu0CnGiKJjlRlCP9J/b2aQpNE0FVdnQoQNvH26FLrIJT0A0oOT&#10;LOglZUOkpRoa9po0o0r6mglBK+7dBKCCsgk7bdfHRpRpQzaKnf8A0U/06caSXY0KMpbSSBT9vq0r&#10;UFTjQrxxkU6ft9fQ6UQuByoqIKQQdx/dqOW8ONGMMRQRbB6Ch93TSUNAoRkjl7KDLXuB+46CmkUX&#10;cZBB2ofsOlLzoZUnONVBBArWgPtP+jROGFPskJIackpQxmMDdHQU1Hyb2/gD0+/Uiz7sijNPfSLs&#10;dwJktR7cWOy4Sh4eevb6z001cACRy5rS7crEKPQmgXmK71Uj7jorf4x10qX+kedSLlUf/g7Oqm4S&#10;pP8A1NSbpHAddRrYK8hUCU10MUFdt/E0/Y01DwyqaS1ueAo422aoH8J6eFaH3aX08aiue4kg5LSw&#10;lv26WgAx+3ZSACaECAOmlYcKPTzrIDRijRKzCSRXR0KECAPCp0KFZBA222Jp7/f192hQocCgA0KF&#10;DJG32/TpDmtOdHWWkh2nDhQoRFDUeJ/d+7bTgcDlnQoZKa9a/wBn2abcSHY5UKyCOtfZtTSwQRhn&#10;QrMIG37A6VRV7T6v9P8Ar0KFfaaKkoc6NRlxr6labdNOBaKvgKfbt02ro6FfEAimhQoFSCd9wdGD&#10;jSHAHooEjw0edICtPTWNN6bAH7NFToIIoNSafRt/oOjFNOCZZUGRX7QT1Pu6aOk0GUn2H3/t46FC&#10;gFJp9H7baUO9hxoUWUDU/dokUdIoVjpGklSOFHQK0/WCa/ePH36Npoqx3r09m59nX6dSAVoqCIO+&#10;xpv7xo6FAKTvSlR1330KFFyk1pTb7RoUh5IGGNYU3G2hwplwQAYYfb0JXxG/h9XU/Xo8RScaDUCN&#10;x9f0fR9OnQ8YCjWi5d7Unavs0054+IjGlmIZk4USdcKj4gn7vo1HcdR6KdYEbQIFf2+06bcuQ5Uo&#10;nhWaRv8At9WkvcNIBzpK90DiaHQmp+sfbpbU0hKUDR9pPbQ7f3n6Po0oUdHPMBSa038PHYf26dDs&#10;Mc6TpHKijh6fu0ySBiaNawAJ8K+P1aaLynTS2jicq9cqfClafZ9ukEkhOVBnqWvHE0B9lP3aU4qe&#10;ylNCClbG2gt+ZWgAbB+kEkU+jUyxKF3ZUO9GDTwC0UyAD80txB2DK0nbYUA29mkXv9VvVR2f9N3W&#10;KFZTsK/TT9uuoR5CpR5DL2UfQnw8T1/auizoAr3vRRgDwGizpYFZU0pKUlZAE7/Rv7NCj49NZhBP&#10;uHj9vhowCaFZhIHTRkhEFCsgknoNBMFNBaz8v3/d/p0mhX3l+/Qo6+CPf9n9+hQow2mm9fd/r0pq&#10;DHjRUNp05LRURfSK09o6+32e2um35rRiiekUdfaFFWJSCDokokpPdbqlXu3HtB/s0YK4GiCg4Z0q&#10;YwjuujgINflHRUbDqOupFvg7DlSZnFzdLuBqOrugi4y9tw8uv0gn79N3AWQrzp62xYnCjNuQPmGK&#10;/wCNHh79Jt8Xjro5z3Q2pPyhr/u21LpXtVT7UePjqRPiDz1e6o0Z0uWmchuvUf3ajU6SSVOJo82i&#10;nZX3VGkk0lOFKAFf26afQHE0uhEt77/Vv/q0qioVLfup9PsPgNChWfZ7T+2+hQrxQ7Qfedv7K6Il&#10;MaOsUrI8K+z6/qrpvWaFC1qNEXEhKFZAE/R/b/fTSaOhtChWSdiPp0KFHEEEe/x/s045wcOmirMa&#10;UwBFoV77f7tLpJIGdZe36hQe32n6dGlI1Y9FfD9q/wB2iLQ4Y0T0Jr6mjoaynTWOk07X2hQrw+O2&#10;hQzwNBLQf7j/AH6MEmm3NaBQFPt/t0ZFIBIOGdYkGm/Tf799FToIIXhQSh7Pv6fR9GjBptzUxGVY&#10;9BvX31PTR0mgVAV9x3+3/RoUKKrGx9x0YKFaFAaJSFTjQrwio9x0k/mGAo68KR19lBttt7dSRlSC&#10;UGNYEf3aOktcTgaAUkj6P26/boUuiyk0ND+1dtCkuKDooEppvQ/aPDx+vQpoORpBz+3bXik0IPup&#10;X+zQpusCARQ6MEgqKFI4JoR9x+n3ajqcuFS9OCVioV+rf2/b7dFRjKvQBojkpodWdCJSD9Ff230T&#10;QPi4miQErRhtO23toP2+vSqOjIbPU9P7PH7CdChWQFB7f28PdoiRlQWgjuSff9Pu0h5GlOOFJ+Lu&#10;ihkJNPf1/wBGmSadwGPD3V8pBoPDff8AbfR48aNpByrFwbD7vr/1aGdKp04YlkSbh5hT3lloICgK&#10;FPcrup4VBpp+Be8nRTUhAI1cjSNkzaRd4RQCEkP0oCEkCgBSPYSNKu8XsJz001bfiTJaxZSf2+06&#10;iHpqSlKSBsPf+37tJAowBkKHCa9P292nS0NHTSlTAV92n2aRR8OmhQKCn2+/QoVmEkio0dHXqUE7&#10;nYffowBmcqKhQKbDREqcaFC+WKdTXS3MAC0K+CAOu+m6OvSkeyn+qmh7aFeBJSdun9nt+nQoVnow&#10;SKKi7tFVp4f2df36BKleFCiqkg9Bv931+/RUdYFBHUj9vDfQoVhoUVF3EbE+39v36TxpT0QO4kUp&#10;4wml1IrsqK9t9m1dSYSjuymHZVHN7T23SYP/AMcv/wAo6TN/UNSLXGPtoxa0kvMbeKa9OldCHBw6&#10;6TcHvJyFSrkiK2m2e9Q2pvsnTkxzHDVUdmfZTPSgACv2ezUUnlTlGUpFAfGn7+lBoqf0gM/eA9C0&#10;faTUe7qfr+vUoZU1RgI9g/v30KFZ9lB4+G3j7/pOhQrwAGv7z4b/AH7aFCsVp922/wDdX3aaeQTh&#10;RisAgeAqev7U0ijoQIPjtT79ChQoFNhoUK+0KFZpTWh9/wC33jQoUYQTWngf2roUKMJ8evQ1p7P7&#10;dOsOFEayqOmwI9nQ/wBunFTqpDmh3XWNfCv1H7fs8NDUDxpJYlZaVSCVr7Qoq8I8R9mm3FClONfw&#10;NYabVwdjnTteV3A92x/eNLUFDQr3qKH6K+33+7fSqLroFaPpr4e8e/6DpQNNuaAKBI0DSWnSeig/&#10;dQ/t9e2ipwEHBMDQak7/AFU29n7DShTbghSglAkjbbwoPDrt10KTQCkEkkft/doUKAUinT29PZ/q&#10;0sEtwzFCg6aAYVQ8KFfEfdvtp2kOCisABUj7P28dEKQxO2giK7Go+jR04CoWgFJFRX7dCiemkrQR&#10;Qake/r4ePXQphxBAQd6vCg/VTfegroUmsC0SaBPX/R0GhRLSMWwnbY+O25/v0y5qVNoDSCUoiSBh&#10;XoFf9X7eOkPOIFE5VQZ0IkUHj9f7dNEEa6goB66MIIHQeNdL1NVONGoyo6klQoPd7BQfv6aVR1ip&#10;NP79t9IcCASM6SVzGdYJTuNvor1+v6tMUqMemjaU+A+s6ABJ0jjRuOOnnXi0E08NxX7Pv20twROS&#10;UpqUG6n8O21Pu8KaRSqcWItoM2b3gUEZNKmlKrIrX201It1V3ZTUqYL01jmBbM+y+WKUZdTWlOlP&#10;u0U+bVzxoRIpTJBSW14fXpg5U9SgjoPo0kZ0Yzowjp/o/YaUSuJoIF6az0VLr3QoUIjp9f7bV66F&#10;Cs9HQr0dR9OioUMK9Sf7Pu9ujVaFe6KhXoBPQV0YBOVFX1COoI+rR6XcqFeHSaOixFQRoUKBOxIG&#10;hQrzQoUEsb/VoUKAWNj9v9ukmk4kpSrjZ7bsAKfHHeBFOoAB09Dn2U2/Ko6vyf8AvSYPHz17n2V0&#10;qf8AqGpFqf0yOK0Ytaf5rR9hT9tdFF8YpE/xFw41LGQitlgK8UuoH1FB0uYYHmtMMzpmoR4kfRX7&#10;emolSmNCK+hQNKFJPeOo0pNJ2A6bVP7HUjIUmjFB10KOvq6RqoV5pJNCvtJo6+0KFfaFCswgnrt+&#10;/R0KECQPuP1jx0VCvdChWSK18ffoUKHHXS2Z9FFQqtk7Dr9vhv8Adpx2RoqB0xSq9BOltc4FOFJL&#10;QaE1IqPX2iIDghoUGakn+zUdwIONSAgAFfU/1/f46W1pBo1rw7eHj9/7HTiU2XoUSvK+B9v2aNOV&#10;FqXA5UGtPs6j7/8ATo6QQhSgCK6FBSMq8Kaig2/b+3QoLglAlNKj924+zQoqCIRvQ7/aNKDTxFCg&#10;F0r4e/8A16U1pyIwoUUWtCSSpaEjr8SgP7dKDmkYlKI4UTduVvZ3dmxkU8C8iv2Ak6IyxDNwoITg&#10;AVpKeyixMqP/AByVEeDaFub/AFJppr5iEZFew0BBLq7oNJL2c2ZNQhua6etEsdoJ/wB5ShtvofMs&#10;TAE+qltgm5ALSS/nyN/ItbqvYp55CR9faCRpBueTfSadFrI4o4gD00kPZ/clGjMS3tE7DuWt1fu2&#10;qKnQ8aV2QFJNnExdbiaJqyTL5xAjpWAdh8paXnevh3+W4Op0PElPPsFB1vbt4ku6xWYs/I9xSPLj&#10;ZG6hR/gaERsJI3p5nkEV0WiZ2J1emkJCBkFp+lC1navv2/amnQC44Y0mvCwpO5Bp4dNv7zoFpGdC&#10;sko+oaSWglTnQT00J2D2aOhWSU+HhXSMC/ppJzwo82NqDx/b7NLpVZqQelDvT/VoscVoCvUte0fX&#10;+1aV0lwbmaU3lRgIFPdpl4ChrczSJM041i5TtFPA1OluLQA0cKcYEoB4VI2r0p+3s03RtIOIo/Y6&#10;ia4EqIq0QaVAUATQH2iuplkhe4H8o9tRbxdLU51nkS0LdsoBKlIS8DUdPhpT6zorwI5vSTR2h1NQ&#10;HIUXZ6D2+H26huqXSgkV29p0QpQyowABsP8ATo6ProQI9ux8NCjr3sr4/R/p9uhQrMCn3fdo+ihX&#10;2ioUKlPifq/v0KFZ6FCvtChQ6Pwj69PMyojWLivAH6f7tJeeFAUFpujrBSK9Kfu/amhQoEpHiNCh&#10;XhSD7vo0KFAOCgI9hr+326FCi5Gxp1II+7RFEo2/EPR6aU8c2uzfTdl8GvuSDp2H4j1UzICO701H&#10;9/FLtN/9ev7zpU/9Tsp61KtI6aHtiaKaPtUPu0UXxUiZM+OPtqWL4K2SGdiA81/5BGnJ/hPXTLc6&#10;Zg1EFPKTnWWlUqlRrp/0Rp5UFFQugDw4UK+qPaNEUAQnChXmmzjR19oqFfaFChkpp9P7dPp0oNLs&#10;qKhg2SOv9ul6AmFCvuzr/qP7jtpqjr3sA95/b7tCirIADwH1CmhR0KhNampH0e+unmhBRV8s+Hs9&#10;/wC2+ieUoUHpqjr3SgCThRUJqTUchClfaFAeqvNk136+06Sgy5UbiTicqwLjaf4kj69HlQC8SaBX&#10;KjpHxvNppvurb6/doi9ozSj0dNEnLnCRWshvbfqT9mk+LHzoeG5cqJOX6Gnosq607Uk/v20kzx8F&#10;XqpXgyGiDuRsCpQys+80A+nfYaT8wOANK8B/FEpKeykpqAygeAK3RX7NzvojO4/CBR+CmZwpOVkF&#10;ydqI8davcxHee/8AIQRoeJMcvZShDHxdXyTmE3/3a33NVfFEJTQH/SeSgffofrnImgY4Bm7GvjjO&#10;cyhRUaQ1U9ZM2OwkD3gOKpU+7Q8KR2JPrpGqIDABfThWY45yV+nzEu3M16lcx+SRXwo03QgfTo/A&#10;xxIpYmiGIYV7KMNcUObfNX1hJHX5a3urNPYFSHU9Po0oQt4n1Uh05JBaEApRa4qsiQPmLpdZHtCE&#10;RIySfGhShxQrpXhRjnQFxIBwX00oNcbYgxuqHOknr/xFyfKT0BqhoNDSgxg4U2573FScaU2MPxSO&#10;QW8etpUOinm3H1fWXnVg/ZpQDRwFJ1OPE+mllmDb44pHttuYp08qDFSR/wBINd2lrRUeS4tIohRQ&#10;PYj4B9iaDTgKiirEqUr8RJ+kk/v0dCqkNcl3NogP2m3n2jvfZUPp7wRquF48HEN9NSXWmoIHH0Uo&#10;I5NS5UO2VBHT+TNST/1kU8dL+cJzYE66bFi9pwcPQaNN8gQVH47VMR70OsufdUaT8y0/hIHXSzbS&#10;gZtK9f3UdRm9nX+OPOa+loLHXx7CdH8wzkaSbebMAHto61l1gWRWQ82fY5HcH7gfDR+PH0ih4Ewy&#10;afVSrHyawLApcmU7dHApBO/+0NtKEsf5hSCyQZtcE6KUW7xaXv8ALuMRX/tkj99NKD2HIiklRmCO&#10;w0dRKiOD+XKjr/3XUH+3caS4gjA0Yc0DHOjaSkiiVIV9Ckn9x003Vq1EEmkAq5TmaxcTtt7KHREl&#10;TqzJp9QMKBcSQU+8D9vdoCgMqU8eaLk94DwYJPvqrYD376lWpDXuJ/L76YnaHBo6fdXt9iONIs6n&#10;QPN82QhZFPFJI2BIBppV64OILfhBNN2jCwI74kx9NFGhuNv9Q/06guqZR5A3+jf92jpYo0inXf2D&#10;bb7dCjoTQoV9oUK+0KFCpqQOlN6j2191NtChWehQr7QoV9oUKFQg9fb4eOnGtOfCiWsVpINdyPf1&#10;r79JcCqmhWGk0dfaFCsSkVr/AHHxr4jroUKw7D9+3v8A7tChQDia/ZQ6FCiZ6aByoA6SDwBpRx3/&#10;AOcMe9D/AP5H7tLh+PspuXNemmNkKf8AveZt/wBsr7jpyf4+ylWxDThnQ1s6N/SD09/9mii+KikO&#10;A6j7alW8jusMY+x1k/cdLnwaR0003OmWNRRTwrIAkint/d/do6VSsgUSPePr/ampHCk1lpGDcOFH&#10;QfaQr7+lQPp9+kvXsoVnpNHX2ioV6Oop1roUKMDS2gnGiocVFK9aaUXIemhXp0TgTiKFY9w9o0hD&#10;R1gXWx1WkfSaaCc6KsTPjIFC+2Pr+nS9bRmR6aKiy7tDG/nBR/2RpJlYeNKAcigUVVeowPw9yvq0&#10;3rC8aVodQCr8gfhaPuqev3jReKmQNH4TuYosq/PE0bQCT0CQVn7EhW+h4zzkAnbQ8IDEmsE3G6SF&#10;lEdqS4sdUtx3SR9XaKfXowZ3YhewUWmIZkeqjqLXlEgCkKSgHxfcaY2Pj8Tlfu0ZZM7NaBfCOKmh&#10;UYpkLu7rsRpJpsqZ3kfU0hRPv30fgPdn6zSPFYOkdVDpwWYqvzF0ipBO4aYfcUPbQuKQmujFumJN&#10;GJmkoG0aRgUPbzrpMcptRtiO2KewElZ0oQM4k0rxX8AKNIwmwpNXEznz4981SUn/AKDaEjSxFHyp&#10;l00uSj0UebxfHmhQWiKuh2L5eeJ+krcI3+jSgxgKoFpHiSHNxpQbt1uYFGLfBZ9yYjHh47oUdKQD&#10;ECgCSoJzodJKPwUbHsbAbH2ICRo6RXxUpXVRV7aknQoUAoUPuO+hQrHQoVgsV39mx0KFYhJV+EEk&#10;bEAez6NDKjQnKsVJIHxfCPHvISPtVTQVcqBCZ0RckRWifNlRW6Vr3SGv3BZOlCOR3wtcew0hz42/&#10;E5o7RRNd5tCNlXKKT7EKW4a+wBCFV06Le4d+A+ymzc24/G09WNFF5LZkdH5Dp/8AxUR0j6irsGnm&#10;WtxkQAOsU268t2jNxPQKKLy23pB8uJOd+nyWR/11kj7NOi0k4lopHz0f4WuPopyOR4rwIehwngeo&#10;dhxnK/T3NE6hljDmB6BUykO549jEloqnY/aXgn8JRCZYcH+64ylsjp410G28bnIGtXqpEszo26tT&#10;vTTVi4fx/cJKm27MlBRuUiY4G1E7FISlQOx9+lS2bGNXSwleCj30xDuJlk0xyPB6SD7qUneM8IdU&#10;Am3OsK3+GNPfTUJ61BUug1DNvGilp9JqcLiVUD1PYVpMl8VYop5tLMm4we8Ehj5lMjuoR8SVOp7x&#10;7N9tG20Y5pcA5BxX9lGbyRjwC5us9H3V4viGxLbUlN0uiHAkkOrbiLbFKkdyOwVH16a+WBODj1IK&#10;cNy8Akhq9tNmHxYmW+62xeoq2mnFILhiLK1dp+JQSFAafm24xMDy/Po/bTEO5iZ5Y1gIBTOj8ziW&#10;Ww0XIV2hvFIHcl9pyIfdRzvW319tNRRayFyam49BqSblgCuadI6qTf8Al1lLDfmJdjp/whM1YKvo&#10;IqAD9+h8nOXI1zCR0ke6iN1BpDnMPoB9lN67RLzjcVdwvEp22wGnG23Jj8rtYQ464lppJWo9oLrq&#10;wlNepUB46Wzb9xkOmFpe5FQFThTL7/a4BruHNjZkrggC9JpVk27L4LjLMpmeh59tK2GyUuLcSQCB&#10;QHZQ8QdxprwL3g1xTkhp/XZgooBPWP8AGnLhMy9Rr3IZnMvFsxFB0vNFKmXELSUDu6AqqdvHUmyb&#10;OZHMlBA05kcQaj3roI2MdEQXLiF9dHM0mXRxyzJgNvKAXIW95LSnfipRPef4RTS71kw0+CCWqcgv&#10;ppmzkief1nAHThwx++my3db6zULZWadQ5FcH2kDrqvJuB8TD6DViGWxGEmPWKON5NcGz/MitEe9D&#10;iCdvYQdEJncW0PDHB3so63lq/wDtIiB7SHQK/UoDfQ+YHEUXgyD8QI6qPt5RHUPjiupr/hWhXj9N&#10;dH47KHhydFHEZDAV+JEhH0o7vt7dK8aPpoaH8qNJvdrVt5yk9DVTagRtoxIw8aTpfyNGE3e2HYS2&#10;xt/ECn9+j1tHGghzINGEToTn4ZTB/wDaDfSlB4iiUUYS40r8LrR94cT/AH10YxyoKOdDJTvUFJA9&#10;hro9JFBVoyip2pt7f29+nQVC0kgVisddtvo9336DgraMUU0xSq+0KFfaFCvtChQLg+0g6FCk5WxP&#10;0/d/q0KCpiKULDQXmPWu6XqU9vYaV91NLh+PsNFcZ0yckSRd5n/rVffv9+nZ/j7KajJAUZrQlr6N&#10;+400mLE9oo3nBeFStdv/AJBHr/jZ/t0ub4T1++kMzFMoajU+KFQBQHxr+33HSkwB6aFKiQaDY9Bp&#10;0Z0VfGnUkD6SB+86BaDnQVKCU+wkHvfaTT2uJB+46adgdPCgo50UXdLc2SFzGRT2K7j9g0RI4mjB&#10;XAUUXkNrTWjyl/7rat9Fqbzo0dyNF1ZRCFexh5f0gJ9ntOiL28Fo9DzwoMZSpR/kxO4/7xUfsQDp&#10;XiIEAoNYXBcAK8Vf7o5/lRVD/dZcXT/qih0WuR2Q9VGWNGbhQYm3+QoJbZkknolLKk9fpp10ei4d&#10;jpNJ1QNzdRj8tyZ01Ww8kHp3upTT79hoxBOf8aIywDn66ONYvfJA7luR26+Dj6lEfZt10fyr83ED&#10;0mgJ2fhaaGbxCYo/zZ7CUg7lDalmvjSpGliyH4neqkm5ObWhOulmNhkA0L1ykO7bpbQhr6fi6nQ+&#10;WjaeP26qL5h5ySlBvEbCk0PzbxrWi5Bp9BCUg7+zSvBjbm300nxpDxo8MZsoKC3BZoNz3lxYI9lC&#10;qm/v0toY38LfRSS55zcfTSuzHiQmyGGI8ZAHxFDaEfWpVO46GeApNGEudw7kqBCv4k7VHvI66PHI&#10;0K+0VCvtChX2hQrHtV7CfoB0inwVC1gugFVKSmn+JSU/+URo245Ul4HaKJuTIbVfMlxUH3vtk/Yl&#10;ROnBG8/C1x7DTBewZkDtoo5erS2N5zSvc2l1w+zbtR1+vSxbzHJppBnhH4hSe7klrST2GU7/ALrH&#10;aPtWtOnBaT8UHbSXXcGYU9lEXMsipr5cR1XvcfabHuqAlR04LJ3Fw9FNG9ZwafSKTnsxXQhMOKin&#10;QrkOr91SEBIOliyZxeT2Un5t5xDME6fuog5l01VQ2qI37kxi57ehcUdKFrbt+LUe2km4uXfCAOyi&#10;DmT3RdQJbqadQzHab+z4TpxsFsMQ1esrSPHui7TqId0AD3UQevFxcB8yXNV0/HIUgbe5HbpYbC3A&#10;MaF6KD2zkFznkpwWkh64pTUvyGUjqS/MJNPEnvc30oSJg0AdlMtjB+Ip1n3UkPX+zsEldztrZ8aO&#10;IWd/93uOla3nnRuijHwEE9VJzuZ2Fv8A/wAmXaeEeO8uv0ENgU0ElJwBSlth4lp7P20nu5xaN/La&#10;u0j/AHYxQFfW4tNAKaPTIeXpozCXYtag7KT15uk/5FhmuHwL0lluvsNB3mmhpPMeuh8u7mBU0pza&#10;SAO5yEonoVRVo+5K6arltebhUrVeDg30UFLydy4R1x3H4raHNlllK0LI9ncSe3p9OnGOtWFVx6aj&#10;zsuJ2aJPhPLCkVluI2ntZkJSKEBSXaLHdUk1qDU18dPeLAiAj01X/wBv0tRocOkcKdFuvKISUBLa&#10;HlIZDIWXx3KANe5RJNSdNPbFI3SXYL0VNgbLCAGhUCY0UfmSpNyE8uDtSlKGmQqoQlPhUEAlR3Pv&#10;0+3wmx+G3Ko8kcxn8dx4ZUfeuUl9kt97/aQR5aXO1JJrSqvEb6baxjXagQvVTrhPIxCujlSBBTdI&#10;UpT7Ty26pT2AKCwlaVVoU0HchddSXPhe3S8qDUGG1u4X64ydRpRn3e+XBTLTyUtxQ62Xg3t3hJBK&#10;iBSn0eGkRR28RViL66dnO4zkNlCRg4gcafQv9rDKUBYC+xI8tSTRISNwCdqJpqB8rJ4iq0hedW/z&#10;MYYAhVOVQf6g5iMi4uyWw2KK9drncHLEzGhtMLKgWsgtUh15JUAgCOwwpZNeidXexNFruDLidzWR&#10;tDsV/dITpUms/wCY/EvdtktbaNz5XFuCcnAnowRalXK7ghGX4o006Fpkd+6FhQIKapKqHYKGqy0Y&#10;RbyhwTOre6ct1FpK5YiitukFd8vaVKJS24aewKIFO73aQwlwLBmE9FLcGtdrORJ9PClGM4/5rRQS&#10;AkvhRSR2qIoQACN9t/p088tRB0Uy3WDqb00ow1KnPLS+kfj7O0gDcdVK2rQ6akcGN/TONPRAyuJf&#10;ilLT1niqbKvKbPbsD5SNyTT2E+OojZiSh486mOiAGGYyoZNpgeWELt0RSQmiQY7RV3U/Eqo69d9N&#10;uLTwGfIUtoQIKLf0zZXHPMetcbYbJCezuPtUEkDbSC2I5Nb6KUHOGIJ9NeLxLHFkH8raT7fLW4iv&#10;00VpvwYs9IWl+LJ+Y0A5heOOf/COs/8AqZLqR9iiqh0kwRHh6zRiaQcaQJ2BW7zEpjy5LaVAq7XS&#10;h3tpsKkgHffRi0idxd7aHzEoy0mgE8cR1N9/5qpKqE7R0FIpXqruB0k2rdSKfQKX8w7iB66SU4LN&#10;UvtauDH4qJJ8xIO9ASAdqnQNmQPiHoNELlrj8ApQ/oG8ISCi7xe8dUBctA+juNU6b+XeMiKMywnN&#10;tFf6Vy9pRQ06FAbhYmoKD9Hcmuj8OcZH10ZdAcwaJPwsziL7FsyV+9AbeQfoUgiuj8O466JYObh6&#10;aLrlZSx/mw5BHT44az7PFNfHSdMwzaaP9Lg8pQKr/dmR/NglRFSR8u+Dt127NBX8W0RLB+OshlT9&#10;B5kJPSpoVIIrvuCkaTrTMGnNChWuFCpytv8AjiKHvS4k/cTvoeIzjQ8N/RWZyeErq0+n/ogjf6Ca&#10;aPW2i0ScQPTQKsgtpqouOI9ym1V+2lNDU3nRFruINKVhvlsVeoIEtCS4tTafMqiqloKUpqaCqj00&#10;uEjxBiFOFNy6tOpwNIuUU/OpgTQjzPDcb76kytV3SlNsyr62iiWyfA7/AGmv7tIY1DjzpRxFPjLL&#10;41bcetwSyt9yW8hDQTskeWkqUVeNKDSp8AVzJT30UYLngBMqjU3+6uJKmbasJAr3eU8sADxJ7aUG&#10;owa4nAE0+jQFc9ooRqXlkpph6PAeDEhwsx3kRSW3nBWqG1LIFduvTTghlOCH2UwJmHJyjn91OZrF&#10;s7kpSX3WYtQKodmsIWkexSG0uEfbtoBsnPDrpYMRCu1auVCr4+yJxsqdvEUqpu2HpCgfH8XahOh4&#10;RJxNAviARrSvXWMHjiVI+OZckNIBOzaS84qh/wBpXaEn36WYGtwLl7KAmT4Wgdq04meN7Mgfzpk9&#10;5VQSUhlkfYlKjpPgxnNfTRm4kPIUpNYLjjY+KM88fa7IcNPYR2kUOleFGOFIMsh4mkmVYLFFfLTM&#10;FJ7fFalLJJ6GhOpcUEWnUWtqLLO5rtJcVp52qNDjw2hEjsMpKfj7GkBZXXfuV29/2+GmXhHkIMOi&#10;nWlWgqtDy5KITDj1G0nqfhSKmh3VQD7dKY1z3BoWie4MaXHhTKavRkTUp7yjzXBXagFd9vp1PfA1&#10;kfNwFVzbkvl086W7lKQxH7x3qJ+Gid1FXbsofRqPG3W9DUyeTQxRj99FbNKXcAtAKx2k91djT3D3&#10;120q4YIiDwNN20hmBBUJnSihtyO+42/5akkdzSlHt28QU7CoP3aaVrwC1emnwCxyORCMKbEp+e1O&#10;cRGW2GOoWVVCSQCUjqCAdTWMjdENYxSq+R8zZSGHuUo2yd5DilTpQIV/hBVT7OumJYnOH6Yp+CXT&#10;/VdjS0b9bEbBx5fWnayo1+skDTAtpjwqR4zOn0Uj3C+x5TRYS24lsqBV3rSgq7TUA0NdPxWz2HUS&#10;FpqSYPGgD0lKAj5IiInyw0haeoCnqUPuICj0Gg621HPGiFymCD0185mDlf5TEVI8QpTjqvuKKaL5&#10;VozJofMvJ7rR6aKLy2cQe0so96IwJH1rWrRtt4ekmi8Wc5aQKIOZNc1inzchI/2A23+5AI0sRW4y&#10;aF6V++hqnOCp6KTHr5JVXzZj3/tJawProoDSx4Y+FjfRSC2T8TinXSU7eo4qXJkev+24Vn71GunA&#10;9Mh6hSDEDgXY0muZDBTWsxP/ALNpSv8AzTpWt54FaMRR8VJ6qJO5NEH4VTXP9xlQ/fTrou+eadNK&#10;MbE+E9dEXMlSfwQJi/e4sNj950RY48aNrQBg0dZpLfyp1J2iRG/YZExA+sg00sRu5laLio0KKIKy&#10;i5OCjJt2+1GUuSle7Zsr/do/CKqV9lE57UxcOxDWInZTK2ZFwVXYCHYZy6gjwWqKR9+jLY/xJ2kU&#10;A5p4uPUD91GU4/n0wVTbstcSehTCRFRv73nWCBT3aQZLdubmen7qAAP4HnsNCJ43zeXu5bJqa/8A&#10;7wvUONX/AHh8y8R9mi+atR+JvYCaV4b82xEdae80aZ4ayN0/8QixRR1737s9OV7h2R4nUfTpJvoR&#10;lqPUAKMRzn8DG9v7KU2uFJyaebfLCz7Qxa7i+rY+BcfjpOkncWDFrXekUsRXOWpg7CfuFKjHDUZN&#10;PmMnkDpVMOyQUJ+pUqS+qn1abO4KcGDtNA28xxMvob95pUa4gx5JBkXnI5AB3DT1ut4V7qxoKlJp&#10;7jofOScGtA6qHypd8Usi9CD3Uqt8W4SinmQLnLp1E2+3J1J+lLTsdJGiN1OeIHUKAs4fxF7utxqn&#10;A5EloJ78vsZIoSJcVUSg/wBrzUNdo+nppk272jU5nd44p7aMX+2HKdv/ABCj0bkiS4Ks5DhcsCle&#10;y4xfHfcplEJJ0XgO/KfSPvo23Vm74J4i05I5p99LTGd3VynajHJQPixc2jUeJHa6vRGB35XJTzXR&#10;uGEjSez3GlVnM7rt3WSM5Xp5M4H29BQ+3SfBQ5O9FKRxyISlJvNZoH8zHpgp18qQFfftXRaEOZFH&#10;4bwCoFHGs5pTvtN4bofApUPuVok5ONILeYFKDeewxTuYuzVPawpXXfqCdKGpcHUWn9310eRnlrJH&#10;dJmN+5cZw0/6p9ugDIMnYUWkflNHE5xZl7G4oT/6xhY/enRrLzokaTk6hhmFhV+K7wU+9auz71AU&#10;66JZczR6WE4L66IKynDzNiyDk1jbnRHQ5GS5d4jTvmCoCUtOuha+tO0DS47iVmDS0jko++mJIrYk&#10;B6hy4cMfRS5FuQ+dlSXHUUkrS4XCvsSsqAIoQRUEaQ2WQPLwO8adMTNAbwHOldi6JIZIUCQtW6X/&#10;AG7da6d+YkGYWkeDHw0rSs1dShXchTiFn+JCwa/XXfQ8ckI9qij8JuYQdqUpoyGYAE/MyKDcfhI2&#10;6Hp10kPjJXSKVpeBmfTSg3lU4bKfCq/446CdvopWuiIhX4T6aP8AUHP1UbTlcmm4iq/3mlp+5K6a&#10;GiL96hqf9hQqcqeJHcmMoDqAlwVHsrv26HhxHIkddHqdyo2MpapvFTX2h/b70A6LwWnJ1HrIzFBD&#10;IWS6XVxwuqe0DzgAlPXYEda+Ol+CEQOpIfiqUELyw5ILjiHEsEAFlpxJGxqVGpT4aV4R0oCNXM0j&#10;UdSuB08gfXRx67WxTdI4kNOAhSSlAFCPAmpGkCKVe8QRRmRiYBwPVRmHfY60lMtflLH4XFIPa4P9&#10;rsBAUPv0l8Dge5iKDJ2nB6g0oi5249JrH/4RH706R4UnI054jBxFBPzIznlpbmsJ7lCqg4KUp+/f&#10;RtY8KS00Rew4BwHbRkPoT2/8ewRTYKcR4dKHuqRpKOOIaaXqbwIx6a8U+gL+JTDgV1UPLIr4Cprt&#10;oAOTiDQUdFN68sslSXlR4y2wUhXa2juIJ6kgUV10/CAcHZpTE5LSHDJQtKse12p2OgqtsJVUipMd&#10;B++m2o78HEYegU+34VFELhi9jfZcKLZGQ5Q/E2C37d/hPhpLWxlwD2gilF0gCtJXrpns4paFsZCu&#10;RHcCrewy5FUlxQ7P+FLy1U6KqtNCT4akyWtt+nobg9VxPNMKjx3Vx+rqPwInTgpXtrGw4NYrnb7f&#10;dFLlJkK8qUPLcAQFpUFpBTT8NRpia1hhm0tBw6aehupZ4A9xCOFJWRWGXHnvSE9zrLhBSRXuFBsD&#10;79Olol74zoatHdNKthsJlR2XXO8dxJ7Rtv769NN6WsxdnSlJqTWYUdtlllTLToZHwF1tLnafEp7w&#10;aHfSS4krRVlLCRClgIQAIz2wbQBsgnoANKYT4jcTmKS/4D1Gm5aVrexzHXEmv/EsmnQdoekJNBtT&#10;bUmbC5lHQfdUaFXW8RHAj307T1P0nUIZVLr6hPgT9GjoUVcUmKAB2gqOyVqCenjvvSulAF5U0Cgp&#10;Kk3BpKHAJ7KV9taBST2qpugUqSK7aebGSR3TTTpGAfEKRVX17yuwOpC6AE7qA9pB6nbUgWzVU1GN&#10;y7Qg+KiouEQL8x1Tjq1D4tqb+FKkbDSzFImlqAUQkYDqJJclCovzcdwraSrtKQntW4EjboRTbSTb&#10;EhHHHqpQudJwGFFbhf2ZyPLcbaSmoJAcVvSux3AIJ0qO2EZXUtIlnEjdLgE7aSPzKG3QobaBSagh&#10;BJHsNfdp7wwc1pnUAmkZV47f/MA7lKUB0HaAPZ7K6JsbGZCjMpcO9l2Cin56Wv8ALUps0O6XOwmn&#10;tKSDpZa12DgopOsg93Cib2Q71W6gmm/e8VEbe8nroANAQACgXO6zRNeRtgbvor/spKj93s0MKUri&#10;0Zr2UVVkaD0ckL/3WzQ/dtoUoEOCuVF4mi678vchmUR/iWoIA99SdgdFSw0qoDSOvGiLuSoSfiVF&#10;R/66c0D9Y7tDSU40epgx7gKUAjI1vhRjuRHQn8SoyXpYRQb95YQtKSB79HpPSKT4sf5h2fsodufe&#10;JLYdjRrm+2r8K4dlmupV7wosio0RahxOPSQKPxGEahqI6Gk+ylCJaMwuaimPZ78lIG7sxlq1sAHp&#10;/MlOIJPjsDptzoGBXOb2FfZSmuc8oxj+shPbS0jj3LXqeaYLIPXz7z5pH0pjsLr9umTd2wwK+inf&#10;Cld+H10ab4su6z/Ou1ma/wB1m5SVe/dXlJOi+cj4Nd6hR+FJ+6PXRxHE+6fNyFKRX4gxZ2yqnsSX&#10;5JAJ940k3o/IfT+yl/LyOHxhOr9tKCOK7KkfzrteXvaGxBiDf3txnFD7dJ+decA1vrNGbdApc71U&#10;cb42xNB/mMXWX1r8zd5RBIHihlLI0k3k5y0jspIt2Di49tHW8CwtrpjdvcIP4n1zJCj9PmyVA6Sb&#10;q4P4yPRR+BCM24dK0pNY9j8UUjWCys0/DS1w1kf9J1pavv02ZpXZvd6TS/CiacGt9FKTTbTIHkMx&#10;2KUP/DxmGPHw8ltFNhpJJOZPpowGjIAdlCLde6ec6R73FU9/jTSUFKouuqh1JPvNeux6+46OgpNB&#10;H7htt4ez6a6FFWOhQrFQqPu/b6xoUKB0KFZadXBRnRV9pQoVD12yN6TCU2uxQXmVhSRIdgRHE9h2&#10;qpK2Cdx9upgc4Ke8VwUkp6Ky015JJHoLGoeKfspoIx/CE25XzOLYo8t0lxxP5Da0+Y4ehIRHTUn3&#10;9NOqYolLvUPuqIRA2LFrC5fyj7qVLBxdx5c2nJBwnGW+9O6GrVGaK1bg7tBGw+rrprxVYHOGB6Km&#10;WdlbzsLnMYOxPZTfvXGHF8Fb7QxG3MlSu5RjPzmFIUNz2qZlp7K08NPAauA088fvpi5bbwkxsaAn&#10;IkdmdRA9x9iD1xWiFEySC2pRQkwMuvbKAOlUtGQ4hKq79NTw8NYFYwnpFQCXF2prpAeQe/76MycA&#10;tsKKpca+Z3GWggICspkPqI9pLzKhWn06ERZI9HxsIpQnuBlLOE/9R3votascYkqLas/zmCvuUE9z&#10;9snIFDRIKn4WwPv3rpU8Vuz/AKTRS49wudSePPh+8D1ZtrO7Y3kcVxtNm5PuzqVEAi44vY5aT4V7&#10;0eSrbxppuKGzeSZGYdFPHcb9f0536f3msPupcj4Vm6orbrnIVtWpSf8A4nD4gSSR1IZlAivu1HfB&#10;ak4N7tPt3LcAFMwJ6Y2+40h5Fh3KkLH75drZkGB3R+2WubMix7hjc+KzKkx2+9iM87HkrU228o0U&#10;pIJHhpcFjaTyCMq0EHHPhhhyo3bxu8cT5WOhcGtVCwhU4LqTGoF5a4abuL/Gd1y60w4mTuzbRdX0&#10;W1CvlUyFttPOsR1K7XVstu7J7tyOuszuG3QN3eAxYtLsVxyVfQa21huk7tskZOgkDOHDUOBNX6se&#10;KzcnbcixH4cUQ2oinlzG3XR8bQCENttKQe74TuTQalNIbI4uyFQXai0eGG6umilw4/y60lYbhWW4&#10;shSvLcYub0N12m/xtPgpaO/+IjUqOOKXDUhqJJJPEV0NI4d4BegqMKZyncoivKYcwq5q7FU8yFfo&#10;LzZ96e55B+rrpx9sxn417Kgu3MtcWuhxB4OafupYiryVygOKZRGrShVKhrB96e19Xdph8bWorlXo&#10;qQ28Dh/SkHaD7CaOtzb0lxbZsmYhTdO8t20yW0hVaHzGVKFDo/CUagQKULpjjpDJlH7q06IETJ5j&#10;YdYteRdn+J+2Br7nVoUfs0gtQoS1eupDJC4KBKB0tSlBFvysA0td222JVbDT/qrJNNJJaMyKc1OT&#10;DV6KLyF3uKKyoslhI6qft0tAH/SDak6MDUUahNIc4tCvJA6VpLGRsJV2KuFpCwd21yA079BQspXX&#10;TngycjTPzELj/Uae0UZRfQro7AVT/DNbB+oKUNtEY3ZIaMSRnJzfSKMovKlfhDSvciY0o/V8elCN&#10;4PGlg8iPSKMoub3XyHSOtUuIUP3nQRypqNGp4GhxdVbVYl+89gUPtGx0YDxiTh1UFctZi6J8UyE/&#10;+wV/YNOLREfu+oUILqz/ABKUPb3MrFB9lNBTwou5xb6qHRdY5p/xCQem/enp16gU30oKcKI+Fy9t&#10;GE3GOrb5tog+Bep9xO2jGocKSRAeKdtKbFwdSAlm49g22RITT3bE7ddILQ4q5gNLbpaED/XQjtzu&#10;IBSLmtQ8QVtq++mgI41XwxSnE5CQjrIpJem3QxLjHiTWmzcmSy+662HSP5ZaCkbjtISaae0RlzXE&#10;fBlUctkDXNDwA/M9iUq4LdY6ISsfdeS5PsrTLUhaT8LyFpKmnEgmoqOo8DqJetLpPFHHMU/ZdyPw&#10;SVLePNaektluQ3uAaihBHh0p46htcWlamHEJX1ojpZYKQAO1SgB7N6/26OQq6gMqV66RQpvZFeY1&#10;rgOBak+dLCocdKlUC33UkJFfYK6ft4zJIDwBWmZ5NEZ/McBTDtMi7RLPDtUyQwtEJ0PMuMpKXUkO&#10;LdbQpyvxJQpZ8N9WDxCZTK0HU4IeIqLFHKIhG9w0gqOfOlN/JbilO8vt26pDKD7yT2k6bbbQoqUu&#10;SeRn4l6kpBk5RLNQu4Oke6QU/UeymnRDEMmD0VHM8ruJSkR7IO49y3wtXtUXHFfaT46dDeQAHVSF&#10;ec1Joku/bbKcNf8AC17PHcHro0dQDXGirl/KevmJr/jWhv6/iI0ek0NJ50RdyVlNfMkRkf8ArZzQ&#10;9w2C9AMNJOkZuaO2k1eYQQoJTPhqWo0ShlTspxZ9iUMpWVGuleE7kabMsDfxt+3ponKzJmMKum4p&#10;HUeVZrgup9xLA3NfHRtt5XFGikPurdmbvUfuosjKJswj5Oz5TLrQAotioyD3Gg+J9SKDfx0Zt3tH&#10;eQU387CSNAeT0N+9KfRw/OlwDP8AyllseV5oiSby2JJQRWigy2ppKgnendqIJoNeguxqb4Vxo8QM&#10;OlMiQDTDdazcOqaNksUQJJHmTL2670/2GGq7jUrREM3Far3XkzCWaGA9LifYKdWK4dkuQuPC4Xyw&#10;WlDIBU3b7fInOqCvwkOyVobG/u0zPJFC1QHOJ7KlWnj3TiC5jE5An30/LZxayJbzN1ya43JKU97Q&#10;gx2LSlCVGgKi0HFLUPHemor7vuamsQ9JqcyzdqIlkLhwQAffSZknFdriIXJZvuVlpI8xUcXNKWyg&#10;UCk+YlkOVruNLgui/Atbqpm6tPDYZGvkQcFA91ZYlxria1sT5UWZde1ZPZdbrMmNdaALY81LSqV8&#10;RoT3EjQjcHUiztoZR4ry52PFxNShKxzEocUqRjViCUABP/drCinxCgSkrVT6dQmTXD3oHuWrJ0Nu&#10;xqljUHQKWrOzDjwmxBixIrau4qbix2WUd9fiqltIFTpErpNZDySRTkbWBg0BoHQKVO9YpRShToEk&#10;pA+gCgGmqcU14SVdST9J30KKvNJLQSvGjU1iR9e/Q/T7tGAlA18QP2+wfu0DS2HFKxO40VLIUJQR&#10;H7bjSqYyzrH3AU+zem336KhnWChSn0U0BSjiAaw8af6/D92jpNYKGwP1+/f2/XoUKD0KFYEDtPUD&#10;6dq132r4EaFCgtChXh6Hw/0b6FCgT1P06FCvtKGGNCvtLZQqOoiI17gKYZQ4j+WlBJSNlBA2PgQP&#10;u1au7meRrPN0XUGlqjCovv8AbVW5/wAvv+NtfZ2CpCqmoIFaio0xK0FoeOOdU08JjeYycRSzjN+c&#10;ZdTGfe8ptRUO0kISpYTt8R2+Lp4ajQSgu0uOHThT1pcOjfpcSGHP3UbuiY06SFt9hUO5KwF1AJ3q&#10;rtJHcr9w1YiRgGYQDhwNKmMcshI+330wXA3EufQBCQRUCvcQTVdfGmnGytkGBqIoBQ/ZKTMtntJh&#10;hLSu51QPaR1qRvT3am2bAZMeFNyHulwzpu2JDYbbcUBUhRUCPiWonx99dJu5FkIHCm4wjAE7xpx1&#10;bdnMJUfh22T+FO4pt+/TTUEZTOnmgDDhTymqBjNtNkpojqN+gqD9Oo5Vc6dJwr6RM8zEb1EUKr/L&#10;pKio+KVFpNCfr1MssbloPT7DReKtpJFx0E+yinM1sak5vw/GUlJQ46ylQIqCG4qSNvHpqgar76B3&#10;JzzWxadEEwGRjjFSlhspNtyG6NqX5bBCGlpJHart3RUe0VP26QY9UsjemjEojEbnZZH7ddK2X32M&#10;5BQhh5CnfmHDVJ3G5A7vYKeHjqRCxzD01XX93G9gbGQXr6KihNzShtSlnucJJKk7mvToB4aedE6U&#10;45GqMP550o2Sdc1PrLLUhxilB8DlTXf4CoU29uky2zDjkafgfK1yxglp4JT3t5vqZaHWmZbSCQHK&#10;KUmrdQVdwrQkjUcs09IqbELsy6mtcG8eqpkYeLrSF/GnYApUT3JptQ6iuCFK0SrjQtT7T9p0VCvi&#10;SQUkkpIoUndJHvBqNDEYjOhTRkYbjcm4JmyrPb5L5UVpceiMrUD1ICu2o31I+ZlLNJOIqMbO2L9Z&#10;Y0nqFHXcYxhfb51htKwk0SFxGaD/AKu+kePPkHOpfytscTGxeoUK5jGNOoCHMes6kAAAfItJAAFB&#10;QoCSNtF40v5nemjNvAc42egUn/0LiHmh4WKKhQFAlC30NfT5Yd7a6X8zOmnVhSPk7YO1BgB7fZWM&#10;nBsWkIKfy5cXb/MhzJUdafHuHa6Ug/VoNuZm8QesUHWkDhkR1Ej30gtcf4+84pES8X1Hkq/m+Xcv&#10;MVv0RVYUE0HjTT5upmjvMbjlhTAsoSdLJJMM0dSoMCtaadl0vyaeCprbv2lbPjpv5t/5WeinhatG&#10;T5P+L9lNbJcZkWxKHLdki4/m7Bm5QY81NR1PehLbpGpVtMJVDmYjiKh3bZIAHRzFqnJwBprRbfkb&#10;0fzlXrGX1VWCly0OtjtSqifwulRJA1L0xcWnsqJHNdPj1eKwnpanvpzQ8Lv86Ih92VjIWtOwbgyw&#10;j/8ACDgVvqLJcWzH6NLsKmxxXsjA8uiQjkaQrpx7ljaFLjf0/IoCaIk3CKdunVShvo2XNs4orh2U&#10;l0F4wE6YnDow9oqt2XQOQnZd/syIFwsC7Ra27gL3bb0uTFcD5WEoQ2AHG3Gu2p7hQjpp65hd8qZY&#10;XkEtJCHFRQtJmOuvCuoWhrdK4qod6KX+A13q2WuVLvF2l3i4vSGjIuEtzzHnkAdqUqVQDtSNhqrs&#10;/FfatfcOL5HDEmrO68Btw5ts0MiGQHD/ABq4sG4JkNJUFdQCRXQkiAK0GuBFLEZ3tbUAeqift6U0&#10;y/A0oUC/M7QSTTbfc0oPaa6NrCcTlQJAzqBOW5M+445PNtdeZmRSHYL7O62H0VKXhsRsevu1JYHN&#10;BaxQ9MEqO5zC8awrFC9XKoEwNjmF+xWu6XFT+TfmN1/LXJUi6ptsaJ5inO151KGquNthvt7U7knT&#10;23CaWEOuXrJiceQ6BTG5Oggk02sSx6g3FyIT0mrWQ+MLz2Nm4X+1tOKQguoiQJkvsWQCpCHZUpCX&#10;Aknr2iukm9YD3WkjrSgLSY4uLGnkAT7wPVSw3xjG28/IbisVqRHt9tj1+hSkvLGk/POHwsb66ULM&#10;qpkPY0D76Gc4usDrRQq5ZGlZH+c3cWm1A+0ITGCBohfSgqjfRRmyYQmuResfdUTZVx7bLRMSw5c8&#10;nfaW33tld18tL4HWhabTQ+32asre5MrNWlq+yqS/jfbSBmuQtIwxRfRTnxPFePX4AZdtbTsig883&#10;ac7MkLWSakLdWDSvgOmmbiW5a5WJpPIU/ZNsJ2aZMX8dTiT7RUhN8dYU2yG2sctCQaEFcND1fHfv&#10;JKvt1C+fulXWatP7fZInht7QvtpVRYLTb2w7GgQYxaSAlUeHHZCAOhT2IBTT6emkC5nedJc4g9NO&#10;C2gYFa1oIHAAVE+c3x51xhhl9KUElLoRSq1IJCDXrT+3VzZQmNhJVaz+63DpHBjSjOPTSAwxeCy2&#10;8UPFhdB5jhUEgHxHQgU6accWlyKFFV7YbjTqQ6TxqRI1+ujdsRHfdaWPK7POCT3pbAoEKqaEhI6n&#10;UM2kRk8RMV7KvYbq4bbgSEEJnxTl000pxjPUcAT3lVakj4q+B8NSgEHRVVcOjeNYwdT3wVDZXNT8&#10;IWktr2oStJAoK+CU+zVffkhrTVttAHfBzHvqSFFplCnF+W0hIqtxXalIA9qtVmJKDE1dYAKcBUf5&#10;feIjzLcCM+lanO7z3EbpS2qlEhXtNNWFnA8EyPCDhVTuV3GGCFjgXHOmta3XYfemPK8rvrUHdJPu&#10;BqK6mPY13xBahWsnhjS0oTwpXRPnyFJYceC01IUT4geFOlKaaMTGd4BKl+LKe64qFpwWqaqBMbiO&#10;OBTEtQBTXZlzftcH+EK6HUaeMSMMjQjh7KlwvMUgicRpd6jT11AqbXu3U9Bua7bDc/doUdMyy5GZ&#10;d1l2x4pUkyHjEdoR2pCiQzXosCm2pk1sGQiVvLH76gwXRkmdEclKHq4U8vb99dQ6m0mXeei3QXpB&#10;UA5TtZSeq3CQEpA8dOwxmWQN4cabllEUZfx4ddB2i4G4xA8sBLqVFDiRsKjoQKnYjRXEXgyaRlTl&#10;tMZo9RzpQV1OmhlSnBD0VgNtq0A9vX7/AApoUVF3H2kq7CohQPQg/bWlKaMNPAYUa91Dzr4KSo0B&#10;r+1dtt9Ck18rcEeypP1HYfXoUKB0KFY7+J232p1HWn0/v0KFA6FCvtChQBFD4/X10KFfaMcqFfDS&#10;2lClCmPaojcJDrrCilh34ilKgrsKRsr2g06+3VtIVwzdVFExrAXN+E0wcmbTLe8/vUpSe+ixQUCP&#10;A7b9Ouimh1xkDApVXdDW/wAQY41H6rk0FdikklIpsK0ofE7b6p2sDFLqhOcmA40s22QqQtXYC2gJ&#10;rU/CDU0+ivt04xH4Yija4qowNIl+kliT5dQpakfApJFB7leO4+/U60a4OIzbROJzzpgX2UpKo7aw&#10;rucAAHiVKICTq7tHJqKY0y9wCtyJFO+2WOQpluiwVdqdu07dw3H2+3w1XXDXukJCZ04yIg92lNmA&#10;tM5KOw94oSo7IV7knS2gtYnGlAOLkGBWlibDnOJ7WQAQKk12KR4CngdAAnKlPa490Yfb10huGU1b&#10;b63Ic7f+6nQAKAbvxvrpqwso9M4cRz9hpghI5McNB9oqQuUm+/kXhxPWjqzT6IY31mIv9zH1vrcO&#10;wY8c2R+2nbZbc3Ov9+bdUpCG3EK+HqSdhQ6UumV7+mkSQtmiaxy6QVpztYnZz5KnW1PkvOE+YqoU&#10;TWgI92lGYgoBUcbfahNQJK8aW2cfsrFA1b4432+BNT9x30XjSZgpUsWls1A1rfRTghw4zKSUMMpN&#10;aDtQnp9m2o75HudiTUlrGt+ECjamkkbAJ+gDw0hTS6BLnywUXiPKrULFfh9vfX26UG6sG50klMTl&#10;RhC0rSlaCFJUKpUOhB8RpBCFDnR9PCstChWBWAtKSN1A0Pv22+vRpgtCka/CcmGX4K0JcZClKCwS&#10;FJAr4dNP2/h69MmRqPc+N4SwkBw58qatumZC66y4t1Xk+YgqQE1Q4inxJG2x3+jUuVlsGlANSVCt&#10;3Xrnhz3d3qwSpDDiewOEhCe3uPcQmm24NfEarUKpxq1onMe74b3kKqpxCm0rH8JUKE/SBpbGo8au&#10;FJfiw6eOC01bQty3yQy6e1ToooqR1IrQVG2/hvqZOGyM1DhUG3Jhf4b8FFLs+8ohpbKULeUo0UhC&#10;DWlPxDbamo0cJfmQBUqWdsQBQkmmHkb827tI+RiSluJ76F1uhV3CgAB2A1NhDYQVIU1UX7prprRE&#10;xy9SUyI2MZYw2VLKAgr7gFuboClVIoB0p9+nfHae6DjVYNvvmsVAG9dTtYUrRbWEL/EhISr6QN9V&#10;tyQZiRlWptgWwNacwKUJAKh2j+KgPu676abmtPouFREuK1Ne5I70pKhj8RHQEUTFkU+vbVvMS2GF&#10;oyOr31Txd65uHn4g1nvqPOLbE2rDoD4R8bza1KVSlaOKFffQDUWEBlrE392pxJfLI4kfFTpye/ys&#10;Jw3KMkjstyn8ds0m6MxZBUll5UdTY8twhSCE9iz4gEgVIFTpNw/wbaSchRHG5yc9IJTtSnoWa5mR&#10;ldLngekpSlwpyE5ytxVhfIr1nesDuW22VOctD7zEh2CuJd7laVJU9FUuOsP/AJf5o7SQlKwKkiuq&#10;+3nbd20N23BksbHpy1NDk7FSpl1b/K3L7ddQYUX10/paStKk77/21B6e3UuorgowpDn2hp22TkKS&#10;CTDkdRXfy1aehcRKF4lKalYsZOGVNHAGUt8U2k9o/l5TQ1Hgm6rboeu4B0ICRPp5Nd76i3Hetl4+&#10;Mw+sVPZ6/UP3DUEVZGvNCir7QoU2smxxnIorSC55MmMVKjukEp+MboWBv2k6kW05gcSQrTnUO9s2&#10;XkYaSj25GoCvFluNllhuUhKShQKXGyoIUAoJCkr9mrmORkrdTcqydzbTWkmmUDoIyqwGOXJEu3xm&#10;HHEqlMtBCwK/EhIHaoVrUBO2qi6iMcpcB3DWus5RJC0ErIBjR29S0w7e84QFFwFpIUaCqxQqUfYg&#10;b6bt2eJMAqAYrTs7xHE5x5VV9lCJOQ+U84p2OJf8pa9wpCl9E9BufH2a1Otvy6t+Ksc0MknGoqzV&#10;Vhb2YkezFLbSSQyhpDSR+GoCQo7dE+7WettbrhSeNaq68JlqgAyT3VCd2uDsR5DBWrtUKqQD29QC&#10;K06GnXVuGl2I4Vl5nuYdJVOVIki4rWoFIKU0FfGlPA6U1pVCKafIpxyp24reXYkseWpSfNQgFQ3q&#10;QaDuBO4Go88Ye3Scam2FwYpUHGpSu7VwlQjJRJUaI7m2F/5S6DxI/iVTb2ar4HMjk0IF51fXLJnx&#10;a2u4KBwqF3578iUS6kpUD2qbAI7SOo33pXx1ZlErLSPfI/U/4vZRxu4I85LXcUmg7gTTpT6/9Wmw&#10;0hTS2v7yU4m3EsfF51e4BRqT00Tm6sDlVizRHiDiaNiQpxXcXT2ihBHUew/UdGgGVPKuZwqSrBcV&#10;T4lHKebHIaKq7uJA2WR4EDbVRcRCKTDI1bW0vix4/EMK9ul0THcTCS0t119CqdtAhI7akrJoSAPA&#10;V0cMJkBkJRoNCaYRnQAS8/bGo3uSxbJrBUClx5RdaW0CO3soFHbcEE6tY0lYeVVUp8CQagQTjUj2&#10;W6fOtBt95C5AAIrRLi0+8bBR1U3EPhOUAhlWsE3iNQnv0SyuAmVEafKiFxnAUpqaKqd9uncK6XaS&#10;iN5B+EikXceuPVxafbSJZJjtvcLfleYw6dwFUWlXSviFAezrpdyRKVFMWsjononcPpp+BxLiA4je&#10;qa0PXfoDqChBQ1aOIchGdE4q3F+clZr2rNDXcd37qDS3ABEpAoZxlDnao/iSNiN6j2GvUaSpblRg&#10;aihrH+/2ezQoqADqg6ptSSlPVK/bSnt26aVp7uoUFFfaTQrE7Gu1PvO/9mhQoI9T9P0aFCvNChQS&#10;+v8Apr7/AO3QoVhoxQr3ShmD00Kr25mzHy7ceK/UD4PMCqrFBSgQQOlN6nVz4kRwBU1ijeuLRGxU&#10;9dJ7NyZluKD61KSe8HzF0TWncAUgindXYeOntHiBfw9dNseCTq+32NBKxxZ8t9xCkBax3pbAKe1S&#10;qpKx4KI6kdBpowRBpaMBx5UfhOPeIoy7BKCERgGXUVCm/iSO0Dbp7dMTWwe0eGjSKKSPvdzgOymR&#10;coDj0/ucory01WEKIJVXYGld0kbabbci3Gj8RpBaow+KmZfGHnbnDbUkoCO0oAqTQH4io0qdWttL&#10;4jCRgtNFhe4E5fdUpQ7quI2yHEV/lhKklIB6AV9x0w4EHHOnBI5hUpTsxER7tdXVvIBS2juaQrcK&#10;X/F08QkbezQkdpYvGplkGyXHf5L1mnFkUZhl5KI4QlS0KCkt9B7Nh020iKQAKcxTl6xjXgMTVUX5&#10;HAMS33p5xZ7TaSKDapMmKK19g9+rXb5dcwaOn+U1WztDYXg8WfdT55OoeR+Hfb5rn/5GNZeH/cx/&#10;562bvhd/CynPBmi3Xy9udqlF1wJoPcB79LY0GR4501POYIxL0kelKLTs1kwXAG44WlDhIJWKGo8f&#10;HbUkMjOYU1UP3KWPFoGkZUmL5Fuj2zSWGj12qunv8K00YjiA+Go53e6JwLWjqpWtvIl3C0NraZdB&#10;UklXaQQCR3A+BBrsD0OmXwxuKgU9DvFy0o7SW9VThGktS47UhhYW26hKwQa0JAJSfYUnbVe5pa4t&#10;PCtQx7ZGB7CrCMK8loU5FfQgJKy2rtCvwk+/RsKPBOS0bgS0huaUStEr5iN5akFC458pYPQkeI+n&#10;TkzNL1GRxpuF+tmIRwwNKw66Zp2iDCloW8lZJ/mrNVnoknZKf9mmluAIBFEOINDSGxKjushQo6jt&#10;JP8AhJFfo2GiadLl4ig4BzS05GvY7CY7aW00oOlBSg8APcKaDnFxWjaNIQZV49FZkCjiVGhB+FRS&#10;PrHQ6DXub8NEWh2dBrZYY7F+WSEkA7k/QSOhpowXOwoI0ZCsJDzCkiiUqIINSkHtH0+/RtaVxyoF&#10;yZ40QU6FGobSTTqQDt9m1DpdILiOFYqWojYUHu8P7BoUku1BDlSZMdWpvy20qUpSk/CNyanwGpEb&#10;GtdqcQlMzLoRozNL9oStEQJcSULCjVJFCPq1GnIMndxFPwgiMB2BpQcaDoAJIAIO3WoOmgSKdIXO&#10;oxYimLdORopUV0sUIhR6kORJKk/v1aSv8SC3enF1VUbNFzcxnEBjffSFxM0Dglo9vY6Dt7HljfUV&#10;xSOML+D31NiAJef3qRec4wRw9ymtKW1Uwa+Epc2bV2spX2KO1ErpTw0xdvJsbgcfAk7O4afhCXMQ&#10;zBlZ/MKaPozUHPS1wssb92L3FexqKqyvISQK/wAKSaD3DVftjGx7RaMbkLaL+RtWO7Eu3Ocuz1+4&#10;VZNTfevp+3XrqzVApquoSQwPkpYoP/dH/p/y1e7RRvJmaeGoUmQLG4dBqK8J24qbGw8rK3/cNr2K&#10;g/UrUiH/AHSdDvfUGcrZk8ns9ranQkCnsomn/wCCNQasjnhlXwqpKlAfCgVUpRCEJHtUtZCE/WdG&#10;GlxQBTRVn5bhAIQtSSKhSUlSCCKghaapUkjoQaaBBGYoU3b7fE2dDYS18xIWSSzUjtQNq1HQ107D&#10;D4qklGj11FuroWzQ5NTjwpjXBxF/bRJkthsoaV5aOqE13IUT+LpqxiaIQjSredV0pZetEkgGWA5U&#10;NibTsZbkgrX5SahHcO6qR1br+Kmk3TmuYG4KTS9vjLHF4+Cg8tyRl1lbCWVqLRPaPAk7dx9xrpi3&#10;YY5EPxGkbjfRlhiYCoqKLfDlTJaXGwEeWrzKk0CKGqafRq1D2hhbxqjhjkkwYMafTt4uRfiw5SUl&#10;ododcA+NSUjYbmlK+A66YYxrSSPiNTzdXAkbDMicaRczbjPNsrYAWpCqrc7e1SU9te2tBWp+zT8L&#10;nNIBprcdJLS34uNRuhxYXRVRSm1a1HUAimrDw9Y7oqrTlTqsLS331KRUJQpFVUUFAjrttTTFxEGN&#10;4LUq3a5zsOFTbEuKEwS085uEdh7zUBNKEpKvH3apHwnxFaMCa1EczRFpfyqI7w/FM9S2BRAKkg03&#10;VQ1A9ppqxAJGOdZu6cx0xLBhSEWXZDoebqCk0qD7Pb7tLGkNINRtWorxo6iTISQlzu2V2+PhSlR7&#10;NIQU4Hle9lT5tUf5toFayCRRQH2AU6aacdOWVXEH6kYcTilPSwNfIuuLW78NQFtDokEf5lD401Bn&#10;GoIB76srRojXGhb/AC2luMPwqrfjKXV6lQQoULe/4h92l2kbgC1/wnhRXUgcQY/jbxpjT5Xz02N8&#10;ySkoQrywmiSmp+KvgCs6nxs8NpDfhOdVsrzLKBJyrNL8lp5stuJQBVXdv3hKVAilNt9AgOCHKlhz&#10;wQQcKWJN6feS2H5AeSgpPaT2gDxqKbn6dV09sjViCGpTrhxALioBrJua2uha7a1JAB8fEe7USESN&#10;UPCtoMe1S5uJp5WmUHWKOr7VVp2VFPrPXRSNQqKsIpNbMc6NmRHjrIBFFGijUfi9tffpGkmnKETL&#10;ZVWhIofZWvtpoFhFGDjSf+asJUsOVCUlVFJBIoD0Pv0rRypBkbjRZu8syHw20y8UpUe9akbAeBB8&#10;eul+CQ3UTnTTbhr3aWgpSp3JV8SSCD0I/brpogjA0/Xh+v8Abx6eGioUErr+3X+zQoVjoUKDWPH2&#10;/wBmhQoPRihXugvOhVCkTAbqG2CmhI267/4gPDfT7/EYNQrmrJll0jiPZUkwG47bjTz3YrYfCrtp&#10;3AgivvG9NTGXGhnfPeqwAbmiipUtd4hvv9iwlDYbTuunYVClewK8aDfUnVqYoNWcE7XHvo1qYVnc&#10;zHCnH46UhJFTIKB20APclNAanau/hpbCoxOFKm8MfqNyPHhUQ2+ZHueSPthKi2hwOP1QQFdp2UEi&#10;oCSR01EkgaZg8hWVXABzlPw50SzCXFYvMNLKEur82rikJ2abFQQCQPi9g92pzZWBoDfi93KlSFuv&#10;9P4aCly0rbQlkK6D41JoPoSBuNNGQPcmPbUJ5WnpgF3hwFzEzVFlbnYppwpKvhFQpPwgkdx305KA&#10;WoKn2c0cLi5/HI05rpe40l9brAPlhGzikkd59wPxJrqKWp1Uc8wkk1MCN9tRTlt5XJi3pkmjYtiQ&#10;g1pUiXEqNXOzxgyh/HH+U1WXTiY5Dw0e8VKPJ+3JPD/ucc+z5P8A0azEP+5j/wA9bh5wf/DH7aWJ&#10;zK13G6dtQfmEGqeuwqa+0HTzMJHE5VB3MLbgDHv0kuWJy4qDIcCSs/iJqoACp223NdI1lsurgtUY&#10;tnzPIHEClmzcc29EoKlyFugVIR3kJJ9+nJJQRjjU+22lhekrsOinVMxyx28JLYCa/i3r3Ebjrv0G&#10;ije5wIOAqVPY2dviFpThXTyFtNQimrlKMqFG+0dVKFPh+D2ddFIxrx3sxUiC4QhsOR4U+C53MhR+&#10;HvAST1oVDwHXeuoSd5BVrwr1iO3HSUtpp3HuWrxUqlKnQc4uKmiAAyoVRIG3+r36TR0QUlKnNzSt&#10;dz/f03pp0Ehiihxr1tYbcp4HY+3p1Gg4K1eNCjoWk03G/T9vr01Qr1SgkVJoNDOhQD60dhTUEnoA&#10;fYeu2lMBVeFCkx3ZO48fv/06dpDwrV6awYBWrs8CCT9GwrX69AlMTQAJdji2lb5VntCe3p4+Nffp&#10;rW6loE08KKNx240kKVQhSaJUqnwrJ2HurpZc57E4CkhoBpSBBJoQT46apdfV3p7q/foUVR0aqyXk&#10;RJpvj1uAA60TEkJFdWR/2lt/G721WD/eXP8A7bffTf4fHdg9sH+H5kfZIcFNRZv6cY/d95qZDgX8&#10;9XuojzugDhfllRqAnAchVUAEgiLUbHrQj9+mJSHWkwdj+hID/wADqkMQTRk4DxWfzCo89FxCvS1w&#10;tQIH/wBL3AUb/BUZVkAPb7q6h7an9ptEy+Wi/kbU7dARuU6/n9wq0LTYJ/t/s1LU1Appcich4Lxj&#10;jUq/59lFpxi2Kjy0xTcZbDUy6vsslbkOzQFuNyLrOooDy2gSO4VIG+od9ue37RD85uUzIbcOzcUU&#10;56WjNzjwa0EnlVvs2wb15juv7fsdtLc3RAUMaSGAlA6RyaWN/ecQM8zhWoa6/qIP3C33LjHgjBcp&#10;ya6G6SZUObj2HX/kzIZ0uROU61Ht8DFbRPxq0zvOCU9smY67HJHmJTUHWAm84ed/MMclx5B2e4Nm&#10;yQsddyta6NhJ5EtibgQut7tIKluGHYbH6O7HsduJvPu4wDSjnwteIWjLSC57hI9SPwtaH8Chpmxf&#10;Xn6g8ItSL5yneLtgzEYxrfd7PnFvsSsos+USJTkb+k5tjt0FbSr224kNqZS84pLiu3dQI1z2688+&#10;fdp3iTYZZo7rd45DG5jI45BrGbWeECJU4FpI5LWwH078kbtaNurGAMtXt1Nc18jQ6Pg8uc86Qc8s&#10;uSrSfefVHdecLJMyPPMwutuw/Hu+5FibdmMftLDEZtbjk29w7ciK3EDjSSpLCvMeDQPeUdwTrOb1&#10;5x37dpmwbtcSSFp/oQ/pR6xweGI5zh+VTxGBWrPbvJm1eX3CPZoGCd4QyObreQeDC9UHEuKDkClM&#10;Lj31BciXF1Wb8eZrfY2PT4bi7Mu9S7o1CmWVJHlXluyLmNR4FtDKR8qVoT/LINDXVfb+b/M+zSeJ&#10;FeTCdyqxzy5rf8hKAjIcqsb/AMqeW72AWt/axOjBXUxrQ5zypI8RNRX8RXE4rUsQ/WVy3LKCjMGH&#10;o6XCj552Kx5clKT2B1hUlxa1NKWDVVO0+Grhn1Q87SFYrpoYBnoHv41lZ/pn5JDVksyXJ+YnswqQ&#10;4vrOzaO0huTeLBcu1KS+l23RHkukpJKFGO40psmm1N9WMf1f85W5Gp1vI0Z6ogp9BB7az830m8mz&#10;qGR3EYP5ZXAD0qPTUkcY+vqyXS8Kx3LrEzbmnldjV3x5a5Ko3j5ku0vuLW+yDUnyV+aPAHprV+X/&#10;AK3R3F2LfzPaMitycJoCXaf44ziW9LSSPy1n96+itxb2brnytdGSZoUw3CDV/BK0DS7oeNJ5irjR&#10;7nbcgt7N4tFwhXm1zfjYuVvfRJjO1FShRTRTLyCaKbcCVpOxA13m0uLTcIGX9hLHPaSDuvY7U09R&#10;GRHEFCOIrzxuVpebfdvsNyhkt79h7zJG6XdfS08CCWngaxjzPkFUbbBB/F4fXU1rqY3Uq5rUGOUw&#10;lW0bU85cFBxIIVUdpFapAqBT2kdNFLMyNqHOnHOdcFeNLCLYmSyfmlhwhO/fttTodVkl7MH9wolS&#10;2WrXtWUq72U3pFhhN962wkKJqTWtKV2HUjpqwttynkIY/KokttHG3UDx40LBaDBcLCu0qCa7V7jW&#10;lKeB1YPe5wV2VIhJ1HwyhpfdcWGSCpIJSTvue6m9PDw1FQ6lGVWhLtKA0xJKUmQoqIO5qff129+n&#10;1wWqWUDVSxbWiAexlfaQCT216dVUI6aYkZI4gjKlQsJUsaaHdiNuLCu0eG42+nbY1GiVzMDiaUWK&#10;UzNK0VwxCFpJSmgT7QRTeo8adTpYC551ZMSIdFeyLqtbn8lxSAaJKk1SSK/h+gaGhBiKTLO8kCM0&#10;6IkuL5DaXOtPYT8RHU+J1GlJa5QasI5ItOl4xpLnQYzyi4KKV2nuUK7mpokGn8I0uO4/Caakiapd&#10;xSmy+mUws9iVLPaPxVV8I9/UU1NBY4Y4VEeXM4EupKkSpaNiDVR2PYRsfCtKDRDS4oUSo7ppAEPH&#10;orO1PXNlxS0dq2Vbhtf8B8SD7x4aZmdACWnjRRPmY8mPFvL7ZU7rdc0h0pdUtClEmgURQg9KE9AR&#10;qAGISfwmrOCdHDWEWnZbpjT75aUpSkgg1Uk7j3Heu+mXaSoaVNWEUup5bwpxrhtKIWlVNlbpO1D0&#10;JHTbTWsgdNSqwQzFKCB2KNPiPWtOvs66BL+OFEA2smvl2ihpPahSt0ggAn3D300DrOJyogWhAEBo&#10;VYofq0ilVga+H+r3+/QoUGrqCPpqPp/b6dChWGhQrBdaH3U+2v3aFCgtChXv7V3+zR0Kogu2/IXB&#10;p5AKk9HFEFQAO4qaEJO+rd8SQqM+Nc0jiAmBGJ4/bnTwLi3kthtuvdQhW31e8+7UV9u9zFqyGFO6&#10;zFbkltp6nYEilEivcNyT7SQNFFI8O0OOCUph1PAJ7tSsYrvyDi/JAaLVUhWxKBuogUp0H2akiQKp&#10;yq5c1xhJTuVDdr+Qg3u7uobLXzDzTiXCkUPYgpWhA6pqo104yeLScUC1URva1xw6qRrqiPJuTj60&#10;eUFq2SRutIoAfGlTvqAy5DnnQMzlTZBKkZGhm2IxaCnE1SSQQnfp7PaNSgVCtpkkj4xgtKduixyt&#10;XYQkUrU7mgpt7zTUli6caUFcSVwpzS4DbUVK0IUO5Aqon4aHYbDwPhonMXHjT72BjNQHCoky+AWr&#10;NfZSQor+WbTQEfEFTIVQPGgG+rnaCGThnQf5TVbdsIt5CPi0+8VMnJ9P+ZXEND/2jp2//VNtZOH/&#10;AHMf+et7Jix6ZaWfsp0SEgTroo1qHUkU/wB33aeABkPVULcB+gp/NSNHlvxpJeoktJWpKTvWhHu6&#10;6UY2JhnVJHI+J5kGQFO+Hcvm0Lcbokt+1VBX2Cnjprw3rjlVnFcGZpc3Aiiq1TZjhUEFxtJGwBNK&#10;dSBvUU6+7Sy1zThlSD40jlzH29tLMV1uO62tSUkoIAKUFRT7QoAbbfUNG8EtTnU2JzWPBQYYU9mJ&#10;XzafgaUlJSASBtTfcfTTbUJzdBxOIq0a7U1RlWLMtph5bch7tC6BsuK6EdQR4aMsLgrRRa2tdpcU&#10;J50YcuEYVS24HVmuydwPbU9PHSRG7MhBR625AqaxaT5qAs13rSnhSvXbRuOkoKMHUAedFXAUqNT0&#10;r9xP10Gl9NIcMjxFeJdr4fZ9/Xro6MPFDtudxCBXf+/6d9JcBnypVHUFpugqlKjXr1P1/Rps6nY0&#10;dF5gb7K1AV+//To2cuFE5EK0kF1TRBSaHpX3f6dPtbqptSPhwpZirceSVFWyT27e2mmHBoyzpbSo&#10;oJ5srkNoWfhO49hpuK19/wB+jaUaooEKQuVGW2/LcISSa9en7dNJc7VnSqEUoJcRXZJUEkmlN60H&#10;0E6Si0KjKC4Hcn5FIV3d1jib+4IloFPcKatpRptbYfvGqiMg3tyR/wBseomkrhg92FW9PscmD7JT&#10;uoM39OP+H31PgKuf/F7hWHPSSnhPl1QCajj3I/xfh/8AcyN/DxrqO7+jKOcMn8jqkt/qM/8AcZ/M&#10;Kjj0ZBJ9MHDQShtCU4zPAS2rubFMnvwPaeh71bn3nUDaV/stn/8A4sf8gqx3ck7pMTj3+P8ACEq1&#10;LTdVJHiohPuFfDU+q2oP5PxjjjM4tvZ5Iw/F82hSMrjRrVAy21x7pDtTy2jFYuTHmtuOQW0stlk+&#10;XQvKdqqvaKSjaQXMXg3MbJIQmDmteNR5agQuOJ4DDjUiy3jddnndNtF1cWs0jdDjFI6MuYqo4sIL&#10;mrkCuOIqEufmrP6efS1y5nWB41Z8KViuM3FmwWLF5d7s+P2W83y4RbNGvC7FaXIER+fEkXQTO4tq&#10;71tpK1Hc6h7teHa9mu5bLVpt7SWRjWhrQoYSNIaCmPILyxq98qWr/NHm6ytN5c6Zk1yPFLzre5rF&#10;cWlz1PeDQMTka1c8aY/Fw/035H6qOX3bJeLpf7mOIeAbXPh/MtY/k9zuc2zZFynKZmxnW3MscchS&#10;XIMhklcNmOtYUHnSUcQ2DY2+RvIc/ny8kkf5jvbZbd2IMLJ3eHEWuGPiyuJmdJgdGhozeT6H8xXb&#10;9+842vkazYW7bb6bq8QpraxrXxwIP+m1WAtOBc4YI0Kq4/6YeBOV/SdyRybyffFWiyvQL8niK0ws&#10;sm2VMleNOGBLyK5Wa1vleVzMiyphyIyiUh5tEVHmBKSsuCx8keUdp2fyBN5z322a68ngmnjuJNZF&#10;vGhZbkYhrZZJAZHHS579bI1zBofOHm3cJPPFn5G2iRjpJZI23LGkF7/E7z4+bWxw94ppQqqgJWtn&#10;kTHOZmuE8yseAZGvIbi7dbbYb/a8QtNzueS2Pj9NnenLvSHLYrsg2KF8oiE4tBMh1wq8pHahajzv&#10;yL5Vf5muJt5vh4rYD3owF1vI1Oe45aWk4D8RzwFavzz5stfLfyu2RJBJO06HvIAjY06Q0A5yPTA4&#10;I1TmRWnI8uZXhsm4MZPkuQ2pq1uKj3C8PXSRAFr+Tqhs3qHcnGmHUISAPLPlvorTtJ21q5NjsZ5j&#10;bW9swy6kDGtxXoAxB51QDe7i2j+auLgi3TUXEjSAeK8exa+Y/UVmW23XXDMOye3TsonOfl9tyG9N&#10;SbRa0OzGvL+YgTZykt3Ga80olCypCQvYEAULcv0suXPF3cNcy1GJY0hz+aIPhHPPCh/+8rZXRusr&#10;dwffuwa97SyMdRKajyGHQasnwJzpkMe5RTkNxucC/MIjtlmdNekF0kJUJYkPdheEj8VegB6muue+&#10;YvLxspibYN8L8wCdhHR0Z1qNp3YyDU4kPIyJVR11vL9PPqwvdofZEK7/ACypAbblNKUlyDPKaACf&#10;b3CWJCadHBRYHQjVX5a80eYfJ90Z9qnLGH44z3onhfxMOBP7wRw50fmXyp5e83WIi3WESlq6Xjuy&#10;xn9x47zR0YtPEVtl485/wbNWGY16dj43d1hKPMedKrJMcVRNGJhquCpRP4Hx277L16Y8rfVjYvMQ&#10;EG4abDdEChx/Recu5IfhP7r/AEmvL/mv6Sb9sRdc7UHX+3BT3Qk7B+8zJ/8AEzH92p4VIEBLakJD&#10;rDhAaeaUlbSwtPcktupq24lSDUUJBGuoOt/mGhxOBxBzB6QRmOkVytkwhcWH4gcRiCDliDiOojOv&#10;k3KS64W0JJBBNATsg+KqGm50iW0iYA4nGnzO8ktAVRXzRXVTbvcFq3TXxB/hp1GkOLQjokQVHLdJ&#10;0uXVRhlpxlxwlJ7SkFO1aU8N+h1NZK2RuBxpUbZIpCS0jCjEyW0Edd+xVB41I6fVpSYiprpmacOV&#10;NFxqSl5qSlpa2ErClkCo7eiiAdyBp0IlVcrHg60Omnqi9QG4iAgd6uoUlNCg9u6VA0NNtEQVVeFW&#10;DbyFsYAGKU3zdjIkdqEpSVLJAT4b+336TpwU1Bdcl7wQACvDD7GlhQdWUNf4yAPdXY/b4aQXhjS6&#10;pjzIQA7jlXj9lktFK0LUQdlJPQ9NwdM/Ns097OkSWs4KjGjvlSENp3V0G2w6dTTSGyMlKuypQjnA&#10;GJ9NHYshYAS7TY036f6jXQlhAGpmVTInvAR/bTjQ1EUglaUVKd608en1agSvkVAansEBb386A+Xt&#10;p7klKN/CgNfo9ldRhJMDmVpJZbFRitFWYcWroR20NaCm460+iunS57kc7OmAGNJDcB9vbSBIh/Ly&#10;StI2ooDpUCvUeOpzXeI0NGFQ5GOZJqaO79saUI12Zj/GSAsfaT0PvA1CkhmjeoqUy6bGhJAkpQTk&#10;b60ENkdtSkKTXYHrQe0jSmFzvjATop4XrnMVqeis7bf0s+aiSpZBJUlVKqHj26deGEKFwooL1oJa&#10;/IUQmXJch9L7Tikdhqj4iO3t8fp9unI3sLCMEpqWdz3a2FCvPlTwi3mI7EbeekNpWEgOVPxFQG/w&#10;9dRiwOKs+GrKO5idGHucBzoZq7W99XY3JT3EigIKa7+09K6TpPCltnheUa4LR1fgdqeBHiP3U0mn&#10;qwPXbQoqwUNj9H7t9ChRdxxtlPe8tLSfas0rTrQdTpTWufg0LSXvbGFeQBRdq4wnyUtyEE+w7bjY&#10;ddwfp046CVoVFppl1BJ8LqqJbovzHahZUt0r6q3SSv8ADQ1p2gbHVq+4SPQAdRHZ11goY8ST8S4n&#10;7qe7MKHbWx54T3kAFRVVHgCEjrTbUd8zo2I701OOloU50XVMbZfDrK0jtWCntoD1rTxpUahF6u1O&#10;OK00qHDnUtwrzInWRCm46Q8WDQq2qihCSR0Sojw1J0n4xmRV2y5kktEDRqA9lV5n3oMXuTDEV5b+&#10;63GkNq7kDoVkEUAO2/jqEDK5dLScckxFUhcpPOla3RXbiFTKJSmi0JD/AMK1up/ElKT0KelTp62t&#10;5JAZE6Kca0uavCj6REUx5agG1pCmlbgAuDY/QoePt1KYZGYEFOFNHJDmtPrAcZgvuuOSleakBJaZ&#10;WrYpr8ajU9R7PZpySV8capVnttqyd/6uIGQ5/wCFStdLLbvlyhqOygjftSARSn4ab1FPs1Fgnk19&#10;8kg1d3FrAGI1oqr/ACZCeg4zeXu0tIXJRHSK7lKpcNQIJpQdvhrV7UAbsdDD/Kaxu4QuigkfkEI9&#10;Yp/cninJfEYHgt4fZF1kov8Acx/562rwNLx+7H7TUhQoLUq4XguivZ2hKfAlaaEkeNANOOcQ/mtJ&#10;ljbLGWuyFNaRFDcp2MFAoQpJBBrQlJJB69K6OV+knTnWeljDZTG34KCjl2EFNJHmoWSoDuoe41ru&#10;PD3abbe6RpIypEUkkCtaNTTT0td2biW0CQ1R5HepXYnuLgP4Kgb91DTQcQ/vuOFXFtctZb98HWF7&#10;aNY9dYVxfWh9tLC/ioyqgrRfU79TtUaJ7nOHcWnbG7incQ4Br+XbT6S+ymjTIqr8KW2x+HxqabJG&#10;/jqPpdmatFHBKbdxtj58yS6vcmlUKqO09AQRsd/DUmOVuDRUOeBzwXr3uXBKLwIbrbSloB7QVAdx&#10;qSfHrXbS5Ht+E0m3hLGEphS3CWvyVdyiPiKSBsajr9GmXtC4VLZlQLiypRHsJH+nQoipOPwisB12&#10;OipDkTJBQoUa+wjqR4EbaFG0k5nKhil1Se893SoJ6/6AdDAYCnMS1RnRFTh7qKJNP7v3aWGkt1Cm&#10;lIKjKglGvs2GnGAgY0Ok0sW15BZKVEJUFk7+NaUNfHUeZpD8MqdZklJt7ujUKjveO5Hakb+JNdqe&#10;OlwxF4x+Go9zcMgGt2dHLVMM1gSNz3Up99ftrpEzPDOmnYJPFZrGRpVcQlxSEkV+IKH0g1B+rTKk&#10;ZU7UXWtpLGV5+ygbf09EUa9SpXzZPXegJ1cTOLrS2cfzn3VURDTe3Lf/AEh7TSVwoa4bD/2ZE5P2&#10;S3tQJk8KPqPtNT7f4nnpHso9zo0HOFuWEEhKV4BkSVFQqkD5Q1qK7imoxCxyf+1J/I6pH4m/xt/m&#10;FRP6Ivi9LPDR6/8A0/eQPhCQQnMMiAISNgKeHTUPbU/tNmmI+Vi/kFWG6/8A9ym/iH8oq2iB2/F/&#10;EASPpAqKfZqZnhUAZ1X3N3GHuP5c10LLrcKRPaUlSVLaeitx3owZU5slTbwJH+0Tq2GoTubhp8QD&#10;HrzqI4B8bUXUT66q962uT+O8Z4mtXGWfXrO7WjkyPab2zK4/Fnm5HDRY2oFznJnsX2JPtbtvuEx9&#10;LBDrZKT8aUnsA0H+XYvMttNYXRcLN/ck0PdG4jUoDXtBIVEPMemrvy95lvfKO8s3ewgt7i4ia5Gz&#10;LoVzS0nukO1BVCHoOBrXf6j7HyFyRwN6Z8GwDB71a8EZnwH+I8OxdUnMbnBZNokw4s3kvIfko0S3&#10;XS4MzHpkq4SXUspW8+qocAQrnP1TsBfbRF5W2S3e9rLlrTpGmNrYWeHG0gk/ptBw4jSDXXfpPv8A&#10;G7zPu3nPzpuNvFK62D3hyN8Quk1uELAMS0NaxrGq5NIyxqlHN1vvuIY/lGH3+4oxi+4TebBxpBcu&#10;t+auOK34WFEe4Ze5x9boVuhyoNnVJU0hE+QSqZLDjaU9rZJjfVHzM658l2v0/t3h8cUNq4tjaQ79&#10;Foa1jwqd5yuxyADjnSPpF5XE/nS++pczCyCV105peRqPzDyS5qqSWMRuHMtGVWd/T5sFyy7j31a3&#10;ONj19t7mI5PhlhmXK69z8l5dwxJF0aTapMcrR+QxIc1tKQFLW2t5Zc7VKpq3+l+yW217BDpcwvl1&#10;B5bxe34geZC4pgiVz360bxd7x5idM1jvlWMGhcgxUaU6U7Ma5Ef1qo7No/Uh5dtTVyuaW28M4QyF&#10;61PrcNh/OL1xtaF3OXFhea1Danuuxkuu/AHHHlFRUSo6190LdtzrgjjaXxtUtADiihXFFKgBSeQr&#10;Nbe65ftcAuXyObEXNa0kljQHFA0ZIF91anpuTvoW/wCdFRLZVK8jtUyH4rzbPal4KBR3sLeBHclV&#10;R3A9a6JsTcCCQQOo/tp6V5cERevjz6lyq0HCHqevvGMiFj+UKvGd8bJdHkQxIZlZhhSJCu4y8QnL&#10;cDkqFGBK12iQstOpSUsllfaDnN98sWW8xmRoZFfgYPTuuPJ4Tj+YDDitajy75rvdkkbDKXTbdxYS&#10;rmLxYTjh+QlCMkKCt2fFHP3y1vsmT2XJYmVYjemkuWTJ7SsrivNN0Q7DlsLpItd2hLPZJiSEofjr&#10;SQtPQnzl5j8oSW8j7aaPw7gKrOf7wORBzCZ16D2ffYr2CO5tpGyWzm/EOPQRwIyIOINbVOHPUo08&#10;iKZMtDjRDe5WAVEp7fiqTuR/fvrnE1rcWbix4ywXhh9kxrVNkhuGgHNOeKc62A4/zHkd0tTSMF5G&#10;uGDZUzEcYxm+diL9YI77pD7VtyLFLgXbTfsZfloSZEYpakJTVTDzSwK63y99SPMvltgt7W4e6ya4&#10;fpuOpobybqUNXh+EcqxfmL6feXfMRdJuFuzxnZytAbIDwdqGLiOKqowNT/8Ap+evS3eqyNm+AcmY&#10;vbOL/UJxNktwxPOrBa5LsjCMmlW2SqKq64jcpVFMPvDy33ISittEeUytDh7lJT6a2TzXF5itmFxA&#10;nfEJGEDSJGHiASdLmuVr2rmFGBry55k8pzeW9wkt8XwskLTxLUyK/ia4IQUwUg4itmDkFkvEqR5b&#10;qVEFCkkKQobFKgaEEeOr+N7x3VwNZkxxl6hNVHHoClNOKQgV7K/D47akwPa1+Jp10eth0imfNiuk&#10;7NnuoQodKV8dXLXswxwqqdG9pwHZXrU1piKGXmx5iUlCVfD2kbgEg7g1On2jUcKeEmlnhyBClI6G&#10;fmu4NLJBKgkJoB129mieQ3KoPhhwOk1gzaHo0hDjiu0E/D2779aV8NtNvlLWolI8FzHAnKnV/lNO&#10;zHHGmIkQIXJmSnmosSKD+FUmXIW3GjhVKDvUKnpqJK9zmoKsS4aA7LlRS88g4dj9sRdMizjBbFaV&#10;BPl3S9Zri9ttzndsC3MlXRphwEjqkkV1Vv0xlZXsYDzIHtNSonzy4xRSuP7rHO9gpAs/M3DmRMrX&#10;Y+ZuHL6htXlumz8qYFcg0s7BDnyl/dLSydqKoa6cZNb/AAiSPV/EPVjUoW974eswy6D+67DrwUU+&#10;0lp1pDyShbDyA7HksOIfiyGl7oejSWVLYkMrHRaFKSfbqa3UMDUPWxyhEd6PVRnzKiiVbdg3r1FP&#10;Hfw0CAqkKad8RcskpOU8sOJrWlKVrSmjETHYAY0y6QrjlRpLiwQUqrUaZc0NOnhSy53E0XeceKj5&#10;nxJHQjrv0r4baNmltMyPeDiFZ66SZDI7lLHU/EPrp7PbpbpgRicEqPIxXL+JOuho4IaV4fECPCpA&#10;ptqB4ha8jgtLHcjIxGIPqoVIKUklJrX7vbqSGeIDSomloOod6kFEpT0tTSipI7lJSOnXp169Omki&#10;1LGErTDTrfpeqY0sraWEJqT29Pp/dpDC0OHNKeew6ApQIn2++ib0ws/grUe8gjb2e3U+OKN4XoqE&#10;ZHMwC04rNk8pA7XT5rY27XDUoptUK61Gos8XhuRFFWVnuco7shVvTnS0rJlBdAGqHYClfsPt1HVD&#10;gMKnHcxq0gBKDcyKQlQAS2EkfipX7QfDSmjUMAKJ24PamWNIF0myLgvuWtSSn4UpQCEAe6mjD3Ru&#10;UcPRUC8mdPgSVHRhSVbx8s+QtxXxnu3P8QPhvqZE90hIwUj0VDt/05O8c6hmO1PtkxjzSlKU03KS&#10;ahNNyOoOmfm43NUfHVSC9swccG+nKle9OvXBCEoX2FIBSlup7q7mtTU01HfO95xy5VMdqd6Pt6aL&#10;2xogBl81UTWqhU+H1+OmFLiozoN+GpssDrTDKIq1HyvIqhWxUdqgA+KQNvaNXDGEsHJKt7N2n9M/&#10;CmFQln1xtdryQLcS5Sew0guMJCnUuMrUUoWCUnylJcqD/i1axFsbSXjNoyRcOdRJSxkriMjXsK+u&#10;NNL/AJIDFXFx+8/GgKSB/Mp8K6qTX7tRxNi5wAxd6Kaa4tOkIlNi6XsNhpCF9pedBW4RuklYClgd&#10;PHQDQ9wHCo7nBudWIsjMaFborzL/AG9zDT3nebXzFrQFbGtO1R2IGjkaAoTCraBkUMQc0gYc6c/9&#10;URo7ZDoUpflfEkbj2VBJJ3PhqGbYF2HOpZ3GNgxxKVX/AJcuki64LelssluK3Mt62nlDcvqucFCk&#10;j2p7PfrTbM1rL0asSWOH/K6s5u075rGQgIxQnWoqQuUP/wDp3FHuckf/AJNTWNh/3MY6H1s5FAkP&#10;Qz309n5LkORcnG1BJUSk+zYdfpGpEbdchHRUe8kdHC5zSh59lNBiQHHVqLgHce41O61dv4q+FRpE&#10;zXJgKz7CryXHBBSisv8AaFIA9pqKintJ8BqAbeRMM/VS3teG6mpnTz+VQ3BS6sHzFsh0r27CCmtN&#10;SAxWkE5DGrkRhtu2U/GnZlTMU0hay+hRbSUlSewlK6igoKb6OCVpKVVljXkytwZ0Z0r45fE2u4KT&#10;IW4th8BK6q7i2volZ7qnt9vs0uRoPdGXvp6xuxbzJISWO9XTTxvOSRPlw1Fc7lLIBIoob/R7KaKG&#10;3dqV1WlzfxNZpjKk8qSo12mfKqDLBWE17VrqOo8QNjQe3UjwmOeNRPTTMVzIY+41QOJw9NEbPerl&#10;JlvMLRRIcINN969fdXTs8MQYHDCmbS7uJZiwjAGniTQVUd/H2k01XgE4CrjKh2lt9lCR9mghGBzo&#10;wRxzWsVjfuBHgaA/t7NFRODdQREPqoYy1dnYEjuI61/s+nRaRqWlF6YcaTnepp1p7gPp+rT8ZKdF&#10;N9WVAoBNSd6+3x05Qo4k+Wjc02p7qVrTUdx1FRSgUxpj39lT4WsuKCUnYdxoD1qBt4anwgBnSlU2&#10;4R+KricB00+saA/LmPHb2U6A/bvqBdn9U1aWf+3b1U5NRqlVGzQT/W+d7AVxa3AgACpCJPx/Xq1P&#10;+wtj/wCq721Vj/8AuFx/7LfaabXCR/8ApBgeybcR9Xzr392oc39KPt9pqZAmuTrHspU5y24V5ZJ6&#10;Dj/JCdq7CCsnbxO2mBi1/wD7Un8jqfJIc0jPW3+YVXP0Z5euF6ZOJIsKzuz2bbjlwbkTS4uOy9Jd&#10;ym/OlmGktlTrcUOJQ64di+vsSD2qOo21W7xs1k9xCutIj1DSB6SmHBOup27vLdylBVNQ9gT1VeC3&#10;TY85mNNjqKmHVdVJKSlTa+x1CgoAnsWCK0oRuOun3tLVac6hAriKqryLktpsWNy8SmSYrV4dfU3H&#10;hyHB5otSr+zbrpLDCe55aLdFjuulVAkbb121dPY57XXA+A6SvYoPVilRQ8eK2FFkDlHTjXLz65uc&#10;M+9Q3qsnQOI8SznlW1xrQmw4XZsVt79xuibfbnX13NxFltyHJ0ZppKEOvuvoASgdzikig1fbdfRw&#10;WYa4FgClxQgFTmOg8KWbdJnAI6RxyGY6D1ZYe2tpnpi9QkvEeDMFwTmXjPkXi/PuLMateDZXbcna&#10;sqolwcgtvzYV4tVwgXh9ty3v2p1pTjUoMyI7yVJUk0B1gN/cIL6W5aroZnF40jFCgQgpivLOryx2&#10;e5vmAx6AWlO8uYHAgHh76ol6k73YeWOTMyuSJ+HIwW/XCNMiQzn+MMZRcGWI8Rtxu4xDcw1aLeZj&#10;Bc7GVLfcSoJJTU64dvm13E2+y7xBFOPFeoJQJgGqhVegcK9AeWLmw27YrWwnuWO3CCLS4AHSCpKN&#10;OBJQopA41aH9NflLi/j/AD7lLiO68mceYy5yHbMRmW7Frjn+JRnLxkMGZcY4/LbcLuRMuU2xz1dy&#10;UtlTrUaqq9m3Rfpwb2CKaxuQ8pcB8ajMuajgDxKtBQeiuV/Wnc9gsW2O63t1aWkEjXxOdJIyIFwI&#10;c0d8jhqIXkca0m/qV+kLjn1b+oHl7M7OQ7c5t+Zx7Hb9bFhlyZasLiMYzaprcxAVHlVagOFsqHY6&#10;gjwprnW8fULcLPzzezWEjX7cybwWj4muZENJRMCS7V3hXUNk8gbbeeQ9uh3JhbePthM5wwc10pMg&#10;IPEaXNQHAiuWzn7gjlL05ZTOxTkey3OBbky3W7Ne2owTbJzFSiHInSGO6PHkuoAAHcQFV3I6dk8u&#10;eZtp8yQCSwcBdgfqROPeaeOkZub0jtrj3mbyvuvl6UsvGF1k4nRKB3XBcNXBpTBPRVevnS00ZKpC&#10;YqIymWpMaMXHHyhxa20yi+e5Di0FfxCpoB11ptWIjRXOxBXlwrJk6VcPw+w4fbjVvvQ1mefQOVZ+&#10;L4nHXk2FXCyZFlfJ2NrcaAmYbgdimXi8ZjZ2ZDqQ1nVoC48eOuOFvzC8GnEONAluh8ybTabjt8nz&#10;QSeNqxuAxaSQEPEsOZHDMY1ovLG93W0biHWqOt5XBsjCUD88RykbwPFEOBw3H8a8sWq5WWzZZhl7&#10;ResOvBWpl5Cfl59nuEdZaumPZHbln5qy5BZZiVMS4rwStpxNRVCkqPnfzF5cdHM6CZpFyGqDwc3g&#10;5pyIIyIz669B7VvVtewsu7V2uB3YQRgWuGbXA5g49mNXgwz1FSLDbnlruB7QwpbClKohtwI+FYWS&#10;Q2EVqa7ew65fdbVNrAYCCD7a1sW5Bw7yEph9vbVeOOOXr7jHKWVcg4ff5eN5TdMlgXlzImFkS37n&#10;boQhRXpralFufbnog8p1taFNOtntXUAEdo2Wwudq2m2Di4XMauAGbA4qnXxI6cq4N5q3G23bd5nR&#10;BroGoxcEeW/Eelq4N6q6pf0//wBQ61+oRUPiblU2/F+XGoLaMXkiQTZM/MeqX4dnlvrMhi6JaT5i&#10;IcklaAOxt1xHbTpeweYG7g75S7IbdhA05B/V+90ceFco3nZ/lVvLRuqIYuHFo5py51tsjyyAtC2z&#10;8KSlSaKCwtJ7VIUkiqVA7EHoRrWMHeK8qpo5yG4BQcKSJrBkK8xKaHfwof7jtqcHhiVHlj1oRnUd&#10;X2LM3KBsAe2nUH36trWVuC5VU3TJCcsEpuwrlKgFJdG6D8SFV+vf3+3U10TZCrMqgtc+PvduNPOE&#10;7MyN+OxFSGgt5ppA7vjW4tQQgKUaJQkFW5OwHXUG5eyAaXBXmpIdJdEAYIU+xyrgy/Va/UI9UH6g&#10;HrUzD0k+j25ZxdOJ+G8jveGWOwcdOXAR8wueMTzZcv5DylVtIbnR5uQxno0BEhSmm47CSgnzFah3&#10;8+2WNoLvdHMbZYAA5vfyAGJPJoyCk1u/Lu37gZG221t1bpIzW95ASCP8LVODSficVBcTpBQVrbiX&#10;Lmr035bCxDnIZPfbQx8245xxlc+THtM66SAU3mCqHcEOPptU15tALKOxC3kdyQAaaqIZ9l36LxLF&#10;rDpOOAOkcAen7GtnPFv2yANvJX6XDDHSCcyeaZddPXJvWmu7pskXCeF+NeMFWyAuCX7Dh9vMpmHI&#10;Slp+3SS8w29OgKeCXB5qlONLUS2tNaaXN5Z22UEzgPBPHA+kZJwTKottvm4sA0veHcc0HSRxxw5V&#10;sK9MP6yXrTwWPacc4/yHH5OKYoxGUMHueOSb3jse1MoDUyKmPOnPzzbZKP5ikNvJfjvfG1UBSRCF&#10;tPtQ8O3uJXRlxIa8h49YUdhFOy2u2b0sl/bx+LpQvYrH4ZlQUPaDyxrqB9BX6oWIesC4xeNM3x+2&#10;8ac13CFLn4tCtU5y44VyPDt7BkXGFYZ0lxcq05nb2mnHTbHqomR0KXGUpTbrabiyvfGPh3DQ2Xoy&#10;I6F9YOWYJCpkd48u/Ix/MWTzNaHNU1MXIORFBODXAKTgQCi7RWi4VfzFBWySD/p6dNWTmpiwY1kX&#10;NcG6XfACKV45BofAE0pqJKvHOpDXBwUZUpJRHfbCKp7iCCARXxqaeNdV7nPYVGVPaWOah5Y0SfgJ&#10;bT+IUp4nw3pT2HSHSucaS+IIg+GkVQUlYR/AK+HTfY+/36dZG1x1fiqKWaVUlM8ftjSsx5Cm1BzY&#10;+FPDb7K6MPeMudSmlqHVTUfbAmgoSoErNAATX2EEe86sGBzo1NQP+thwP27KX2VrCUofQQBuKj27&#10;ff7NQZIUcCDUwOw0upPnwQ6CW0lJ6+KTTwOpcBLcDUO4tw4qzAeygIrBZSQo7kePWu326OdXleio&#10;7G6cFxoKWXGwVVpTdO+x33Gm2RtfgRTUhe3Anqo3Gkee2lSxRQG/v/vAOkmIxuxyp6KXUBqz9tBz&#10;ro1DACjTu2Pjt/Zpp1tJLizFKdmuw0IMD9vstJKZyZMhDjKqpG23gQd9SrGGRhd4gxqH4gLg4cKj&#10;CZefnZCGkkFYTTv8d1bq26E/Zqv8AtbqyJqAJvEfpCIMemlyJFkOOIUEEpKQOm+3X7dNySRMKEoa&#10;mxg6ciaM3AohNecQW1AHw67Vp9NdJjkxJwSllqYcKayMgubPxsurR2hSkGpNBQkUT0Gx1JEzmD9M&#10;oaMKMlFRFcJdxumQOLkPOyVOkBpRqaL7qECle2g6U1bteW22t5V/uoyFGHOptt1pU9bmm3ysL7Kl&#10;PUCg23HUimq+K6BBBVFwowC4KChpo32xOhCCATRwUNKmhNAT7ev1amQXDRmc6jPJKJnTxsCpCYrb&#10;Ty1lDaQlIUpVEpA2oCaJ+rUkO194UkucvRTsaWrcKJXVs0BUTt7U+zrpYCGnWqiuzppcgXdlWAzL&#10;MWFCS3Nguhyg8lbKrnB7q+Peknpq12lTf6v3HfymmbyZrtvdb6cQQV4ZipM5SH/50uKR4ByR190c&#10;0r4ayMP+4i6n1uJASJOqP2mnBlHwNTDuAXwF0rXtoCenhTUyAfqHmlV274Wv+YU14paUyk93ZUBX&#10;xAV7fD7RpbnBp6aowWgLw0inTAdK44SKLAHaUn8ZT7QaVI0w493H4ql2z3PYGhEFHHZDvy/kKcWW&#10;gaJR3U7AT+H2gGuo7i1dK4GpBk1RYk6Rw5HopHlKS32hNAkChpsak9dtuulCJoGoYVDneGFAiUlA&#10;dqwuhIFCT1PU6dYGk41G0odWPOleI+y882nuBVUfDToPCvvGpIboxdUiF0ZeFxp+rksw4LhQkK+A&#10;qpTqaahkrKC7hV6Z44YCW4k0ycduvbNlOO0SXXlU8dvAfRqymjD4gBVVY3IZM4v/ABGpJQsSE1Gw&#10;pWnhv0+vVYR4XSTWhadYUZGhG2+zoSa/Z+7SXv1cKWiZ5UN2mlfD9/tppFIVCvCsKEKJHiN6/wBm&#10;jXBOFKTHDKsVpBBUo0AHTb9vHSmOIKCiKjEIlYsrQsHsIqK1+7RyAgqcqDS0gnPGisx7sFB4Cp9g&#10;8enu0cYA7xpqV5jGGdRpdLo4uQuMnbu/hPQ0ruPAHbU5o/SUZpWcuLpznmNuXLnUr40T+WM16gCv&#10;06r7pPEw5D2VpLLC3bzSnK44lodyz2pHU+zUYAkoM6l4ZnKougTWp2d5u4ye5oYnbmwodFKbVLQo&#10;/UdW8kbo7C3Dvi8V3uqnZI2TcZy3LwB6ilIfCFf6TT7BcboP/wBte1AnTw2Dr9pqfAe8/rHspY5v&#10;T38L8sJBoVcf5KK0rT/gHPDTLfhf/wC1J/I6pI+Nq5a2/wAwqsfpSTDj+jXiJ+Sh164/lmVsWthq&#10;4M2xDijnORSHPmJLtWERIoAc7lBVFU23OmtnV+22en4PkoCeOPhgVL3wxx38jXlNTgBzxaDh1Z1Z&#10;HEcjSm35/FjXac9eITkrJ7e3fVRJ0O32+Tb48duFZmoYiuu47abhBcR2PUkea4pSyQtOp8jWv8Nw&#10;aBG0BjkwKhSpzxKjEYcOBqEoDSQdSDhmevpNUi9ZNrs79jxDL7veLxi2YZTDzG0q5Gwe5KsWRYth&#10;sbGlScnTj8J+LOizLrkJWxHaR5DkhtxxTyXGglxxMXcJtzbaiCykYxXtbqIJ0tK6iExKYFOjsrkX&#10;1auL2/27afJ+y3e5bZvPmTc22Tb2xnZbXNrC2Ga5nkjmeyRzCY4TGTC3xhrDmOjQyM4kv1NeRc+4&#10;V9ZHDXp44G5U5Jhqzu18V47cczzbM8wlS4uQcz5c3ibrzMrEshxRM6xMW+WyubGC1fNraKUrQhYA&#10;qY9smuoo7e7vbw3cbgC+OUsBxw/CSntCqFxq+k+kVqzabaObzD5sbJDGAJIdx0PIawNV7poJ3SOd&#10;8TnvJkc4/EmFX65p9AXp34uz7kfjdOV5zzbnPGGIY5es9uWZXK0Y60/NuM+6QZ+RZG6/Oy6Pj/zc&#10;qBSJZVGZLMVSVrXXuWqF5n2Kx2uFk17ebpJO4OcWx307QAMAO4WZ/EgIClOFL2b/AMe7fzq2SIec&#10;PqVaW5Ia10e9QxhSS5xZq22QYA6CXAkgBO93jqMnYH6VJOVCLffTemCpy5uRpt0445WkZ60hpSqe&#10;bIs93s0SXb1oVUhtltSfK6VoNZq63/eorFkez3pYWsCMuIy57jyMrlUnmcVxNddtPoD9OIdO37xD&#10;vF2xhDfEG63D34ADVKWvY5zjmSAhxOFTzlth9N3p9XinJ+EccLveS43IaXjFmYcttpQ/IuMQeWb+&#10;/EstufktrbV2nzHg4ASAoBSgrAWtxvG63xhnuXQkSiV0hklVrmKBpSRQ3vO7rUacCQoaRE3v/wAR&#10;f/Hd9qDum2btf2L7mOWS1m3S8uILoxkuZDcRXUkzPltaOkii8LxS1rZHuj1MdjE/UK52yWU0+uz8&#10;GYPBtdxaaTj+Pqya45VDolQTHvUy2XFyIEjt8GClCR8R3rqyf5d8uW0ehtrLKQF8TQIo+tuK9qqt&#10;d3t9/wB+uZVfdQW8ZwEOrWWtGDWoGgNAADQB3WgIEAFWax7KeF+bLOJPqR4ms/M0ExZQl4pGzK5Q&#10;sZvT06M/8iuWiK2u8RYLal/zvIl9yXQlSCU9ydZaymsdn3oXNlaPb+V3iPY4FuIa7gW8kQ5KorTX&#10;8F9uu0utLi6a4EAOHhtezSubV4oeKjklc+frc4N42xS/4flvCOE3LjLDeRZV3+T4+ZuFwy6BhMC3&#10;R2USbTCyC4hN7vrpWhb9H61r2oohFT6I2bffnYHXE7WqGMeMUUuCgHgEyUIM64DvXls292yG3UFz&#10;3NcjcA1mBc0DHp0k8c6rJxVdHOP8zsF7suUXe1zMdvImW/J7KTbJLC3mH2kr+XfJU9FluvCPNYUa&#10;Ow1uoOxGrTcLi5msHviY1tw9iBru9iDjiMD3VTmUqhhtLa2vhA6TxLVrvjHdUJgU4d5F6FrZu7Zc&#10;O5PwK5+ofjfJzwlybaJMWwc62e3GTcsJyPMISERGrhfcMhESVDI3ELVbrrb0/OOAFt9K+06yG6wR&#10;M028kYnsnJ4WTXx6se644Y8WO7vEJWg26+ntXm5ge5k4JDwvdk04YjmMtQxGRWkzjfme/wByj3SR&#10;lD0V3H8XZalSrpb5Tr9mv0554tW2yQS81HlpnPuILsqO40h6Owiqh8QOstc+VYIbqN0akuKoR3sM&#10;VdwQYYjAnKtO7zfNPYPhjJE7gW54IcyuYKYAU48W5Wud3u8u4vxEQIK3fMjSh3JCWi78TT3bs42m&#10;ntqkatrqwbE0AO1P41kI5FwA7oyq9vE3LkVOTxre/c5HlW5UN25O2eRMiXq2SQlqXBuNnnQ3Gu+4&#10;WN1CJCkoUoEENL7SoKGXurWS3bri1An4SCiY58wVyOB41Phcwkg4oEQ4jkVXmK7N/wBPf1Vu+oTi&#10;/wDpzLb03fuVOO7bEZvmQeel5fIGLLcEeyZuVdrbq7qpkoZuIUkLS8ApfxFRPRPLm6ndbPw7hy7h&#10;CEeubhwf25Hp66wu+ba3b7oSQBLOUktz7rhm3HlmOjDhWwAFawCNzQ7dKjx/drSYBBVN00gTIzji&#10;ilwDtUSN9qb+2nXU6OdrQEzqPK0udjlTek2KIskqI61oaHbx+rU+K6ccBUGWCI559GNQ36j8lybj&#10;D028+5dgFslXzNrLw/nf9EWaArtn3TN7xY5OPYdb4C01KJUrJbxFQhXRBPcaBJOnPDjnkDpcgpPU&#10;Ap9KU7Bb6JWMjQhz2tORwcQPf760Pehj0P2X9MPgq3YMLrEyD1M5wyjK/UfyxEAky52c3BjzHsIx&#10;e6Lb+Zi4fgqHlQ2SgpM2UHpSt3QB598/b/Pf7k1HoYmlrQ3ARg56eTz+J2YVFwr1f5B8v20G2vMk&#10;eps8ge/V/wBQjJR/225MacMFSq8+szgHjrm/E8zveSY7brlltuxLIrpasikuFm6sXKzWebc4Tzc6&#10;veXkyo6QkK6k08dYjy7vO57Vu0MtpK9kJmZravdcC4AqOKg410PzHs+17ntMsd1Ax8gicWEBC0hp&#10;LUTkQK5UIXLgRZoMyTb7RcDJZbZmPqhINybZudtAYLTnTtS6ktqB/CtKVa9ZTWwM5ALmuBw5YHiO&#10;qvIsV7IIg/BQQvPH9uFKUfnudZ0OysXZj44uY3CkOyrer5eYl6FIccfRJSlPlvdzylFxJ+BSFHtp&#10;3EajDb49avV2eByx9lSI9xkQuBDQcfQccPdTzwj1F5fhXIdk5AxjJrjYL0zkVmy+13C1zJMN7Hs2&#10;ssyPcYVytxiuIdgF+RHB7W6JJAUdlqSbCC0hcBEgwCA8Ryx6P2UJr0h5c4B0L11NORXMdo9aGv0o&#10;vRF6o7L60/S7xX6h7W3Gg3fLIE6xchWaIttbNg5RxCSLNnVuYDYSlMKTcUpnRth/w0xFBQaIsfEf&#10;Dk+ID1cD6j/jWSvYBBcPjaVjDsDhiChH/KQuAxVBVuoRQ2koVuCOtR1Nfb4ag3Ic5CzGocZahXjj&#10;QxbQ2VOIX2/xVBrWmohLnd0ijQBSMKSXLq66oNhOwUR3qAA9ld9CO0QanUy2ck6QuaY/blRW53a1&#10;WK2vXq/3KDZrVHIS9PuMlmJH81QJQw24+ttL0lwA9raSVq8Bpl5LcFROJwA7alQxT3LxFA0ukPAB&#10;ft7K11eoT9R7AOO4sizcLtW3kTMS04DOu3fFxe1vCoAfR5zcqeWyk1ACUlVB3U31n9x8zW+2sSAC&#10;aU8R8I6V49Qrc7L5Du7v9TdXGCEfgCa3D/6evOtP3Nn6n/rFYmt/lHIdoxfHWy8xkkzB8Gsc2XIV&#10;2FabTYJ96uHyltu3eo1fQX220oFApR3rLbzdfTq2NsQlRQCOPMop09Val3kvYYBp0PcAQpVf8uJA&#10;J6arbjX6rHrFwZMqLbeX379Att1ecUznJxu95O3DuRbfkTL4qNb0tqu6SsiOgCjjZ7SEBIXqxi3+&#10;+c8GcNQtOTSWryaSVPSuXTlTEvlbY5JHNZHgow1I4DpTIdHGrU+mz9bbOrdls6087vXbK4d0yWBb&#10;7JGiwLK02WLk6oOMr+ZcgT4MlhtNGEIWU+atKV1QtKhaWl9NI3W8gt0quSc/Vjxyqk3Ty5Y6SLZg&#10;jlGCKccMEzGeBXsrpWtN9jZTZbLlVhebm2e/W6Bd7TOirUqNOtdziNTIchpDgDrDzaHfLfaXVTTy&#10;FJqoUUdLbytlZpciJh0/bhXL7+F8MmnHWHFpBzaRgQekGlxUeQ+QXQQkAVqQOvgB7aaWwRtJ051D&#10;dG9+DqES2pDiW2x2p6fT7ttLcwFimhoLXaQKbmQslxxtsmhNCT4Gh6E6RCNAJ4UxKrXdlHbaw3FZ&#10;qVVNN60qAd6Cns002Zz59IHdp2MBmJywP26qhyDDbYkB9bp7yaFJpQAHanuqdQpLgPZpGAAqphIE&#10;i4kmpVt0pDUdC+wKFPiV47dPq1TTRF7z01dRSaeHTSZd1IlgIoaKBIFBSh9un4IvDahOdE46j04+&#10;ugYlljyWXAsIBbHafaQUEGgO1CeurCNkaYoStANJxJqMpEaHbL0G2yFLDnwIpXsp/tewHbU0tL7c&#10;j8NHhpyxp9u3IsMN0Pa32ipAoTXYClRSuoDIkONN4V6mexJSkK7ARv2mnSgrUe7UgQnHOkEZJzpc&#10;hx21tq7aEdRt7ugNQfHU+IIMMqSGNKkKtHQyWSXAoCiOhFdgfrHTUgYlKcxqLOUH0tYrdHkqofNt&#10;gr71Xi2g9D411c7I0/3BoI/A7+R1QL4/6Z+KDD+YVOfKIrynxV7nJJ9v/wAOa7fRrGQ/7iLqfXQH&#10;/wDU5JH7TS9mbwixJTqqUMkNkkdO9vtqB7q6nWoL5COiq/dsLQ/xCmcSkQ21t0/yW9zvsPboPXxS&#10;OC1nZSjXJ+QUctd0WgNpKgFk9lRsKVpt9WkSAoiZ0m2nOhpB71OaTIjfLJVXuJp3e3v/AIvv0w6A&#10;FTVk+WMRghTzptuvFwgldPi3Bpv7vftpYA0jUftwqvcdXeNCMLKKlxKik7bDu29h9o0mMI7ppbHO&#10;HxLpTCvIzrbUvzPwk+I6p3qNvo1I168ioomvaJFGdOOZcyuKr4qgNnr40HXbx00YtTxU2S41R6Ql&#10;R1bZzjlwcPdQFWwG3wgnffU+4JijGnOqtjzqB541MdmuiCltruBUQAqp6n/TqC4F7NThilaOzu2o&#10;GHMpT1Q2FICvbuPZTUSrvSDiVrJIFFEjp9W+joBrW9VJ8mQlkFW23t8KaXGzWeimnyCJqn0U3rje&#10;QmOrsIBI2ofb7fo1LihDSpqvub0NjJGFDY84p1pTji6lXSpqN/Zpu5HEUuwc50Zc4qTQ90/iUg+B&#10;BPt292mmtLmJxpy6/MOVRXdYbxeXKBopsGiQan2knfx1NiwYlZieN5eZBgamfE1d9njqNalCa161&#10;p7zqBeBJeytXtxW1aTmlLN12t76vEMnp7B4/TvpmDGZvXUmYpC49FQ3gS+/JMqFD8WMN7k1r/wAX&#10;NHX26vb/AP2kB/8AUPuqg20/6iRMvAJ/5jRnhIUxZY/w3S6D/wDbXuuqab+kz/N7auoPjf2ewUvc&#10;zp7uHuVAPHAcl6+63uH+zTLMn/8Atv8A5HVKGL2/xt/mFVL9KQRK9KvArT7SHULg58lbTqUrQUrz&#10;27RykpIpQoXTbwOk7IdO1WhH/wDJQf8A7Oi81av7qCfi1f8A0tH7KUOPbtOuPMvM9sVCjN22w8VX&#10;SFDkMh75yWmdyJeILaJ8l9a1PuQrfY2kIIPQqPU6uHEG0A/EZx6m4+s5VHOoW8zgMG6UAw/C49vu&#10;7ag31/IlyOOMJMM/K3G1Y/lTFpeNsekPIOQmx2K6LakkIZhRxb+4yXFuI7mFdqSKnVRfFwlhDCe8&#10;6RQAuoaAmP4dOfbWR3CC2m80eX5J4tckAvJGOK/puNt4biOBcWSOa1cg4ohrgl/Wtut9xX122PI7&#10;OluVk2CcT+m7M8fT5ivMXkuNTnsvhwIMRavL896Ta2ipxJ2bXVKVgajWrxJMrczI5QOKfCq+gJnX&#10;Vb2ICBrThGYs1VVThzy6q355xyFb/WDnGRcoY7EiD048+emGw3zjVyyXVqLdcoye7ZNbJfLV2ySZ&#10;b6v2fI7Tf7t+XpbceW+lqF3uJQskao/Pe5xsgt5IEMzJCvdXukBxzzxGPJK33kCwklElsp+XdANW&#10;KDWSW4EZYcueNaqLJ6B77M5Aabebas+PrgWPCI16gz4ljk2iFYLgt1jO50uE5Jk3XkZUIqTIuaqK&#10;ldgUptKiVaxlx52/vJjtEiEp7oGkAY4d4lAAM1PaUrVxeRrfbXSXyzvka0kd7ljwzXID0Y1sE9Rf&#10;p7hZzh2O4peY2J2bG4bS42PXb8pgY7KsqIVscbscLJsgiqEu8SbylhLpdneaTMW2e8HuGsJ/8hil&#10;3ma0ibFGxoSCRA3FuL2yHiJADpccdSAYGthL5Ykj2uG+1TSyuTx4yS/4igfE38JjJCgYFgJIUVri&#10;a9Bt4RkzWUXLHrJBtb1ssGONKNzjWIT4eOrbkMXeUymOq6i7T3oyU3GYhTcmUEhtS+wnuuZvPt0N&#10;s8CMprBAVo48AF0oOkYGqQ+RNtk3T5tzXF7UycjVBwJOeOaLV9sPwPGMRxZOP4/i2Ow5Vwebfm3K&#10;B5MO1+YFBcqbLus16MxGaioS4sgrbCk/CElSgDz+Ebjve8xxkucQ4kuODI2gFXFxRoA6TjkMa191&#10;BY7Ptcj36Gqga0Yuc4kI1oxJLssAnPCtAvqny/H5uRwjZsuRleF8Hf1Jj1nyuyQ5Vus2UZblV7fF&#10;2mNszu6W/aYsKMiLGeIADSSU/iJ13ba2tLWbPAQ5r42d5M2saCXAcly541yO5uobfxt8uWyNdG94&#10;a3BQXlw0n31Q3F2mI8DLrrLYW3c4ERtmxKlKbVG+ckTmG5UhxUnuAuLVrfL0MIQoK7DVQqDra7g9&#10;8s1vDEf0HOV6KqBvdRPw6gj+sItcstg0MmuHD9YNRi5BxIU45uQq33VP3p15EuXH+bKuzUdV8tVy&#10;Uqz3iHIcWxDyC3PIjrkuRUK/mC72dKVTo7iQvzHUlKxV2oa3COGVgbK0atKp+XE6SeCHL2ZU7Zod&#10;SlTqwJOBKAEJnliTxRTjVneX7EbrcYSLCi6PLuAj3O2sXZ9uE1cYFwKnoqIHcPI8lyHQoKlB4uHy&#10;aVB1CjhYilrWuGBT7ua049z0JbiOByw59NRZFzDHI0uFFu9sye1Pxnfl3LvFLj8a0sNApWmLZk1S&#10;uaFD4VqBCVfFv01BksrhHhjo3LjpIQnrdwFDxmAAyAjpGQ+32xq13H/KnGEJNrtWKS5TIYPYHrhB&#10;kIeiTCpTzktTk0lUmW+pRcW8oj4lEkU21R3u3bg8GW5aoJxQjEdmQ4JU9k0DgGxfCTj9umtr36ZH&#10;qhyXFPWpwpjeITnZbme5a1hV0SysrhXW2ZG6mLcYqoZJQ44ttPmlJ+AlvuBqkHT+02k1rucNw3Av&#10;Phubl3SMV54gEcjUPeTFNt8wd+FmoEHIt49aYHozrt/fkeTNcZQruaS+622oGoKEuKCCFeNQK110&#10;MNUDnXN/FLXBpXGhpzLj0UqTQfDufE09h9pGmkLXUudpdH3ai68XJ9hQbqU9qqn2VFegHXV9ZsD2&#10;qACaoLiZ0ZxKY/bKq0erbkjJcF9N+e5HiWVw8OzJhEJvFsjn2m3X9u03FT4dE5dkui24s1hhDVFl&#10;RT5YVUKSrtIo/N+4HatjmuGgkEhpDSjtJPe0nFD0oU5Y1vPpltzPMHmaKyn0+HGx7wT8IcMGlwzI&#10;XhxTOtLOA825xnHFdszfk28Y1kN3fuF1tV+yLE23Y9mulxtskESE2x5xx6ySXIzqFLjFxaEk1QtS&#10;SDrzPv3gMkbdW7nvspwrS/42u/E1/SCcxmK9k7JGDEbWVrGTwgB2j4CODmrwKYjhUXZLy1xRlS77&#10;hAzCxDLEwAqfirt2hx7/APltyaWhK0W1x1LzrEiOolPaFbHfVQLe+bF8z4UggXuv0ktUcA4YKDzq&#10;4M1qXmDxYzMBixQqHoOa5Vx2crcV5LxXn3OHGM+M+i6YBLXk1pCkKQbvx7KvTku2XmGhQCnGYtvn&#10;NFYSCUlpYIAGvWmy75bbzt237mw/p3I8J/7k7WI5p/iIw6xXkXe9guto3LctsLCHwHxmBPjgLyQ4&#10;dDQ7FPymoDauLhUQVVS93PICST/mgeehvwKVCqk9dxtrTujBHVhWUa8YdOIpzxpMj5FlZcUr5N1p&#10;IcAIKWw4fLQ4ei0d1AknoDQGmnmHuhyYgqvqxpRPBxxRB9uiu5b/AMKvyHecr9PXrEwSdLddt2Hc&#10;58b5PZoqkn5W3nMeOH4F7+VVUpSqdLxth1aBQ1AJr11XbhMGvGrPScOakexPXVXuHeexiDxHxgry&#10;DHOHvCdVdTjrzbAIUfiHsHX7N611XsLpcGZVCUNzzWi6ZCXU9oX4E19nuPQ106YyHYjvUlQW6FKe&#10;vmnVVNvUv62uDPS5CnR8xyCFfM4jtsOf0Faprarpb2pbXnxJ+QuDuFrgutHuQjd91OyQKg6rdw3W&#10;129pa9XXPBjc8clP4R0mtBs3lu/3ch7UislxkdiqYENGbj6hXMZ6xf1A+f8A1GyHrGjJl2jDmJq5&#10;ETHrUwWYEVlB+agXOFCkpHzDzcB4NqaFJDgWXAo0UBhrvcZb4arxGxKoY0oCVOC54czgvJRXVdt2&#10;ax2gFu3tHikIZHYvIOOPXyCVq5Mu+WyHIjqyjKxb3pJU9ZripxZ+ZWpbhlWvzZzjzEZQcPetuWEJ&#10;BoUHwivEMrgWsjLgMHDLqOGPaMedTWh7AX63gKhaePVxHpTorxjKsuiMOxbTJyiGEoXGjWz8iukR&#10;me6hKXmJjN2hS7mzNSgJqp115hDfUitBoOhtxpdL4ZXEnU3ALiNJA7AAVoGaTQdDZARghBC9RUr6&#10;qaVkvcFN0VFbt90kZLd1vyGGI8cwcXjDsdNweuN2vDFx+cZ+ZouUh3tVIeASHRWgnysc+JVa23ai&#10;8XniAA0hFGRGQ4VEicGyKhM7scPhyxUleOfM8aj7KHE3F28TZki5w7VZmbnEs1gDNrskp+7strMC&#10;S7bsajXL87holK84SCUtssD+YsqokTrd5hDGxtDpHFpc4kuCE44vI0lMExJOQAqLcATEueXNY0EA&#10;IG94ZYNVcePAZ10i/oJ+vzNrlyBK9DHK2Wf1Ripw5i+8FZDenpybjb8gt8A3G+4JZZFxQl92xXVC&#10;3nYUJ5xx1hbNG6JJQNXtdw6ePQ4AadSfmDQUDSRmg+xFc+817ZBEwbhACJS5okQHS4uHxkcCDgXf&#10;iULjXU+7cEI+EpNR7aDw+2urlsaFBnWDMoBRKDZfS6QtGxoSQfA09vTRTK1uk0QkDsRmlNvJPNfY&#10;WYzgS6KAJUN612oRU+OmYSWyaXjA1GudRbqZmOFErW64hjyX1FTp8VGp6fER7NLiYsznNypuAvID&#10;T8VR7AZXNXRTiDQn4ARUKrQjVNOxrD3cqgWx1PUZ0/ITLiUBHYapHb3VNDt7PcBqO8gNq5YCvTXk&#10;wpQKLHxA7eJ940GBz8sqU44igm3XW2lLA7EmtSdjuD7dTBAqA5UhXDLI1C9wmokZa1HBSSgdykoU&#10;DUd+5VT2eGrfwTHa5YKi0Rd3xxp33p9SQw2kJDa0pBA8PeT9HjqEGKEGdIeSB10ltodD7a+49pIr&#10;QkbVFBXx21J06Y1dnTT3E4D4RUr2hKlsDuTQU7hXqfbX6NOsQ05EqY5UduEhCEKQCgEt0PtHgdOR&#10;tJf20ouC6ahrkopdwu9NV3D1qKaUJ+G8W0/VWmrvZnEbk1Pyu/ldUG/H+kfyw/mFWD5O35T4rPh3&#10;SvfX/hv7tYuEf6iPqfXQHp+oTkkftNKXJYKbNKWggKE5gJr07iEjf7dWG3EGfHlVfvH+0/zimfEj&#10;vrtSXTUd0dIAr1UATXf3jRTPaJy3itZ57HOjcchoH7KccDGm1W1l9TivOW2Hi4FUShXWgG4Hb00q&#10;RzUUrlT8G3t+VEmrvkL0Ue+TZCUpW4HO5A7f4UhYoCSOgAOovjtIXhTngAABVUYddA3K0hLIW0ob&#10;gGoII7q7eOmnzNAUihc2hY3WwqKKNvBppKXaigoo0+/6NMOcHhGZmorX6Qj8W03JFwZ+bR2qqkEh&#10;SqEUqem/WnhpUBfGodUCSVusEfCKXHXi5GWtsj8HaO47FNKV9gpqRBMTJpfUrWS3UDgabsKMEFaw&#10;pPndxNPaCK7Hx1Ku7jEEfDTDQRni7h1U9seiPea04VA9x7qbkU7vH36S2Rjo1NWljGdYdwzqYmnQ&#10;lgFVKhIr7Pb9moBzIHOta06Wo7NKak7JY7Dy2ApPdvXcD9/v08IwPixNVM+5tjfpZmOPTTPn5H3F&#10;aFLFCDsD0Hv8TqTGjcaqJtweVDjn6qaMm+JcJHfVB6+HQ+/36U9R1JVY+7LjmUp2Y7fUPJLTa0nt&#10;ITselNunidKJY9mKLVvt94vcVEyNORyUp4ON91SPfT7OtKaSIwqrVkZPEJaCpGdNR51sLW0tQCqE&#10;bkeO3T3acIDQUGFVDnAKw/FUrYqnstrYqDsNx01XXhV46q023hLZo6KWrl8UF9JpTy1dfZ/q0xD/&#10;AFR11KlxicOioiwZsJyjIgP48ZAr9E6VT9+rq9P+kh6JT7qodv7tw8D/ALJ/mND8LpCcakClCLtd&#10;f/yx7VRN/TZ1u9pq5g+N/wDl9gpd5iBPEPKVAT/9A5NWgrQflr1SfCgAJPhQaaj/ABf+2/8AkdUg&#10;fG3+Nv8AMKqP6OliX6W/Tm4hspakW/MEpBQtKe88m3FpY+Onca7k9CNxtTTWxldmtXf/ANFB/wDs&#10;xSfNLXN3oMPxf/hSo04ryfIf+Z/Ps60otXlC2Yna51wu3nPCPAunI2fBtUGCPJVPfW7GUlae5KUp&#10;KVAmh1Z3ks0W2eJCGmQXBAB5aQrulOHThQtxA9szZXIwyNCJie4eIy9lK/qEtasvty7Xe8qUwmVj&#10;kyNHjyY35RARbo9wtjztsQ5HMthhVxdjtl1TxUl5tvtcHaajIbjud7DpQlqh34BkQAcR+LiD0Y1B&#10;dDYS7/aWpKT/ACtwWuDirQfDY7SUQOxGJGCBAVri7/X+4c4xsvIPE3JWKZXcMs5iznja14Ll2GWK&#10;ytOYTZuLONUm1NZtcb9cItZfKl7u91EKSiG+UOwYwksts9i+9O27yya3aZXxmRpMahmgEnvd5V1S&#10;fvhEyrcNsbh1uIXtkf4YCFxBc5owUoicCQQripQVRf8ASN9QFl4r9WmQ8AZzkV+PFHLPHmT47YLJ&#10;IvD8Wyo5jx6RGy7H7lCtcVaoMDIcntLE+1OPs+W9KohLxcWEFNT5mtp5vLr7+M6ZNYe5MdII0kjV&#10;yIBPDFa2nkS8trbzazb7gk272GNqlFeDraEGC/E0LjghrdnO56xO48ixsL4nwe13l/G3HchyWNLv&#10;d5dh3WZGjvO49jt9uylyX4FskXf5eRMbYQXFMtlB2VQ8GtptwguvGvz/AKMSFQgBf0kgZDkEB416&#10;LvJNuLXWtkdU+lVzDSeKY49eWYFQHlnq79Tl75HZxPG8LwzJ4L8Rscp4tlaZpxRm9SI5ZdhWm7It&#10;aXLnHhTlOrjlTba1R+1HYFknT19aeXIY5L43czfEkWIsaHEkYnU0ogGQIKA8UFV8W77o+aKK2t43&#10;lgSRS4aVw7rgMyikEFR040xLTzfI42f/AKE5UsNvyT5AOO2C6ZFEuMWS0l95Tr9jUtUlsIjRHFhM&#10;EOEqcjhIJKhqGIZ74fN7e8gEqQoOkcCDnj+IZA9FTYdwtrN5ttzaC9ykHIHH4SOYXDmOmmdy9zFh&#10;+R4feLlb8bi29Fnt1xu6St2WuHEkRYzimnWIT77kJtwdvwK7StB6EHSbay3CW9jtJpnuhlka0tVG&#10;lSmWWBxqJum42AtJLq3jaHMY52pERAcFzrm8m51l2UxWLJMuRXj7OSXO8xLElDaA/LuL63RIkupH&#10;zD5k9FJcKkJTUpA3J9YQWFnZhro2gP8ADa3VxCALj2ddeQ7jcLy9kcJnO8LxCQ3HHEkE9OJ7KXZD&#10;KZ64DpWG7rCdK5b5jtohWt51hKmoqC893SmHH6mPIKOwCialI01HMWve1P0XYAcShzyQYfhVczRy&#10;RtcGuVXjMogaoVM8cciicKcWM3K+3OQ3bsSxy+3uQ3OjS3UWyLcb3PRkT9YjKor8JtyPb2lL6FIQ&#10;F0Fd0VDcrGtc6W4e1ry0tCoO6Dq6yQeapjzooZCUjiaTiCTie9lnwBH2wrbDkFnfiYTjGF5VIam5&#10;HhlktuO3afIlJms2/KmIbGQz7E5eWAlUqJb2rqwmPJp3ofS4FJKd9UrZWPmMzMInlR0jIHoUg9lT&#10;5B4YAkQvyKZc0TtqoF8aU7MlGSSl/wA5Ye+NLp8wHei0gB0H/EdzqUqY8xSANLS0YBft6KBt8lUB&#10;QUyQF9pSFlQHaSkpJ2ClVSlW2l4PYGu4U2ml6tzrfT/4fniWTyr6+rDnMuP5uMenXjrKeUZPnHtb&#10;byG4s/0Vg/e2a93n3q9PupG5KoxPhqTtVsH3etyLG1e1ygegLVdvlz4W2EBWukcGgouA7xJ6FAHW&#10;eNd0q3B5bKuqxtUj2dd9XRjdrCZLWEc8aGk/ED7koT80UzGWhZHbv218NyDT209mpPyhfiM6ddO5&#10;jDh1cvsKZTkFF4fUpJ2Kh29KlZNAB1ND79SWE2oDappoxcEuJwGNax/XPw3w56ysUvnp2yrLLxbL&#10;xb7rHdwr8pyKPizLV/taC/cp7d3hSIl/adS224XSl5MYsN0cQpAOuP8AmTzG6836S2tJtNxA0xxt&#10;k0eAcFlc4OGLinxHBoaESvSXkfyg7Y/LsN7e2wktblJZ3MD/AJgLhC1haQgaoGkYucStazso4Vwj&#10;07+n2JwfxBOul8xrEU3eQ7ll2lybjdMuyq7OB283vzpAU89aW3UJj28OUUYzIV/EBrjO9buNy3Pu&#10;kPtIzgQA0PKjU5rQgDSQA3BSApzrvm17XPte3frtcy7kYuguL3Rsx0Mc4qXPCq8KgcdIOFaIb7de&#10;HLZmGUY56ibTFF8gSm5OE5Hk/mwJF8iSm0F0WW+RfljElW1xRQWly2XkBPchKxsN9ZRb/c2sdz5c&#10;lSBwSSJiENI/MCqg8wE4EishuF7s0F2bTzE0NcCsckgQOUfheMnBciQeIWol9TOARMqx3AuX+Msj&#10;XkaeOJKsYcYv9xF/mKxDIF/Lz8euGSVclX7EHJSkhIlKXKt/mqFVNUppvK198nNdbPuzQxtyA8hg&#10;0gSsxbI0fhfmDp7rkHGqDzZtLbuK13baZPFmtXEDUS8Ohkwexz1UxqmeLV4itXXIvHT+EZAER4kq&#10;FZLmZE+xQpqe242pKXB81j01O/e9aHV+W04CUvMFCx1qexbRuse42o1kGdhDXkZOwweOh2ZHAqK4&#10;hv2zO2q9BYwttZA50YObcUdGelpwByLUIpIigfJyErQR3M96m6blFB3t70UlbSwD9OrZpwIXBKpC&#10;dZU/EipXdJ/4VXAJ+Oekf1Q8pOtrag8reonGbNYVKaUlMmBxtxtDh3SQ06r4XUfnWQuNq7dkrQRq&#10;t3GEyyBxy0p1p+2q2+QSgDFwY3HDAEuJ93TXUaGEv0Lqq9wSTXoPcKarmyGE91aiMaSA4nvJTYy/&#10;IbfgeLZhms5NYWGYpkeVSQE95cRj9nmXNppKAlfeXn46EAdp/FuCNPCdwdreVaASnVifVSYIHT3T&#10;LWP4pHtauXxEDPoWvzwOYfUxduQuRL9f82+evsnO3rtfXA/KVPtsqXenXZrrTJcAcaebcX2tIZIL&#10;aUBKB0GsM6CSbXdlySudqJ44nAccAoHVXcTLHaObaRN/QYwMamRDcB2+s8aib+sY4tEb8nu6J0KK&#10;+l2PbZ9xdhqRFWy55X5Hk/a4t6ZbpBKFxZdVJaJTQCtKyWJz5tMjdLjmQFCj8zDkDwLeNSY5EhWJ&#10;CAfhJQp0O5jJDQGRZ5dExXbQ/hclbtxgokplxVMQZi0OhhbdxsmQRH1uw7s2Vfy1pMiM6CWpCVpo&#10;oR4beFRK2ZQ1yYqRxwc05t5jAjNpFKkuJCCwxqXBeR7Hc+XDgVqI/wCqb9IluWu1vXtM5/yovdPd&#10;lWTII/nr8tYmJsb6bHMdcdo2GiFeao7ITq48GAMErwzQCqBHMwxw1d5E48BUESSl+kalTj3XAnDF&#10;O6aSbrkEyJJaj3JqfLbiQJ8aJDuL64Nkua3JJAnX5K1Ovqs1kloU4lpwIVIWggAqVqVDExw7qNJI&#10;JIzGGTThiRyVBUR8r2OQrxCHBp6T0A+ml6zchW2ZcUIYmyri1IXbrEbq+qNaUtQ4i4qHl2lUCOl6&#10;FFcKxVmlE94SnuIOmprVxi0kI5quTE4kHNShPTxpcN1rJDSv4RwTLLDCrS8BZdIwvlLE87xJ4W67&#10;2i/t3CxzW5Lnz1lySz3MTIkyA8tS3JcVIb7XUpUAHF0P4lDVcb+621wlhJ1sQkZBzSitKZfdU4W9&#10;rfNNtOAYZAWkZnkoXMJnjgca/QUw3MmeQOPuPuQWn4chOc4Xj+TrkW8pMF+Tdbay9OdidqlpQ0Z/&#10;mgJBPYQU+GuubfI25t2Tt+F7Gu9IBTsrz3uEDrO6ktnqHxyvbjn3SQCesAHpVUpWXJks9imEOLC0&#10;mvbUdv0gda6sDDE9Q8gGq8PcELAStJD0u5KWsdvcEqHcVoXUD20HWh1Au4omfBiaac+dx0jh0YUq&#10;wXEOqopCy9vRXlroaj+HbY6jReJGVOVTITqIX+pwNQrjWVx3ro80jsCErqgqPxKBVQEJNNtRby20&#10;xB9Z3bLlss5jBUipUg5FHRJUhRWoKIqafDWm30HVQ9oLcEWtGH6StKzkqPMV3DalCff0/s0uAJgc&#10;6UXlyEZrQc5xsxFhA7gAo/8AVPj7AdWcRaHKVWjc7UgHxLVZYsgHNJby0ULKQhBFaCq6Kr7SdW88&#10;zG2LRwU01jr1FUy6Kl4yIzqT5gBKWv5dRsSR139w1RtmaXh3BaJ+WX3UXgqakPFps1DZT0FAN6bH&#10;2p1Knla1inI00h49VSjAWURCEipI3V4bAbj69FDKHDCltejcKSpSFqWoip+EmlPef7NWcBU0lvHn&#10;TCyiH81jt4QtCt/kwE9e7suUFdT7KU1aWB0Xofx0n+U01O3VG9QuA7cRU7cmkDlHijx7vmf/AMlB&#10;+jWLiX5mPqfW+f8Aj5fp+2l/kVkvWd9KU1/46Oqn+6Aa/dqfYEMk1nlVfvH+0P8AEKZcee21BTGI&#10;3bjBVD4ClPH6dMSNL5yRxNZ9040ln7gNFLbeZS1fKJfUlgqqUd3whJ/EN96aO8YWRKCpTKotvcyr&#10;4ZPczpZuEpbLSC24kkEbFVU9p2392qmCQ60OIqVPIWjA4V9DmSZYPcUttpNAkEq7vea9NJmkR4am&#10;dKjfJIEXCspaSkiu5ptvsDTatehOnGuBCCmpW6Ricaba20qKlKA7lGnTavgfCp1PLtIB4VVkjFQF&#10;NetyS2ytrv8A4qGtD8Pu+nTGJnDxlRtkLWloOBzosl1cd0EOhSQr4SRUhKvA+JFfDUqZ7XsQhKMP&#10;c0jSe79vfUg225eQy2tsJqNylO+/u8RphkrWjSatre5LGhwpQlZatDBbI7TuB1O319AdSY2tI11M&#10;k3SQs0jD21FdxmSX5anu9QqT2gHYA12Pt0ZaR3hVDPI90hJJApODi3VnzFE1+Hr095FQeulsaXOU&#10;5JUdQeONeTPKbbUlK0/g7T7e7qDT36ee9uhOJpT3NVGmk603d6DJQEAlJV2rI9ntNPAV1FDXMd3v&#10;hNKZceFiypttcltcYyFupJKKkVoemnm4OwrRWkjQ3xHOCplUS3W9LVka47TlEALUTWtKdAPp1JkJ&#10;DBWfubh3zRAyFWjwwldkiq6laEEn3kVr9G+qm8/qDqFb7bCtm09FOK4JPyjyQKktkU9/t0xF/UC8&#10;6mSKY3Acq19+qLkj1P8ADPHc3NvSdwLbvULyOuZEtV9xG43ZUNzH8OeXcHJGVWvH2JVvuWczWriG&#10;o6rfFksvNtuF6jgHYb+aF1zYubC6IXbDqjbI/wANr0+MayC0ODQrGuLRIe6HggLW7NBBJeubcvLG&#10;GIhQM1fz4Jzxqvvpq9Sf6kWV8KZJlmRfp/4pg9/t16uq7bbbnyhKxrJL/ZotvfnXC52Di3II1zu8&#10;+8fmA+XiQ5tztjMtZ+F0BPxZ6GK/uLCRznW0e4Bp8Bkjnta+QuQCR7WubG1VVxdkAoAK1p2Wm0x3&#10;YjdO7wSW6tIDi0Jz6k4GtXPIP6gPrDv/AKrsm4U5iwb1McfXDKM1xa1cYceSMQiYTxS/ht9skSNc&#10;H5EWZbESs+h2tEqe9clNXCc4HGgtIS2lAGXurbznbNsrrcmmGN5kBELQ+BzgHgtMsZe0ggd3xHt6&#10;gRV+bbbPBmitY432zWg+KXd/NpUcnakCIOQ41angL1uc35lkmSYx6dfTxmHKdx4yiWLHM4juXrHp&#10;mOQXbXOUm13vHrfIutjRZo98l219lTSFuOqVVS0/D3azflV3mgS3Me0iJ8J0n/UOeyMDU4JE44Ln&#10;q0jSExyqTv8AtmyGC1n3acwyOc4MLGFzimlQ9PiAJaA4kYlKqVmXrvyTCORLdBVGy3g7M+Xcfk5J&#10;hHDt2yIQYXPuO2W4ZNLueTWJeSYxcbzOvnGGRLnuQLQibb3KpW8pmRG7Fa1t3uH1DZsklxNs9odp&#10;Nw1Lhrnh0b9LgYVJQGRNZVoJDUaSFFZie28n7Y+WTcNyliMTC6QCMEIE7xaASEHdCOOpVRQEaF2/&#10;W54zzSDGxO/409By3KLNkOC2BeHXFeRXlGRyX5Vph5i1ZpUdDrF1gSI6ZHyEr5L/AIpCx2hsIUcR&#10;uO9+ZHW2uOzhL/DKEyFiP+L8QOpqDHSCCDWds/MX0ruvMtnYxb451/O8QRRC1le15lkYGh0zWhsR&#10;LkYGucMSFxy5a+Q/ULmfqT42yS1Ztnk3kuXhDsi9WDk3L4Fri5vCsFvuEizZM3Mu8eVGMWzXpMdF&#10;1+QbjuS2bo6rsdU3VvXor6l7BsWzbXtNxtW1wbffzSh0zYsApgZI9uJOpjHuIwQcUqZ5Hv8Ad7u7&#10;3O03G8luLeJTEZBi1JXsahQFqsaECuwyPGtY9zh5VxzmUXILWxNxnOuOcos18grWQXrTklpkxL9Z&#10;jLksOOs/MyG/LW82hSlLjvKB+IqSMZJEHMl2+7CxOaWPb0ObiOWIOFW0b3slj3C1cWyseHxu/eYV&#10;BPaMf210YcU5Fk/NNnx3mv09ZirB8V5Ul2vJeUcHjKt1vnXK7QJTMXlbiZGXvQ5s/jm8MT+8wbgw&#10;hdG1x1rQplRGvP0lpHs+7y7HvMQniaSInOKKDjG/94JmDgceIr05tW4f3+zh3fabgWkk4AkOnW1k&#10;g+JjxmAHZuGKEEZ0PyJaMGQLki7Yb6qXb5GnpXDxq4c74G1jEeGq4ylyHZWZWeb505+RBWyS4GBu&#10;0QntJNJDLSNiRxPtGHUVcLckoRh3SE1AjqxWtZNs31FumiJ72G1T4mytaCUz4EDiFC8xVKHsSym+&#10;3pyfk+XT37NaVMtwMPg5Xd8vssMJcQ5S5ZJfQq4XiehDX8tlrsjsd1fjNNRtwvrOyaILGCP5orqm&#10;LGseeGkMb3WhTmQSax95tF3DduG43rp3Rp3GlWNOZ1ORXO6MAOmoK9SvL7toxCRiNreXDk5E4Ykl&#10;tK6qTEkPlTxPb8QCmxuB0SK9Tq98nbKy53AX8zdTYAoUYFwTHs9Z6qx/nPzA+2251jbktmmwPQOJ&#10;P29dUDhsflpt128ptwwnGrlHZmjy2C2h1CGUymWQpc4Tm0FCWiUhKSokimutOk8bVCqalaSM1Thy&#10;Q8ccUrj7WiItmRUxC5do/EuQHaamrimLY727lWSXyzPZH/T1vsK7LhrSlMKvd1uV8RCity33CUx7&#10;Di7crvcFSQHEHcjUDcDcxCO3ifo16lkzQNap/wAz0QUuDS0umI15I3iSuGfBq1sgwLImItwTbcci&#10;2/HY4kvP3pzGIotkd2PY2GEvrDsftWl2XOkMwmt+5DCXD+JZOsq6GUhrpnOc5MNRXPFMauIyA0kB&#10;obxTmOjnS7l0tqbFyyMtxSBkV0xO82uYKBUO/flUuPMcDSd3mp7Np7HBQgpUR1A1YQBzAEOQI7FG&#10;HpNNylji4/mI9NVQuCH/AJuQh5IS6hZQ4kDqUncgdVEA9fFPTU4OJGOdREIDi746IdikudqgAEkf&#10;EfwgV/EfDt23Ps08xM88KLMKOFdx3/h2vTTcuL/R9nnN12tjqcq9R/JR+UffihuVD484vgLstktz&#10;bq0JeRDuGSXOdMU2D2F0A7qG2j2aEx25leQPEKj+H4Qe1CnRWR8yPnmumQRtVkbcT+8cSE6Bp93G&#10;ugVq2XUIaSqM4aCivh+7c+7VhIxXamuaAvOs98pdHANwSgZ9iuklpSG2HUrUBQ9qaDtr79tSIZGR&#10;5uagpU1ndyNQAgpnQVjxO7syY6HVEd8htBoQO0LWAVbHcjurpEpjlcuoBtRBtd8xpd6q5is+nWO3&#10;cqeqDN8m5askW82W8ZFxsnD412tbeZY609dfmmhZLTNebmon5XNtbMNmarsiut+cwFqJUk+ddxsI&#10;Ll1/e3MTpbEzPhl0YvaNQUpm3EAlAiLqwr3bsUt/cW232O2Mc66it4p24I0jRm7mGgk9BQjnVR3+&#10;cecpuKXFGY8cKs2URJjL1pz5i7iRjU3HErDzduyaxkLW7eHY4LDrDKFsLUrvQ63Smuf3O2bQ24Py&#10;Fy59tkWFp1B3MOyIXHoGCGtqya6la43MRbM04HIEHEqMSHDLlxqTk2r04c843Zrtl+M2+TcZcVkp&#10;ty4UN9lh8o7ZzPnvJLoQ28khum9dlgkaqri9v9mlc2CSWO4bgdPwniqdWSU+Nqtd0DTIyN8Zae8R&#10;j1IiHpWol5Y4cweNjt1sOPY9arezMtwtUVDMViPHSlltZtz0lpgIbeVFcbRUKHQGhpsBs+830l+2&#10;4kkkJa7UVJXpTkStNbjsFmy2MTGMALURABlhgOR4Vo3504QzDlDOHYGM25kw8btEMypj7vyzdvbD&#10;a1uSZjzgFGYDiHEKWrcMNpr0GvRXljzDabXYH5txEkr+6EXUTkAOZww5k1wfzd5Vv9+3ERWsZdFD&#10;GFIw09ZPI4HoAp28yek/hfir0iX7NycuvPMMKHjBsmeoyVC8YyXI8iyWJYI+F23BGY5gSbdkMR+S&#10;9AltPKuDIheY6ChdBK8v+dd33jzqzbGvb/aDHKZIvCGqNrGqyXxfi1a0a5p7jidIxFM+Z/pzsmw+&#10;RDfjWd+8WGNkheQJHvPfYIvh0hquw7wADlr9AT9Mf0lNejX0D+mbgGS86/k1mwKJm/IclyMYzr3I&#10;/JqUZnlrBZJKm2rTLuiILYO/bF3666Y+4DnkoSBh7feT2JXn2a31yOeCi9uQAGPUBV8jDQkADvNK&#10;Dc0rT2jxOo7jG45IaY+RUICUCUiXzGrTklnvGPX2Im4WTILVPsl5t61qQmZa7nGciTI/mIotpSmn&#10;SUqG6VAHw0YbEMUJo4bR9tM2eJxEjXBwOaEFQa4oP1F/0sHvTxytfG+HshnZzgUhEDIYlhu0WMzk&#10;WItZC6qXHhNkPsx5bVvcH8uXHKVIAqUJ6axW7yw7dcEA6bctBCnJVGlRmOvHHtrsGyW8++WMd0xg&#10;8dz3AtbiCWlC4L8PUV661lZT6beRset024R2pM223N5Eq5WFxoPn5gM/zLow6ykutXREkBXm0AcB&#10;UFhX4tZk75YyuDHIHjAO6zgOlqYeitSfLF3DH3AXA5tTt9K1Elk4w5WfmxILFvuzUWK6n5Zhph0s&#10;BCHFuJdW1IdV5DiFKJ7myEgk7UOlS7jt7Rr1DU7M/t++m4dg3FpAc0hvI9HNcqe+RYoMAbg3zI7u&#10;xGuESbFvMj5ZhoqZkxXCu2BCO1C5Sm/LUXiCVVWPZUM296++a6CBpMZaW9YOdJ3Cx+Ra18xCly4V&#10;VnI8ni5pdrzOQ8vzbp8++4xHecbgqeXIcU/I8tSu99xSGkAd47kKWabqJ1p7eOS1hawj4QApClEC&#10;dXHLMVj7iVs0pcExGPLMqe1KjmZcERWkttlLqbe2tURhhPkuRXnVBUxK3GSA5R2hp+JJ3Jptqexr&#10;nFXcc/dUFx4jgMuv7CpJ4u5FudruGPlpEZTuOTIz8eb8SUxpZLzz7IbKyX2HlSVIX2DdSe5RJFdQ&#10;r21HeeMdXA8R9hUqzmJ0t/KinkT7R9jX6H/6V2TXbMP0+vThlV8crIvtkyefC+YcRJUi0HLbuxbQ&#10;l1CEpLXlsGnaAN/aTrUbNNNDtkUQKNAIHUprE7/Bby71cSFoJLx6dLVq/ai2SD5qK+5O31bezVn8&#10;1P8AmqpFrAiBooFTwFe16h/2UE19h2TpBnmOZo/l4Rk0UWVJA6SXUn2oQsU8diKaHizIilKHgRJg&#10;BTei8VYxFeTIYaeafCQkOd4JpXxBqD11JkuWSN0PjYWnhiKoYth263k8RjXNemedONnCrenYPPUJ&#10;BpVHUdPAnUPw7Nf6LV6z99TxtUBx1OpRaxGCkbPSCaUI70iv07DSgLYYiJoPbQ/tUPNxPXR1OJW9&#10;SSkuPlChuCoHboRpQfECojavbShtUC5upKa4txFuQqUiGsSFmqnPNqVGtdwRTrp19wHs0OYwtHRS&#10;/wC1W/7yddKv/L2wLHxNvke50D2DpTw1HDomlWxsBov7RaJ+L00ZY4+sDO7TbyPGocB+s9D4aW6Z&#10;r8HMYlGdotDh3k66WmcTtyEdiHHwgHoSPHr47nTZuNGTGjqoDaLXIByddCqxCAqhq+R4Hb6qj2aU&#10;y+eDgGilja7VuQcPt1UmXHj+2z4r0RwyvIeAC0NlCCe1xDooqlRVbY08zdJ2O1MQO5p9uFE7abRw&#10;Le8WnNDn76b2X2fM77nOD31iztG242+pEpxuQhDhjusFpb3YvdagaHtHv1XM7tw1wA8JupSvPinQ&#10;anOa8tKLrKehtS3IiRZ6nmZSCtsrQsI6GvZ4/QdKbI+JCz7Y0p8MczdEoVtEP6YsCzVUUkdxQrci&#10;qB4e8DSvmJM8PRTH9tsuLMUT9lDNYjjKFVRBQDQ71VX/AFaJ1zMRwPZQ/tm3g4RijSsXxxYCVQwo&#10;exRVT6NIEzwcmr1Cj/ttgQnhihmcYx5kEtww37aKXTrsPE6Q+XUe8Gr/AA0pu32TcoxQqsasK/xw&#10;wqvWq1/3aSJnNyDfQKB2+yOcYNfDFcbpT8tQfrVSulfMy/u+ii/tm3nAxNNZ/wBJ4142xk/T3e2u&#10;iFzKMk9Aov7Zt/8A2WVn/SuNHrbGfsUf36P5ufmPQKV/b7H/ALTPRRlGNWFGyIKEj3dwGk+PIq4L&#10;1ClCxsxlG2vjjGOqNV21lZ/2u86P5qfIO9QojYWZzjb6KxGJ4xX/AOURSf8AdUdH81cfm9QofIWP&#10;GJnorMYljQNRZodT/saL5q4/NQ/t9jwij9FfHE8ZPWywj9LYOh8zcfmofIWXGJnoFYf0divhYoA+&#10;hoD3V0Pmrj81F/b7D/sx+ihxjFgSntTbGUI6dqe4CnsoDovmZ89WPUKWLKzGUbfRTfuuPYLaIrt0&#10;usC2QYyFBBkvJJW46v8AAxHbSFSJUhyvwttpUo+ymlG+nY1XvRv29fQMaQNssnOQQtLj0VDkznLE&#10;rZPbs1kbRGb8wNFU+6MR3kVV2isFpbqoiyeiHVd3uHTWfvvNW320wilcx0vHU4NTrAxHalaKz8s3&#10;ckOuNrmRcEBPoOXopDvHPVtN4VZmbtHhCI8I11FwkNpDTi44ktuGY65GYbjOoJ7VfEDQ77ai3Hm+&#10;wiAdaujbI1+l+pDpKas1AQjI8alw+VruRq3IkdG5itQnEKnSVXhTvxnMYsrzZNslMRpMqMY7dxEh&#10;E+zvtrWSgNTEOLbaWVqqKq7d+urzbd9h3WEElpDSqtKtXmoWqa+2Z+3SENBChMcCh6DTk48D9hdm&#10;Y9c5SJM116Vc23U1T3tvvqUtC0ncLQpX2dNWEo/TDVVwJPWCar4WljiuRT1Cm56jOQ+PMT47yKy5&#10;plOPWfIsjxPJGcEtt5Uly73O7GAu3tpxpksSJJnrdlpYQpjtWHHRuOoEfjRWk1yXaLEMcHkuDWfC&#10;4gOUgHHFKf8AEa2VkZPfe8IBiXIRgAMT1Cq7eiZnGLRxFxpgbVzw+3Zngsi7f1Xitou+OP3q3vT+&#10;QrlfHH7u3a5T0l9LLFyY73VqW21IcWju70qGoexeI/y7YgBzmtsmM4lC0aThwBOPDUurM0/v8Yu9&#10;6dPG5Y4yxoTEKgJHJRpxA7caa9uw/wBPnqCb5v4szWDiHJztl/5SYln+Po+Ul5Vx7fLlCzZmJPhy&#10;5sZx7HchjSpzYRJiqIdSytkqUnvTrVXU75bN9qHuNm98jJWhzg1x0xvDHoQCWtOtvFhIcENVV1ZN&#10;ms3Rzxa7OU5EAhwQKQuCg445JWkjnz9I1jh3kTC8fkRuNuSuMeXsnabi3uHxz5HIduusSPcbr/Sr&#10;slphNrsFjvsWCGZFwcWtL7zzbLoSopcXxjc/KO4x7rbHa7kN2txLXGRzmyRvBBaRpJDw5SAgBBbi&#10;odh4I+p3lj6l+SfqHsm1vl2vcvIPmXeY7UTvtgy52/xXHUHhg/UiaRHpla8SHU4PasbHyRHzH+nn&#10;wxZMEgcyciY9gXpz9PHC2GZRceXjjPHc61x86yt55y84REi2/GFOvRXQt2Jbn5sUBD6FUcWK9+t5&#10;DZw2l3E28mnltbJjvEdM57/EkJUSAuJIDE0uQgIUzGH0P2Cz/suxM2LbIo/mJHggs0gocJC7PSXE&#10;amtJ7uGCKvJ5y7wNyPeOScZwixYlJtmRcl5Ja7TasU+WbhvWCZyPkzb2I2rIXUOymIkdAvrT0GS8&#10;tya7b3FOnzEtHtJ/ivuGBjCDIMAAhRVyzDQqtLu8Wq7IVd3AjZA6XUPAYCS45cVOrInBCBguGBNX&#10;P9Pt7xH9NDJnuIPVFc8utPJvLfLbeMZRwrZLPDkY1wpgNmdueFI9QOfXd1o3a55XyPmDLUOxWq2d&#10;qJOJx3LtM8p1MWM5nvO/lH5/bBcPJG/wAuYFCeCMS1x5uTVGOGZweKufJHm87Xu3yoaD5fuNIe78&#10;Qmcga5reQBDJFAXJuLTVpecOEuOhkkmWMzu0qHKdclPwbfe3V211tVVoVEIqjyn2qK2NKHoOmuDx&#10;b7vLDoIaWjAOTNcq9JTDxWCP5m48AYaBIQBzA5Doqp/LPJWDcd4wccxOH51xUkpjMICVySulA4ok&#10;1BSDupW6ianpp3bNpv8Adb35i9cWsJUu4FPf0Vm933OzsbQ29qFlGQHtXiek1qq5GbuV3RLyC7OB&#10;65Ty4xEZV3Lbisq+NbTBr3dwQKLcA8R012fZTFbOFpb/ANFuJPM5Y9vCuM73HPMx11cHvuJQchyH&#10;vpk/krEux2i1RRIk3jJD3BxyQ42y23EkSIsQNgNBt2TFluqST5lEtOdqkqO4vmSH5h8rkEEWA5lQ&#10;CV4gEDliRgazL2NkgbHj4r+lETAdq+o1c7gPADY7LmCmQp5S7ZHtZcfRVBkpjuKC2yqpUy5JaSrv&#10;qKlIPhqo3W6E72nIDFOg4Y9NTLOEwxkZqP2Be2lXgzOXQE2y7AMy7hjE6QGiuv8A31Eyq6fnEVKu&#10;qylbTW/ikA00q9gAcdOLQQF6C0IaRaSv06ZB3i30EOK9f3VIMnMm2XZC5HlvOYzdJUeSytRSHrXc&#10;UyJ+P3NFdz+Wy5BST0TQg7V0qFpajUOlwUHpyI6KXJIACmJHDmDxqOcffVLuf5DNKpD6oiZcKe4a&#10;OPAkreiS6klL0ZDnwHxQCPAHS71ulgmi+FcU9tMxrrLJFJOP27MqtL6T/Tbl3qW9RnHfCmGW8XC/&#10;5jlMazwW1tFyDBbjBU665DewApDeM4jaYr9zuKl0S5Hilmve8gFUTJLl0dtGdLpChdnpaArndYGA&#10;6UFOuMduHTy/02DLmeAHXl6Twr9NTiLBcD4S4v4+4fweQwziXGmI2XDrGSCl6ZHtMZLUm7SkhSx8&#10;9e7gp6Y9Q/5r6ta0xgNDI2gMaAAOQAQDsAAXjWRkldLIZXHvFxNSP+bW8f8AxrRr7O4/+bpPhu5C&#10;j1s51gq7wR+GUD9CFn6umjEf5qBcw4V9Hu0NMhhwurIQ80s0ZX+FDiSR092nRpGAypotLmEDiK5V&#10;PXXfonph5jz9uDwZx9y5jnNMPLYvNEfK7THuF+vtuTnV4vGOw4svyVXeysY/+YuuRgwXGX3ZKi4h&#10;Cm23Ncpu4LLa5bi18RrJbmeVzi4Ji5x0lrgVaQ1QVwKgphh678jbdtfnPy5aXEu6TbR5psHMFpKA&#10;fCdH4TA6OXT8Q1t1DItIRC1xFarb9nWOs4/MV6bOOuUMDnXK4Jel8Z5PmIy/g+SzJVIkzfkHMgTH&#10;yHj55p91tplmD57aUMboUFE6yd9beXJZNe6S6ZGgo+MAvwHEMQP4Aasf3hWx3Xb/AD3tDA117tO7&#10;xluDmyGKRVGBBaSSinVkuXKgMCeyaI1b59ztMewSr29KkXDHrbPcnQLVOKu2Q3DmqajKcjSXkqpR&#10;CRU9woNZC8NneNcGanNZg1zghc0ZEhShpvb57yBrTMjC8lWh2oNPQcFXmgWrX25dxySGx+YodQpm&#10;My6hvdbylNpU0w1Qg+atwI3pXY6qYrVkBJhHfdxq5lu2ztIeV00y7RxpxBiOJZ9nnP2XWPjzj1mZ&#10;d4Wa3m8ZRbsdWxOS6gQ7fNbdg3O8SnJEmQyYtvgR33Z6klCkhIJ1Zg7/ALpuMG07LFK/cWaS1ung&#10;mJ1FGtACq8lRwqofPtG0Wcm8bnNHFZl2LnYg4/Cg7z3OODWtC1Zr0Hfp+cg+qj1S8X80cwcAZxxD&#10;+nx6XsXXffTNh3LkKNbc79RvKV8divM8y5XiE9S7nbrC7b1h60JlNN/LW9DaQgrfc7fRnknymPKF&#10;hJLeObL5iuyDM8EEMDV0xNPFrFLicnPQ5Ba81fUX6hnzjuYbtwdFslqCyBqEK52Ek5HB7gAxoKua&#10;xVzrrVemuOKLio7iSSP40AJSAEpSkFeyEJAA9gGtR3jwK1y8NoouYd/5Xv3faB3/AOlpSO/KaCY0&#10;mSshtlrMd26IKmJElqG0wxNYaekynyfJYQ8sKbaKwlSqq7QQmgIJGnGxSyqG4EBcvt9uFNvcxgV2&#10;VagfW7Y4uc51fn2b/i0m/wBrn2qJesQhXfyMwx7G24yo9kmXCyXFDLs2JcEN/wAh+Mp5lblR3VqB&#10;gfOO0brMRcQhvhyBqAkAFrQh0nIlVwwPBK7D9O99222sxbTCRvh6+8Gq0vcVIJGLUGajLjWrbJuP&#10;mrguVFSflHmFqQ5Gnlhh6gBKapSruPwgbq2ANNcZ3SLc7NxbNC9gXBQfSoUeuu5WUljds1wSseE4&#10;EezA+qo7XhcXEmKmDb0qWkqEhsNOB1tyh7AtNQUKqdvHWeddXEj1c4p91WHy8cbS0gHDMjga1n+t&#10;vjQ3DG4+R2C1yH4UV51+7tR23H0xnge9UhwNAqaj9ooKba6P5O3BjZjDI4aiMFwXo7K555w258sX&#10;zEbSYx8SfbDhWla6MyY8svW1xbbY8wJLKlNpKCrvcJCFAOLSo1Kuvt112GSNzdMgGrpxri9xC4S6&#10;o1U5/b20ntRrq+XH0rUr4HCpxC9klP8ANeWogKKXHE1BJ0vXC3CktglI1Y5e/GnFhbdyk3uBb7Qx&#10;LlXKdIjWu3WmECqTcJl3V8pDU2e1apMq6zpbcZhAp5YVXqrTFw5jYSSAcyvPk3szXjQtmaZtKo0Z&#10;9WZd08eoCv06PSFhMH01+lD06cA3G+x5V54o4mxjGcgebgTVVyNxl28X5lQDCqLhXO5uR1bmpZJ1&#10;fWkcMNtHE97A8MCocF41g7rdLK4uZbhssYZJI4jHgqDhxABqc3eScbS4pn8+QXQe1TTdpuS1hR/h&#10;7RDNDqcIWluoInXUQ7nt4KeMz1/dRSRyJZ2zvcJ6aioIxy8KCh4EH5GhB0bIWPwYjj10g7rYDOVg&#10;HU77qTHeR7SE1+Zvrie4pCmcVvCklQ2oP+D06LV5wAHppP8Ad9tAQyAu6Guz9FSCnNmEHdyxJA2B&#10;VfYfh/0+moQL+TfSKs/0lTW31UZRncYD4pOOpHWpvsUj7QvQ/UOBa300RdEM5GAdY++jSM/hU/8A&#10;f8aHSpN8jU+3u9+gQ88G+mkeJbjOVvpA99HEcgwB1ueLgU8b1H2+khe2i0ScQPTQ8a2GHis9I++h&#10;0ch2o7fnWJ19gvkVRFfaErJ0eiX8o9NH49uM5GekffRtPIlpTuq+YsgU3JurX7600nw5OTfTQ+Zt&#10;gcZGekffQyeSLMBU3/FKe0XNCh76EbaLw5OOkdtF83ajHxY/SPvoVPJlkFKZDi1PDtmlf7ho/CkI&#10;yb6aL520H/VZ6R99ZK5UsDf4snxVKh4GUuoPvGki2kdiGj10Df2eRmZ6RRKVzRi0Rp9+RmOHstRW&#10;lPyHXZTiW47KKd7zzholppFRVRIA0oWcxPdavHicBnSP7lYBf1mDtyqPcn9QOS2e7WeFZbNYb1Av&#10;D8ZDNy+YmttqjSCgiQx2IUlwFtXck1oRqsmmkhumW3htIfkVOVW8UAnt33PikaBkiryxWrD3q7s2&#10;eGm5TJiYTaiwlbymHH0lTjaT2htsKXQqPs1O8PV3W5Cq+W4jt2eLM7Q1UWmyM+tA7u++tjtR8wr/&#10;ALulVDJNPMA8o1Sa9NH8u48cKZG52R/6gyXI5c6+RyTjqvwZAF+3stE1RofoY20DbvbiSEpH9329&#10;FEi9h+6hf+ZWOp/Ff3dqVpZZvXw/7DpTSfB6RSf71towMv8AymvE8oY2a9t/krI2oiyTFUp1/wCx&#10;8NH8svELSTvm2/8AdPoP3UcZ5FsrxAau1wXXeibHKFaf7zQ0RtgMcKU3ebFw7j3H/Kayc5HsrP8A&#10;m3W5p/8A9HJ//l00XgNNEd5sW/G94/ymi7nKeOMo73LvdUp2NRY5J/c1toxbaigzpH9+24ZSP/4a&#10;LtcvYu9XyrrfHd6VTYJAFaVpu2NKdZlvxAUkeYNvdlI8/wCWlAcl2ZTYcTLyApPT/uVYJ+gGhOiF&#10;m4hQlL/vdgmrVIn8NfJ5Ls69kSMiUfZ+UU/eR10k22kKUSh/fLHIOkXqrNXItvRQd2Tb77Wtunsp&#10;uvaumwyI8R66H96s+Bl/4R99Buck29sdy/6pApWotrW3/X0oRRnItojvdoMzJ6BSS/zDYY7nlr/q&#10;8qNNkW1ogE+0l2gB0+yzL2q3TTZ8wWQ/7p7KGHKtucSFIYy816d0OOg/YXemi+WaM0ov/kFkCn6g&#10;7B99CHkmEGHZb7eTx40dpTr7zyI7aUJFAlNErWtTjrighCQCVKUABpEkcMLS95GkVJtd0jvJWwwC&#10;QvdkoCdZ5CtSPqx9X+Uzb5NxTFbwxarZaZDkDI8hFx8oQnELCJWNxrmx3rtsSEFgXB2IFT7jLPyr&#10;BShDizyTz1v15Dbm3s3+E0khxaUfhmxrvwhPjcO+491qBTXYfJ3l+3e8XN2wSOIGlrvh6HOb+LH4&#10;Gnuj4nAkioAw6xZJkMiLfsesl0noQqOs5fmQk2KA6kOJW7+Q4zAU6qLHA3Q7NddlvbEpTvrg7Jby&#10;RjnQxlyY6jh2A8/4iTXX2bcwOEd3II2kfCELk6ejoAASrK53heL8kWNm3ZoZIntR0xnZdrmyIK3m&#10;E7iOp9lba1kKP8fcCNqV1cygX9s0XbtNwAAo4pkDzSi2+EbbO75VgfbEqjhiDzHIdA66hOwYdyfw&#10;Vc05DxbyZllxxeGUrmYZf5y7zAajqWkOudr4U48z5e1E9op8KgoHUjZp902O5be2cjvlmPGotX4e&#10;OpuRB44U3vO3bZvkDreeJjbpwKKMz0HMEcExraXwHzXj/Lkue3FfEbMcWgW6RcLE+24xMh2u5hQb&#10;XEU8ELuePvSmF/LuEF2G6FRnCpPlq16U2ndrXdYhNbvBOkOTJGuwwXMByjHFpwUhDXnPedmudnl8&#10;OZp0l5aDniMl5FMR+YY86XfVx6f+IPUJw3lznKGMS77Nw/BMvm4ncbbkmRYxcrFNkW1brkmFNx25&#10;W51b3mNJKfO8xCaGiamot5GxzQOtbmOKW17z9L2tcA9rHaXBVyPYqHmtVbyvgmEsR0ylG6h8Wlzh&#10;qAObdWRIQpgtajvTt+ml6buVMd4x5Py7/mjGXmPFltxi62vFOWs1xOMqPjWX5hjT0Z+DYXoLciyy&#10;8VkhC4sl95pc8CT2JcQFahbLpn2W0u7kOffz2bHyOVzA4kk4BpCEFRgndQDFTVnfyM2q6ltrIeHG&#10;JQWgY4mPUSpUqX4r6VqxnoD9G73o/s/MEGDnWYZrAueZcMs2i6Zfnt6y6Y9g0Vy95HjUe6w7vFQY&#10;2S49Y7zHgd4fkJcCXFgpU4sql7NtFrsdlJb24/TuLmaRuLjpGlrBmSGuLg7WWgagGcAgi7rvTtys&#10;opZmgTMCOIACuCDBPwnPHFeqrn+qSdDbkenSzR7uxbMvyLmPD7ZYY7k7yn5OOSTTkGWi2JcQbo1B&#10;sLVKUUGHnULpUVCLh8DSzxydTpgGoiko7nwwCpimVedvr3dwwWvlSztpIGeaLnzltcdmJHkKzx2n&#10;cHtjGMxjsRKjPhEjo3EhKakaywPUpYs/xfKsVtc7jG8wr1xtkOOPQy12Y23dFQZwUtp1cGQZseSF&#10;uB5t1mQwtTdUKNRNe6Zsr7I6DBoxBx1axjnl0dONd98d9sl7EXNuC8uCHBqHApkemtOfqg/VE9Cn&#10;6c/Gt9sXGXB2K8x+q3HILKoGMycdizrdYeTrdAcx7j+7c4cp3GAp9jKoeP26NOatlq+YvkawIbQp&#10;2G04hxcS43OGyWFji6UEAgYHJAp6Bh0Bcs6kGyvbyYumAFtwcSUQklGs5LjyU5qor8+zm/N+RuZO&#10;Ur5yfynlszOeZeXOQTyLyFmkxCU3C+ZBcL0xI8zyWQGbdAhKbbjwYrI8iJDYZYb+Fsar2XTR4k0m&#10;MehwxPMHn7kAFWsdt3mRNAXW3ox1BPT29Kmt+t+tTF/xu3fOJWiWq3x+19gFLqX/ACUFyhBHaSvY&#10;7ddeY55/k7pzI8WKcDlmfZXqGKEzQ6pR3y3hwPPlVQcq4ZLDzs9TKyZBWrzJSSt5LIUS4fNcqpR7&#10;egB1dQ7+WRBjwicB7vt11T3G0B79X4jz4D21SnMManTZN9LkZLUe2KWxHmgkKfDtfloDLCgEsBDC&#10;C4pSfxE7kk7dN2GQPayYO7qBR0niTxPBK5T5obJGsJwJce1o4Dl104uKON7s7YI82QpDsU3uU1bI&#10;06Ih+LbZaWEMefGcV3/KvXCQtVXU0PclPdXVvfSx6hI0o9ACmZCqAeYHKsvaAiPS44a8jihRFFXZ&#10;wrFm7XheWvKjfLS1uW2O80CVJSSX3HFIJHbQqG4p8Phtqnu5HFzC3EISnSKnsGDnDJK13XwzMUzW&#10;9GIpplFrymNc2wpKh8tGyfyXFupIoUMreK+4fhqK60cOmezj1LqfGR2s+wqjl1w3DnMKI9celPVT&#10;ivF1fbyCQ+pae151FO34mn0rX2PNqpUPNtSKPISdu1xQ05AWviBGYSifJ+qVy9uPHq++ndZXyMhh&#10;z4Hcptx8Ndi6lTTJ7e9pZ8E9tUg+zSJiPBc13KpTCrmyR4n2V3A/oFejNXGnCF+9Y+UwWoHJfqDT&#10;Ox/jBdxtzUmRjXB1uuQM+8W9p9aVR5XKOSQu9TvaC7a7ewB8KyTM2hYWeO4KXIAv5R7icewVnfMm&#10;4yidtjbuDQzF6j8RwTJMBhgc9QNdASkX5CPhvtVnYBFpggV6+JOw/frQi4JcAWhDWXdc3gCNkU/w&#10;ikiU7mTICxfnA3tXstFvV169QT01La+3OB+KmH3m4sC6vUKNRXL9JbqvIp3fXfsh29FPoAZOieNO&#10;QCUv5q+LdQeU6h91LLUW5/AVZFd1K/ioIaQT7u2PtqJ4ri5D9vVR/M3ip4rl6h91c5X6o7OeYzzd&#10;erjyNgV3kcVzW7fIxfkVFokv2G8iYwj5xC8lhNqi2+9xnklD8WQtlaSiqEqSe48R8/7Vusm6Pv42&#10;v+WKFpHwnDHHIEcQeXKvXn0h3nYrnyxBtzJY/wC8xgiZhP6jSuB04KxwxDmqCuKEJWrC5z7F8il3&#10;FLqpy3vrDkdTj6H33EqH81pkoJUUoVsSrtrSmuasZO+Qm4CkBCnDkvD0V1K4LLbCEgY9qUXsjvfK&#10;j+YouoZV3hVADQUK/bTtoTXTrmtjYjQgSoMc2kE8eFWUxrKkplxYVkhNzskuph26x+YCY0BSleV+&#10;YPM1/mutqcqitEgip220ltyyBhkjCy/hJyB9/RSA2W4d4ZJEJOPSOXZ7K1lc5+mq8+urk/LuOOI8&#10;pzC6eonD/UZg/GvD/GMXBrhOwqdw1GsUm28jc6Zbn5fbhWuXbc1u8qVPR2lZjs+IKNegPLFrc7PY&#10;jbQ0Gea0D/GGJMz3K5pTJrW6U5lSSESvPnmrcIt13F27TSabG2ncdKokcTdMbWgorpHKTgoUIDXe&#10;7xfxTA4x4s4u4wRerllQ4048wzj85NcJs35zI3MRsMKzPXp4GQrs/M3oqnEJ/gaUlPhroMZ8NjWy&#10;o54aAXcyBn6a4HPcPmunz4gPkLkBKBSqcOBSn2xjdoS55rkdTncdkOTJiwE+8KkdvXT0h8RqBAep&#10;Kda0OCuXHgp9eNH1Y1YXikflcUkUoouSD03qf51D01CDHxDE9mdEY2KoHrP30lXnE7fEt0i5W+2w&#10;mpFtdi3RDgKwFpgyEOvNOKWpYS0tjv7jTbrpmG6LbgMe7uOBb6Rn6aDIUeiZ9J9GNav/ANSXhTFe&#10;Q8s4e5kgLiWafh2H5nYMkubk+RZpF8xuRNY/LLOny1Kh3q5O36QF2ptwoUFB1TKq91W96k/+w3Ec&#10;gV8LtYXAAogGrhqJCLgTXU/IML27oC1zwx5aCGjV3UV5cF+FoHeIywrmV5VY9RGSZJdXLc/f89xP&#10;AolitFss7wi2Swpg9wT/AFFfZzFMmul+dbKnJM35yp7aBtKEkHDWG6xbjCwTMhhc1GuLR+I5LqOK&#10;8cCB0V03e9vftly8QOllGkva1dIIzLW6RhgUaOPpoPhvkabbb7e7LmUvkm2w7WpMkY7EuMDLsTu7&#10;7i2gtuDld3iPuQIkqMlz5NbXepMkIS+2GiVCh3vZNuIc6dsTyCe8wAOzxwwVeePNan7Ru24siayM&#10;3ELHf9OVS0YYFpCqn5Sh7a2MPucAX1DsfG+JstuMG5wFMT4vIuXLLLDEy0IWtxq2Y2/ETcZDNx7k&#10;/wAx9uK8yqvZWgGTB2SC6azboZBcB6EveS0I1dTWtQqoTEphWjtm+YL63eNzng8AsUCOJCQXaS1x&#10;fqwRCCBqB48a1c5B6aLHLveX2HFeGOLcasMfIS5/WSeIrPdsmc+bBkv2u0ZTdLjJTZmWY3xNKSXA&#10;33Eq3I1u5N7NptglfMXyHBNKFvJDmTzB4ZrWN/8AjznbiYGR6I9Sq4qDjjwGBHLOnPbeJvRDyCq9&#10;8R/1LI49zPFEQbb8y7hMG4JjX64Q0LgS7jc21WqbJt8ubIDUhplBSE1S0orAByP968x2Tm7o+Iz2&#10;L1JRw+EHENGOIGP7K6naeSPL+87e7boZY7fcGtRh0FS45EkD4eBBXiSlW3/RU/SlYlepHIfUxzFb&#10;w7hXp8ygNcb4fLZ/NbBm3LEUyDZcjgXwITbr/g+Jw0i6sthJkmWqK2+QWlA9gsoXX8EV84FtqWgt&#10;UJrVC13HuhceGpRXknzvdu2eaTYmOa681ObK5hUMa1xaWdBkI4j4ARxw7JWZTLqXS84HX3FKU6tQ&#10;SVuOL+JS1GgJWtZJJ9upD4nApjnXPY5I0KouVN19hv5oqQrtcCwD20BJrsTsemrCLxGRK4lEque1&#10;ZEGa/sr6dHfkOtNB1aBSncFEeG/Q+Ojt5QwklVWlSxuc4AE6QM6TjbHW3FMuuvLQs9yaqWQD0G22&#10;pZkc9uptMfLlr8S4gmq8yMKxmI2lTWO2VxOxCFwWvhr17ahQNDvqAJHtIKDHoH3VUyMaAqCj7WPY&#10;+2yCnHrOPDsNuj71Fabt+GpCSOCNJA6AKMaSMQF7KPRsWtDyPMRZLOOoA/LovaKCu38ojqNOtgnb&#10;x9lH4ajIegUBIxuy/KvIetdqT3dwWfy+LQBJ2SP5Xt20+wSs7xKupRa04kBOofdTKsNliC7SEx7Z&#10;bEt+alNBbond2o6mnkmiSk7aemnkfAC4lffSWBweVTRUmy7fFQ0R+XW8kDtTSBFNQT4/yqarbZkn&#10;i6nOxqbGdRATBDj2/bqr6FEiFvtTboQUjYI+Si0Kq9aBqm/XT00Lnv1KUp+ZNPdCngMMae1sgo8m&#10;qoMJND0EON409jWw20+xQ1KZj1OaqDspKudvU466UxYtB1KYkdJPTf8Ay/DU2JwZHn66kNXSopsP&#10;2yK9a8sjTYMaQ0/j0mMptyIwpC0SH4rSkrSW6FJSrpqXaPf4oLSQceP7p9tMAhzJw7Lw0TtFOrk/&#10;FoVvynje1QIzcdh2NBbbbbQEpQIzTQQEgCgCUim2slcHxtygcf3vVXQ7f9KznZwAb6xVg8uR22du&#10;n8L8YHfwCEDr7NSIyS51VG8/7Mfxj2VGK4Zc811KiCtCkD4jsNvDw6aQJHatJ4VmfDDmuPEs99IL&#10;riIYVV1SKkg/Gak06g16amEOlaBwqtU/CTlhRcrafbqZS01BKv5hrT3b9NRnxIe8tNuLSDzoCI83&#10;HCgX1FPcqh7qk1PU79NHpccqSwhoXpoF7IH4r38glxNSD8RBQOux8QNPsj1tx4Ug3TonIxTzr1d6&#10;elUWsLApt4j60nSUa12kZ06ZzIhf9uygJ04LiqBJCaUqfYB0HXS44++opL5BprGwhh9KgmpqQCd6&#10;VGx20q5YmDs6Tbo84YY+in+5b2hCb67I/Fv8JBPSvs0qBoEfZVv4LTFj/hSMxFqmnaoKCuo9tdjv&#10;oi2PI5VFZEuahKNuMKbKFKCynwO9Knf7tMmKM4AKtSdDm5qnTWLrSHEBJrUg19nuppvwG/ERQIBC&#10;c6bP5Q1KmfGlQ8NwabK2P07amsaI4sKQyJic3U5xa0IaQAfhSO2o3Ow0lqEU78qwhefGq3+qLkeZ&#10;xvx9ObsjxGTLtEifa20V8xFwmu/kmOuqSK1WzcpSn0D/ABtJJ2Gs3v8AfC1YWR/G1q9pwb68R0it&#10;75L2jxX+LJ/TLgxcyg7zvUErTNxdZLRyf6j7jhJQ5dMA9OdmtaMgUVrVGynmC9tvXG73G+OBPbL/&#10;AKfbCW4zJWR8y86+d+2nCvMLG7puke3AE2cbC55XiDiT0uKdeJr0j5aj+UtJt2kAbKXBsYPM5EDI&#10;hrcuRrYNc85lfIi0woSY8Vha/KS235LAAUE0bCQE9tAKUGsbdX6B1vAxIGuKAYDOtZb7awS/Nykm&#10;YjFcabcq6PyYp811tlxfxdvfQgBJrRNSVKBoRTc6gCSWdmhmEh4AKezjUsMEcmrHSPRjTvwG9x7J&#10;KtUvKLnbbRa5jq2USMtuNux+DcW1pUFtRZWQSYMSaoIqSltS1e7bW88mR3Vvdskuo3fKqQ7W1Gkc&#10;SS5Aemsl5qltJLWSKGVoukBaGHU7UCowYpBp+57xLk1n5r4D5d9O0jB/6jYE6EtFxziFj1hzfC7/&#10;APLyMo49t7yBOt+T/NJifmUFuOHVQZcQupohTg11t+zC3uorvYw1rtJdGA4NjcqeJERiCxze8HNX&#10;Q4LlXJJt5beWU9vvviHS7S86CXtI/pyFURzXd1HIXA8a2O5+4ibxFyY4204wHsAy9LsRzZyJJRaJ&#10;YkRFFJor5d9BSFDZQFRtrXMcHtJyVj8P8jsKwjfiav5m/wAwqmXoxkq/+3zh51v/ACYuL5G26uqa&#10;jysjy64moJr3UZUduoGq/wAvf/8AObeScfk4x63VZeYsd1mARAQPQwCp4xJtT+OZk+13LSvkHjG1&#10;BKUmtLRx/jRdbQBUqSHHTSg66vpCrYmjPS8+l7qzd0g2zAKS5383D0UmcvP2+757GmOYfaLxK4lw&#10;9LjeXXFuzOyMbueeQXzZ4+LfOOu3ZOTIVD82UGmmmkxPxO9y0o1EZCJbmNjm6mNOok/hPAjp9ZGV&#10;cr321tPNX1X22C72ll1aeW7U3fzkoj02t1dtey3MCkyG5SE6gxoayJ4e9/ea06opPOvqAxLO/Tbx&#10;bhiWMe4xv/qfxyLzNm8uRb4782Cq4/nkLBbfbFPidIl5I201H8xxkJZ+INgk96Mo/dr6bzEy0mRk&#10;fj6XtAxcGqG8clIwwNdlh3Xy/d3W4bJamR+67fZRySAjuNMzA8AHi8AhzuDVAxrlk/U6tVy5N9en&#10;L+MoSiPjOMZE8IDTDZbb7Jdlt12vN5fQAlRud2mPp73FnuW20gCiUgaqN2vhFfzzL+rrQDgq8umt&#10;nBEkDMPwtVer2cuVUx9NXove5wvMfms3SOnG28nk2nGbU80AzItuHShbU3KSoCp+cubDpabSKFKQ&#10;o1J1jPNfnd21udsLIyZRE0yOXFZBq0jqaQvGukeUPJsW4wxb3cOKGQhjEwRhTUTzJVB1E1uUuPG8&#10;a3w4sNUVD8uJHZWl1sLDbxSoJUhQoAndO5qK9aa4hfbo6aY5hq+iu0QWOhoZiQnb9vbSTm3ELV+x&#10;xTDSmoUhtkLW42lKnlop3LQySNlFJ6+GoUN/JDKJHK6IuxC/bDmONSZrKN0Ra5E6sa1L8kYxDuXL&#10;OO8CY3iubXbkHJJi42MQ7Zi02Ra8mur0J+4LZiXpl5xp2THgQXe8rQlKC2oa9F+S433Owsu7aSOT&#10;U9xe1QCEwa3HkMcDiteb/Pkot/MZtZWuZE2JojJGDgiucDx7yjhiKmSz8OZ7w/Ei4Xytx/kHHl5k&#10;oYkx8YzSCbKvLscyR12VjmTYrLfUY3nS3GnY/wArIcZfedbSpkKqAb67iuYnpIO/pUjAkcjgck5d&#10;tZW3kgkGthHh5LwJH27eFPuBbg1x/liFFa1M31EElxBbk9sKH5iW3UOBLrchvzQFoUAqtaiuqiSV&#10;zmtJPVUoI0EjEfdWsblKzNSOTLlbkKBVlGApfbQioCH7Jc5NvDlfiC3W/mULP+EJHvppttk07a1/&#10;/amKf5gDVLcxh9yWKA50SjsPupmxWlTrXAnOj+cWVIkIJ7HFyoDb6JvlkpNJLDsdyqD+NNNT2nS8&#10;sbkEIw55elaYjR0Icc06sRn6Kut6GPTxcvVF6iOFuEbeFLY5Pz7GLFcJaCtpLWKyJaJ2TTTIQT8s&#10;pnGY0kpWDVLlKbnTFw3xZI7UfHI/SR0cfUtPtlbb2rrtwP6YLgnNO6eWZFfp/wBssNgx202jGcUt&#10;8e0Yti1oteMYrZ4TYZiWjG8fhM2qx26MynZpqLbojaabb1PUnWiY0KA0dwZdQwHorm/euHOlc4l5&#10;K4ovWUCEnieJxpSjRw68lKxtvTw8K/ZqW46ACKETDI9HBAOylsxGnGPKCB3Dau3gft6ajPc7UHVK&#10;kY3SGpTdZtbjLziUp6rURXoB1JrsAke/pq0bcMfGNdMxxPJLGgkk4JSffb1aMXt79yucpkpYadeK&#10;C8liMlthBceekSVEBEdhIJWobADrqBdbjDE0+GAgClzsABz6hzq3tdjM7wZycT8IzJ4BefQMaoT6&#10;ovUJaLLjGO8fX9SpOT842TJb/iuLzY7RtlmwjC4LV9fv92sstK2hKyFIbRDQ82p1DCwpVCvbm3mP&#10;zE1hj24k+Pcxukxw0xtTQS3gZHYNBQhoXjXWvJflvxLh25RNDbazeGd38UjgQQHZowYnHF2Fc9vr&#10;IhWyVnkPLsbg2+2Qcgi26W/DtkKLAglbkdpK3mYkNlmOyVLQruCUgVFdYncnRzvMrUxGGCcOiutb&#10;WyaCIQlziGkgqSTmuZUnCorx6zpTBBbdZTIdb7woIA7a0UpCT1+I/VtrFXV0GOOGDfXWwjh1tGOJ&#10;qwfAlhgRc0RJnIL7yVMy0Pr2UkJqhTTNNwe38PvNdUNzuZMsZerbdrwo6AVJ6zlU9tukL2N+MtIB&#10;PAnAVsV9A2RY36ZOYr/whdpMROB+pDOsryPiu+LtkZq72PkFqOi733Crlewgvrj3uyj5mIlxaWXl&#10;xnG/8wJr2vyF9Uf7juz9sn/2ZKRA/lBDQ7ocqNcAoJQ4Ka4F9Svps2Hbm7tblblgAlTmVOX4gM2n&#10;MDDgK3lPtSLeglbSnWG1pSqS2kltBUdvOH4mCrw7tj7dd8Y+G6/plHjgcCPt0V5zuLeW1aPECxj8&#10;QxB6+I7aONgSWzQJ37SDTr7Qfo1GmlfA9DlTTVepCB65+49FGo6EMj4zQg03ANAB08etNtR3zPkd&#10;nSmkMcQ8/b3UadlpS2pvtCkuJU2pKhVJQtJSpJB2IUk0IO2mfC1uWhJJpKD4q1D/AKjF7xGK7iXG&#10;94yGLjkS94jc57rl9moiRpEY3dbcIWjuWhUyZbZrXctbILjFUCgqCee/UzcdwDLOzt9Qjc4yOIB0&#10;ucxA1pTNMXIclwr0j9BdsZebfue7yBriZ2wgKFYXRgvdn3Q8EADI6Sa0x4zObt02didouUVOWRoz&#10;trlpW6zKl3SyIWHmrlE8/wA1t1Mh54PRHUpUA2S24UrqnWOkLbpnztqCGcjgQ9O8DwRVToTjXVb7&#10;b32UrLa/0vBHdcB3SmHXkmoH8WWCUiQMI/JprkGLb3jPuU9DfYIrbkWQp9f8xDiVppGUa1APjXcA&#10;V1UzvvLuVrAXmT4RmuPDr91IbawwDxZCNAxUolOxrGxgf5ff88vsSJAukpIdw+FN+YzP5FqZOS6l&#10;VrjkvQSloI/GptKG1pJWK7Tn2LtqgjvbrQ2UuB0ErImLT3e1UKJUKLcPnppLbbmvcxgI8REhJ7pA&#10;DvxBeSqV5VHWQ5pc8nuYbZj/AClhgfNPw7JDohmHFiMPSGmlpb70SbktKQafEkOE7r2VqDPeuvCq&#10;6WcG9uBP2SryC2igiKd64c1C44npRch7uWVV7yLCMcsGOcm8+WfFXs35ayHCbV/V0RYuDMO4X62X&#10;O3ReObZj2Nlb0GzWu2XRyE5Pld7siWtha3SCvtTJsfHuriDa53+HYsmOjSio9Q4asNTnYgKgAOGV&#10;XMu8ReW9pn3a3aH7m2F2hoCo7Tp1u5NYCXHiSK7UeCsLh8UcH8M8UxoaIDeBcY4dZ5UBpplPk5A7&#10;Y4c/Ln3VtglUmdk8yW8+e4hTiyd+uvRrYDFG2GMaYg0ADgEAACdGVfO67v5r24klmeZHPle8uP4i&#10;9xcSueJJPbUiIU2H1r701qRTwA6gn69FK3R3cwtVpQuwOPsoj+ZR25KgSnqR3GvXxqRvXTjY3SQo&#10;VWmxcNZIhOVLDDiJQ8wK3G9R+Hcbe8dNQzG5riDlUtrhKFGFKKnGCEqKk1SNztUdKn6dONkQaQqp&#10;TqtOJIqCMcSi5hpD6ErSGypHd4kEAlX+JVOmjuJWtfpTCqOFjXkA5kU5Lhj3lJUuME9o7VBI3qQN&#10;0j200UG5QtdodT8lonebiKSmGpyGnG22FI7e5QCkn4q0G2pr9wtgNTStNiKVNI6+2mpcEzWVOCSo&#10;hsgkJSOhPVO4r00qC7ZcFGgrSHsez4kT2UTsbKGJrzgBSpYSVFVDX6q7EA6Xdu/SAGVEAmpc0p1S&#10;X2UK+PfvPaEjepp132p79Q7cv7R76ehTRjhjQUMK89PaaJ7/AH/UCPYdS3kqRTgC1IMOvlmhNTuR&#10;4EU8d9tE1xAQU/GO500VfcU4440kHvAG1KilaV9+pbG93UfsaNo7qHCmw+y4ljJS4lQQq1UQCD2j&#10;/jIdTv7dT7R7TI0D4sf5TUdgwn56D7RUkcnNBzkfixNB/krO/wDssI1kx/voTw79b8D/AE0w6I+2&#10;pFzlfl2eooCJjI36fhHXUqAAuK8RVRvhSx1cnionMlwqKUCo8grTRVKEEfbvozGAic6zGt2nDPw1&#10;7fupj3FDzskpNe0gbmtASfDw31YBzWxajwqG1wZCS7Mj7dtM6e45Dd8tt5yhUK1UrpWpAJ2GiRsz&#10;FwqlnPfOgkY0TFwdCiGHHDXZVSRSv2+3TjLZMHCmA+QYNJWldmW02E/NE923Q9xVXxPs206YABgi&#10;VKjeGN7y6ufXTkhvxne0ppvUINajoag+yuoE0KY1PjAPeGdKMuG0YqnaJp0B7SU19p8OumIZS2QM&#10;6aW9jdGvClDHERmmlFCUbHqkD3169DqRclzk507aacUGI99PV2j0YHvoO2tB0qD9h1Fimf8ACc/t&#10;9lqxcVZ3qIMJTSoWAaVIHian3+I0cr3NALcccabaAaOKSHGjVQFKeyvsB36E6hm4kY5cdONOJqCU&#10;UBa7VA9vwbqJ6kHoR/o046WQhpauNIBBGNAMAOKWtKelTWm4A6D69THSGNiOyp8AAK0UZjuKWVBX&#10;d8J2CR0p9W2m5JjEARxpLXk9FacvXxzvasI5L5Ttt7mR2rbxPxHjPMN2YeX2F/G8Tg3u+3Tt6dyf&#10;zSJHZ7R8SlvAeOuX+Zd1/wDudxalF/RA6MFPWhKkca7t5I24N2GC+diplJHqB7UReFRH+nxYItr9&#10;JOI8l5Cty1XHlBify7nWS3yM7CcnXLNWv6nmTpUuQ02JDEGFKQwyQVJS00kJ671Fls0jbWW8eHNh&#10;c4hz3BAgXInMDFAFroU26wxywbfAkk4jaRGwguLnJmBkVwCpTF5U9b2HWGVOtPG+CX7MGIgecn5P&#10;e5KMXskdlKR5Srey41Ivt0cSrcqCGGimlN9Yi4sNrbI4wnW1xVoJIUdneKdOkJkK1UMu6GQR3DdB&#10;AxRHEHt7o7NRHOm/xjzVmnN2N3xODFblztzLk/JmrG01W2PJjuGJHVJSlx4x2VAdgU42iU8sJUSQ&#10;E6Kyt9ymuxt9pEQ6XJsbU1JkpA1ABOLgp6cKm3bdqgg+evZWhrcAZH4AngAcCSP3Sg5VrpkepD8u&#10;zLIsWlcP5tyHe8suSLDebLdLVHu8O0m3eXLl3oX3PVXR7B3mW11CrQlLaXPgCCqoGl2fZTuji2ee&#10;Jlu0YhxV3dPewdiCMRmMeFZ/dr+PaJYbmO3lluS4aTGjWtUYa3DAtOGYPRW+30u5bf8ALfTIiQvD&#10;7nj1141uDXKnFuPXS5QLtkFnuWEXRu8wo/zlvYatjNxuMFp6NSMjsUl8oI+JQ1u9h3OzmjO2WYL7&#10;e0k1QvKAuaD3gW5AoSMMDWG817fNJONzukjlvYwydq4NJCtIdmUcA4E4gCtrUjO4GYYZzwiIJKIp&#10;wvJLo2xNjuxpkRFzw5N0Sw9GdSl1tbKZC2+gqU11rY5Gi8nt2/gX/mj1DDtNcrdbyxwQSP8AieQn&#10;LuyJnVOPRPfC9wNh0JIWluJjGdIqoV7DHbzhQJUNju7Xbx1E8ru1eW9vXL5do9DiKmeYAu73J/EH&#10;NHR/Taar7+p/yhmfDP6d2Y8lcd5dk2DZhG9U/H7VkyvEpy7bkVvfbt8a0u/IzQ3IEYyGYa2CrsUk&#10;IWTQHcXl66VttKLchswtkBQHSXPGIBQEgFQDxrhH1puNzs/p3420XLLPcBfW2i4c4tZBquGh0siO&#10;arGNJLm6gCM1yri7f9d/rWynCsj5Ku/qx53RlUC6Iwyz3SLnD8WRFsTtnW8mG7IZjiRcX46oZSh6&#10;Q4pVSe4Ekq1y++3feI/MsO2tunugdaOe52loe4hzQMQ3SB3sg0EcCBhXl6+vt0276oeX/Lu23cs8&#10;DtldLJcSSyummbbT3FvqMjpVMcsLA4Me6Qk6HukLmgjod/TZsFy5/wAP465O5c5CzTIsm4b5Sh8w&#10;F25XB+dd87zleEXfCsLuOUT3FF+TZcPZuC7j8olKTcZjDKVEJClKjeUdc27/ADcztUjGNUkY63vX&#10;VkArmlxwwQgBAEHSP/FHed63x3mzet6dK+5vJYw2Vz9Xiw2wZajT3nFrY/CbEdSOLmue7UXF7tN3&#10;6l70mB6u+Z7BxbkjF5jM2Sxf8xbo7a2rzfE5Tc8Ss8WycbcfGGtudkWQOMrhKdkMMuGP8ypKj/LW&#10;oztxbtet11dEjS4nWXgRoCUcTkgGCc698QxXs91Ha27D4jyBp0HUcB+FcD6kQ8at76TuI18O8Gcb&#10;4Rc4vyl6suMQVX2O4sOqj3q499xuEZRBNZDEqUpCuvxg768zb7urt23y63QH9OWU6f4Bg30gA16k&#10;2LaxtGzW9gB+pFGBjzOJPpOPGp2mxVPAENlTQJqooCiR4JrvUCuqGRC/Vzq9Aw6aKO25byVMpT8Z&#10;ASCQKBB2CAaUAKfHTD24aeNJcwPxOAqynoH9IOO5h6mY/qMutqpH4Lx+9s295TSVRp+cZ1bJFmtD&#10;YUoVRMsVkkS5ign4ilxutARXtf0bk3Oe5vGucDssDASo/wCu8I1rT0MBc4fwmuHfWaDa4ILORP8A&#10;71K4hpB/6DSry8fxkNYeerhUJ/qp8f8AJ1r5w5BumFYjG5LjZ/k/F9siSM0UiZYsXl3zCmJyMRtO&#10;Ooc+cuuP4/Cs61tu9zLTMmUuoK6HXX72yinvTcSyEYgIMDgMADwrjFnK5tsGtHfBOHBCfb7M61DZ&#10;tFuFsvM6wXVS1QL2ty/3q2xJSXhaszVCjNybW/dE9r06C1CiILCHO1yqVJcUtSd8nK9usxxuBawo&#10;uSgk8OGOdWzNbo24YOzHI8l9fTWvTna3tWblPh68ISEtTbVlNnlrH+UWTPgKUn4QDRpuVU+BpXWi&#10;2pxk265i/K5rh6D91QL9mi5gcciHNJ9B9+dIFxwyZFu10tbTKm2LvFXm+ONkKSHbxYXvIyK2oFCl&#10;JlRXS4EbVSsK31IguozE2T8TTod1OxYfdTRgHiuYPxN1NHJwwI7eVby//DZ/klz9WXGb0+KxIn2T&#10;GvUFHs75QlTrVysGFxrnapQPVDseBc3whXh066nwN/8A9jBdl8u5wHSQhPWMarN0eR5aersPFazr&#10;GLk6lAFd40GY0PxJJTXfbcbdD7taHFdIz4VhoJmtCHELSqy6hyS0EJ3USBQbmo6ADfTwUfFkKlRy&#10;MfKGtKuJySjU26QLOkJkFx6QQVfLRwlSkjcjz3lENs1HgO5Woj3tOGZq0jsnuCyd0csz9vTTDuOX&#10;OvNvyVoEeE0lxYiNk1eUgdraXXyD3qWo+NAB0Goz5CQv4Bwqzt4I4VDB3iQq4/YVUrkHkewjKIgz&#10;SQt7D8Ycx+9ZtZ7ayibecim5DPbg8X8T43bHHWWZN/zu7VmOtvKbT+VRS5WjyTrLbruMEUobcK63&#10;j0ulaMXuLj+jC1vF0hVxUgeG1eNaKytZXxuNv/XcHBhOAbpCySk8Awd0FD3nJwrnf/Ur9Rl3a9f3&#10;G5kSnA4rj3kS9E1PysO0Xm4xcUtVojPIqwtrybU6o9hNSoHoRrmHml0889xu7j+qZ2BqFe6AcOoA&#10;r112zyO2O1tItsYP0/CLndLzxPT7qrhnmbPZLZbU0tanHLYhbSUuKNUN+a4623vUkdq9t6apG7k6&#10;eMMccefL762PyzWPJTPE9P2ypr26/vqctakOuBlooLiEEJKqKFUKpsElPWuqS6YHsd+ZD6asopHB&#10;oAwHKrm8Z3m2wpkGd5tJFCGFpKlFbziO5mLRIJKXVgpA9usXuTnmMRtyPDmfvq5gewkfbprYR6fL&#10;Jaudctz6wNx2HJHHHH8C7xJJUe+2Z3e8ljyLAzCe+FcSeIlhkeW4khRBA6KOtr9LNkdd7rfTODfD&#10;t7MMY7j4sjw4pxGDUWuefVLdm2W12kTSVurvW8coY2EAHrLga3FYZld1nWWyTZ0tt65qs0Zq5KWn&#10;sEx9KA08H4j4TRCSk+cFD/NqOgrr01a3Vxojk1HxA0ekc681XdvCJHxho8AuKA5Jy6fuqT4jlokt&#10;AtyIdpf7O5xCpiFwUmlVFNVKeipPv7kJ92r8XrpwBP8AHz51mrjaGgl1oS3o4dlDJkWptqrV3t8t&#10;RAUlLcttffTaqFA0UnRFzi5AEqtdt9y0atLiR1Vi49GebV5biXHQKlKO5SECni52+X3b7AEnSmue&#10;1wXKo80EkbPElQPJy1An0D11Xb1IcHWb1B8J8g8aXLGMRyO+3PG7urBZGYWmLPYseVpY86DLt9wW&#10;y5Psz8rySx5zCk0U4FLSoCmlXUQu4XQd3U4ICQoa7gejH1Va+Vt6l2DeYL8SSx2olaJQwoXxlQQR&#10;k4BVQ8uaGuPviPjx2Zccrx/hXBM8z7N8Vku2zIJNrx7I73crG3GlOst2iZLmMli2MtymlIDTT/8A&#10;MI8ylKEcV3Pbd2+cIuwAxryMEAUFCcOJ5nglez7qa22i3a2+lYx726m6nDvAhRpXgc8MKtvE9P3q&#10;pu9pZmT+L8oxhh6MhUhjKb7bsefYfSRVhTEy6iSpdelR08dVF4+1tDqdcANGCak+3ZVdab9ts+lr&#10;nNdIPytLvcRlUV3XgbneHIW6vjG9TQaqnPWWXar8pppC6KVLVbLhIkdalIUlSqUOq9su33MmmCZk&#10;j8ypQn/izPPjVx/cLEoHStawZKC0DqUIKOxrBMxm1T7jeLRPtCbdGdbAudumW6s6TVmMw787HZX5&#10;hc3JO1AdEbaUPxBACc8v21NEtrMjbdzXdRBXnkTUt+mG0W9i9Q3ZkKHcobc2E9LivJbfjy1RJTVw&#10;DbrVClbapTadleyvTSL26bZXdvduxbFMxycw0g0qSzbe7Vc257r5onsXJNTS1R6a6irfdWbrHiXJ&#10;klxF0hxbg04KEFmdHbkp+LooAuEV92vU7bhtxEy6jIMUjWuaeYcAR7a+es8D7C5l2+YETwSvjcDg&#10;QWOLculF7aJSHG4zykLUfjVUHr1G1PHS3h0mQyqA8iNyOWkZsoky1UVQb1V4U3Cae/SvEEbMBUYA&#10;PcnEnH2j7c6crTDkZijTxPd/CNt/u2OozpA8oW4ipbGaGaWnqoJbjraFJUo1odlfip4mvuGltawl&#10;QKU1QDqzqLsEYdnQ48iOQUIJTWv4uwgFVd/xazO5T+EfDOdQ9vidI1sgXKpsjFBSG3koBFAo0A2A&#10;9/hqrLi9qg4VfRID4bhiTQaW4aJIFE9xr8exA8d/ZUe3TLfExUkhafbEwEFEFRnn7LDfatt0IKaO&#10;KSkABYT1T7aGvhrQ7PKYyWuU8OpeNVV/GMdGXqqL4dybXNSlipNQFqrUA+w7kV1oJQ8sBcMOVVZd&#10;qKjKl+RNCilXZUoKt9yK+0D2A6etm91TkaksH6at5UattwU492hJTuCF9Qa00cjRnRscT1J6alC1&#10;uEIorepB9nX3aDWkBcjUmM4dRo+IgS4p7pWhpTelR192nGvUJTwBALglI+ReW3Zr24kfEqGhNaeC&#10;p0IEfXqRty/NY5aXfymozsGy6c9B9op38jJ7uTOLh17WXvujp+8az7f95Eeh9btUt5ef6ftp+5zH&#10;Mm0KZT+JUpojw3Ca/wBmnY5BGS41U74wvsdIzLhUKLZejOgVISGKFVPiBJ6A+G+pDJBI0Ec1rK4s&#10;aV/7SdRWm7NnIUotgkKSqiqpNSNSHRFzAlQSxzo0AyplXvsCVurUT21IA/Fsab6FrqZ3OFVlyA3r&#10;4024T3cFBkJLhV+FXxV7jsDtUH2asHa2kGosbvy5062rQ6pgOyUhL5JI2Pb2n3nx1FdI9zlblUzw&#10;HFmp2BpQt0MtvlKiAAKpFfhFNzT3keGos8zwBTsTSx3fKhMqeTimXbc422qhOxRStCBWoPQj2ajN&#10;f+oCRgONTSWvgIHxLSPZ1qYbdbrQhZoSd6dP7dSpp2kgimoindFMbnT1FcQemXjOZynzvyFY+OsH&#10;iSRbIk27v990yW/Ojui41htgj+ZdsqyOUCO2LEacUlJ7llCfi0yCwISmNS2m5mc23t2PkuHZNaFc&#10;73AAZuJAHOub/wBZP6+WbOP2fHvRhBxrj9iJNkHKs05enYtccnuzCSlyAxjmItPXKHYWJcc1pPdE&#10;vzCQpCAKFc13BGA0jvnMngOadPSlanbPK12X+NumkQ6f6cbzqBzVz0TDJGqOKmtaNz/WE/W2v8py&#10;94fySLzAShySiw8bYFxVf4jEJsgfM3KBCtUu4vNNp3UPhJJpXrTP3u97dChuJWRMVAXq1XclOGPZ&#10;WmtvJ7ZV8G2lmIxIEjnFOGANTpwz/wCI09dfHE23W71KcWcR8rWuLIYjX9qdieScNZ4iMXB80qDf&#10;LGzMsT94UzUNKmQPlu8fHQVOm4N9hkcBA+GVg/K4KU6QTj2Udz5FZpJb49tNlpcC9q8yoBTjga6V&#10;PRR+rB6KfWncrLg+D5xduNubL/Ecfh8G8u25Nhyy6PRoqJM2NhGSQVTMO5EEVCiQbfJTIcSKiP1A&#10;my7lBdBojJDskOBXly9frrOX+w321xmS4ANsCBraVGJKKmLVw+IDHCtnsJDXzKo/ZRRUQT2j29qq&#10;gmoNdvp0hznyJjjVRC1pfoGJNcjH6uWKZVyv64uS8dteaW3j/C5vCV2xO8Xi92q53y3ZW/Gt8O5H&#10;Bm7daFpmi2zRbQq5Tj/w9ujgrWFKWE64zvsssm97hcRsc/w7mIMT8RjjBc1eAwQn016o8hbZE7Y7&#10;O2mlZEtq9zgQSTqkRgCZlSDjw6625ZDcbJy7w9aZuM3h2RYMxwfDLvbY6Lg9Oh41YrrjFhtL+LW5&#10;otsfL2bGshxqXEYb8tLiQr+YAoga6Lvd0N02pl3A5YZYg8BVDWvABCcNL2FpHOqPy5Y3Oyb1LZXD&#10;Ay6hnc0nSBqcxznNd06mPDhwQBMq0sc+egj1DZhfmIFl52h4TxsJ8KSuwYvbWLBd8g8lwvzkZnd3&#10;VT7teWpCFdoHmx2UNgJS3Uk65nDvFltkXgyWTZLhHK9xGZyIb0Z9PEV0W42nc90kEkF3LBaBzSWs&#10;w1AZhzkJOo5IQgq73pi4E494Tx6Um5XxK7JBgToN8uN6lyWrRdZVwaU3EiPvvP8Ay94VEkOr+WYf&#10;U8pjZSQCARUTXjpNolumSlhkugHIrSAxqtLSEVus5DDUFSrxtqY9xjibF4jmQlFAI7xAcoKodAQn&#10;MgotOS953wzibzt6tKMTy69xoy27nBbZRcs9ctbz648C/flTfly5thWtnyhMJ7SEg1ISrT13fG4t&#10;ot4mck0sZ8QnUS8rpD9ITMBCf8x405bbXLFNJZNa75ZrwY9KaWA94s1HkSoHDIcKm/0tcwW/P8vl&#10;263RWoXyWH5XOtbaPKNrh3GFj1zkwGLzZ+0olwETm2ytpZCVkEGoOrfyHcsn3QgB5kjhkczLSHhj&#10;tOtv42qmGR41T/UGwit/Lr5Q9pY6aNsijvmMvGrQ78Lg1e9iUyqTP05OQ8q5G9NXImX5pkEvKcuy&#10;/DM8m5ZfJ7na9dskcsU9uZKQ02ltiHEp2IaYaSlplpKUISANXv0y3K93GG5uNxkMl/K97pScy/QQ&#10;UGQAyAGAAAArl/1LsbCyubWHbWCOwiYwRgYAM1AjpJOZJxJJJqQfQsVOcK4dGccKVnj7PJTwQQAl&#10;U2/5LbkL7TT4vJSd+mt95Z1DY7Jv/wDSA+mR6eysTvkZFxcTkd510fVFGPRVZP1inYDH6UEWQ+h1&#10;ca+ep7GXHWywH3kKfumXMLebjuOsodcimL5iApaRUA+7V/urZRbXOjBzIo8cctcRIKAnEHlXnr61&#10;y30X06bc7arrxm4WbmM8XwBKW3APgumIPhtlALC7SUBxBFcIltbLXE2S25lKmW/6ttDyKqLgU5Lx&#10;u+DfvQgrWFjvO1ATQVA1ye/e0+Y4Z3lUsJeCDCWFMFPUvIdNeTTdSX/1K2rcrxHzO8sbspQNB0y3&#10;LiWtb3WNUloaMMFwVB2afpE22VefT25OcuLSlY7DsMltFyackd0JU8OGCy43/MQ0DKSpCXCWwj8I&#10;AoNP+Tba5xZLIXGKKJ4UZAkhBwwcCeedbr/wouWTWXm2dzEuG3otZHfido0SRlxOOEEkUbRkI2NA&#10;wqf+Rv08bRmvLN65mxLIeLMHyW/2eFbL5d3MKvs3JrpehJmP5LkE68RnGwmTkspTXahny/JhxGGv&#10;wppqm82/T/dvM94y4jv4YNvawAROZIVep1vdpIYS4/Dh3WgDOvqJ5U+o+0+V7eSGXbrie/kkJ8Rj&#10;4mpGQAyNuoFyNA7xXF2KUhRf0+bq2qknmjG3FLPan5HCL8pxxRVQrCpF1QjqSamm2sl/+5y4Hdk3&#10;OJV4Qv8Ae+tSfrXaIse1zqn4p4/c007YP6d0FKfMm80vPtoJ7W7bg6Gu9e2xMq8LTUK3FRSvXSx9&#10;Goy5Zdzeg/LCPe+oz/rXL/0draP4pz7mUswPQHhaZobc5Gzu5P8AmpQCxYcbhx1r7QXQVH5pSGWe&#10;gJPxHUxv0c2nKS/vCeiOIfflUJ/1p3g4xbdZtHIySn7qvdgHG9k4fwaw4RjLAi22A9KlTHH0hdzy&#10;K7XDtXOyLIn2koS7cXghKEIbAaaaSlCQEpprpewbJYeWtri2nbARbsLi4uxfI93xSSEZuOWGAAAA&#10;AFcw3/fL/wAx7rJvG5kfMPQBrV0Rsbg2OMHJozJOJJJONVE9WGLodyDGMllpbUbNcrtnklbjCQkR&#10;sW4wurEdghXd3pYdQKE71Vo74ubK1Dn91RLc9wtOf7VrkjziHckZxcbBMjiLdpePWXJXI7zKUPXG&#10;332CzdGLv5ISjzCp5wuMLTXvSFCvcCNY+5YIZiQO7rwP7eVXcErpGAD4kC8FQ1S31gWB22tcD3wx&#10;+0OZBm1gdAQujb0iwW66R2l91FBTXkHYiopq42C5bJ81C3MMjd1gOI99Rt1ZjC4cC4elCnqqYJeM&#10;HIMLZk2SL5+VYxbrfylg6GUFT99TYoTRzzDCoHuVMvWMpktoHxJUttrYnbUCG4EVy5j/AOg95jeu&#10;QUox/U1yek0tyuj8Ro/UYARzw+IdZConRV+P/DdWYRfXYi2xT58DHm/VTOjvNoUhsWyZxpiqrMsJ&#10;oKIXb70yO07gq1ubV3ibjHMQj/lE7cj61rL7q0DZZ4DgBOo7GucPUK7w4iAvwUk+PanuUdv4Uinc&#10;fYB11bAkHOsJAA8hoKAlF5Ueanx48dx6Ke55QUjyluNplR0N7vOz0d1YLbfiFU9m50JZJHBH91vt&#10;rW2dnDbMDoyHyOHxfdyH2NNr5aRLaeuE6S1GtxK3HZskhlstexkOUU4VdAemopOGonCrENV2AxX7&#10;YVXvkDlTErYbswZi28SwqzXbLMxkQz5LX5Hjlsk3u6tOSKF6VKlRIakp7lJSkdE7itbdX9vCHyzE&#10;i2gY58h5MY0ud1kgGrG2sJ5Cxkbf9TM9rGDm57g1vZitcw+X+rPOuXfXZ6TcLjXf/wCiOPOZ+N+U&#10;+S3o57rFnHP3MCvzWU9MfZKkTMS4Swa/2TGLBGClNR5MOQtIS5uPNcnm591ve0Rumikmu74TTo4O&#10;DZLh4LWtIJ/oxmKGNqDQGuH4zXdIPLkVpsW6TeGWllq6KJQjvChCEoRgZXte95zdqHACr5/qF+jl&#10;nkDC8g5ExuL87yBgAORwVJitie9GsbjyL5ZYiGUpU2zdLG484lofCl+OkgV310rftqe20n8PVJI0&#10;akwx05oP4VNZzynv7G7hBHOjIHnT1avhJPQ5Aeta1AX7Br+mBa5UBtxxT1sgvOBodxottPary6BS&#10;u4HxGuO2u4tGprgg1KD0c/uFd1ktCEDs0pzYTxFl94kxkMQytx1pPaBVSStQogBKRXuXWpAB6ajb&#10;hvMDCgUlcufPr6ko4bGQtUkBo4nJOn76uLxf6d+Tcov9ow3CvyxWdTX/ADo7Up5x+1WKHEKXLnfr&#10;9LjJWmLb4MJR7yKlIV2irqkJFZYRXm/bpHtG2s17lKpaDlGwfFLIR8DWjFc8QE1ECm90ntNl2qTd&#10;9zk8PbIgATmZHKjY424FznHAJgc/hBNb3+HuDcJ9OmFXOw4rW4XS6tWm65pmMlspuWaZWuC5IVcZ&#10;CVqWuFaLaypEa2xAaRYqBWri1qPp7yr5bs/LW2/I2p1yHSZJCMZJExcnBoyY3gM8Sa8u+ZvMt75n&#10;3I3133I1LY4wVbGxUDV4uKK93F2WAFPPCJka94ubfe0iYpq4XIFT63QtqU6SplbUlC0vsI+MlIB7&#10;dztTWpgjAjAOONUVwQ2dWYAgUtO4BEehMy4t8vEG3IuCFXGFHSl6YplKD2Mt3BC0PJh+dRTg7SpY&#10;AFeupLdbSrCjqY8QaioBUJ9hUu4baLPaPOMKVMcjzWkNPrlKMshbf4H45fHmsLbJ+JKSAsGh8Dqx&#10;t7ojCbELnx/bVVfWguoyxpLJAqJ91Qr6iOZrrxJCTa7Qlly8SWhK+dLqS0xAcSsokxe5C0lbgAoF&#10;CqfdTWI+onm678vshtdraG3Fw0nxXBQ0DkMtXXyq98h+SrHd3y3e8kvihcnhhUcTxJGJCY4dVa4b&#10;r+oZfbCr5Z/MbtLuSlRmEW9lmRGmqkhFFojuJhvNP/GnuC2VIX3eJGuZQeffNujS+5Dlb8SNw6Th&#10;gekZ105/0/8AKepflI2jHmmJ4hcjyKio+HqLm3WFdJ2T8l2DBLHJVPuEzFsZgJdluR6qkTb7lL8A&#10;W63WqY4kla3XXfNUVfECdZq+3ncL8udczyumkKkDNx6h99X8G2W1uGMggD/DaAHPK6QMA1uok6QM&#10;gMAKh2yeqzHMss1zyHAcYym58NWF52LkvP3Jd5YwjBZkthwsuwsCXfm5F7zJ+O8UgvRWExVFXwOm&#10;mqq8ilgDI53E3TgEhb+pLjlqAXR2ku6KnwBspc9ukAHMDSzpGKL2YUq2X1aWC+wu7je75Vd4TSvJ&#10;kzsewT88tUeQ0tTZ86/3du3RLilSh/8ADoUlJG6vHVZOdwgIY9wgcMUcW6iM14lvbj0U+Le0mJcA&#10;2RuS95OkJlUtYj6k8tusN+05PhUvPY/lOKTHveP49AcmQ0qCB8u1DmXyHcHGa7pIABG9CNXW3+bN&#10;zsD4dy6Ke14AqHNw4EgKeh2C1AuNisJVmtjJbTLmHHSvJMCF5jGp8xl3hDl5lqA9b7VxDyFCVGYs&#10;96QzGtcVUwlSolnyiGlEdBh3ByqW3VhK01q2s/g1u7Dc/LvnG3Gz7oW2W5uwgnRG6/wteqIpwQlD&#10;+Fy1T/OeY/KU4vYDJuGzHGWAlXhmTnxHHFoxQYcHDjVxeBZ2XW6bkPG2VwVNrxywwb9ZXvMLyW2T&#10;cnbVdLbDkfhlwnlKalsKBIoVhIA210f6f3O+WJm8p+YY9NxaNDonqrZIy4tVp9nQnGub/Vva9i3S&#10;2tvOvlt7XtuZHxzNARytYHguGYc0K0jPrwqcbnbXZMb5lKuhq2EkkiopWnU+/XU47hoBamVcDuIn&#10;yMEjc+CU3kRpCXEiqkqqD3CopTqDsNj7NMvmBOAwqL4b+OdLKpDzDYUtalntoPBQodgPYNADWiU4&#10;2V7F1qfb/hRJ+Y642CoFKvGpPce7w6bHTrcAWHP1UBOXEFwQfb2UexizRsbiIhxylLZQS2Ca08SC&#10;Tua653dXEty/W4K4YVbWbGWw0NQNTDorORJktS+9KyAsbpXsj6B7tOw4x5UoOeJlORpt3CZdGnVu&#10;soU6kVUUpJA3FRQDqVauLKKCRoBKHmaauZ5CUjUj0VDt2v1yukqRDkOKSGV/CFj8AVU0JO5KdaWK&#10;xgtw2UJ99VBupXExu4HGvbLCZZUVAd3xAk9xr3bVV799S53FwA4UjAImVPVpLSmlFSUJKQoK7t+p&#10;2I8dIc4sCDlUuJ4DeQryMhLBSRQLDlAoA1IJqABTeg00VOIzo10t7+Yw66ki2PgsdyqjfxFD7emp&#10;IBp6J2BpXROSslHU9oqNyOv3aV4aZU6HlCAKbWTvUsd5ody1HSPd3XK3impu3t/1Q/gd/KaZkwjl&#10;I/L7xUi8hD/86HGgoNmJH1fyU6zDP93F/C+t27+jJ/8Al+2n5mLvlW3vqBSU2Kq6CoppbGagQeiq&#10;ve3BtmCctYqMpbTTsQuV+JbRBJ69ev0aKEua8N4DGs68NMS82UxX7Kny1yKEEBW9TufYa13I1ZG8&#10;YCGGq4hwjwCE59mVMG7JShRK+pSAsK3AHhtSnTUuNDllVLcKJdXEgUSszUSK8V0bV3qClAmpFD/D&#10;7KaFwXuZhwpuMRsco+FakVxLE9kditu0KBBp06DbpXVdHcODtPKrIPbIEFNttxDk8R+9KVJIT2k+&#10;38O+1e7T0xRmo4rUZzgZtB4U6kxyhhzs9lCknapHUeHXVWZm6kJyqcGIwgZpUaZLnWPceWTJ80zq&#10;5N2DCMLsd3yvKr3IKUNWrH7FDdn3OUFLohThZZKGUk/G8tCRuoashAySHWwqUxqC18niBjQry4Bo&#10;GZJwCc1NfnX/AKgfr95E9Z/qAyHmHMZkoWW3SLxj/CeECS8Me4l48ElaYNox+AtQjoyS5QG0Sr/d&#10;Sj5yVOeLRX5aEJTWShzCSv6hw6urknt6a6/tVjHtNq2MY3TgDI/8x/KP3G5NHQpxJrXM3d1SnmAu&#10;G5cLlOUUWWyRu6ilyDtPktglx+VIUdlL+Ig7do1WyDw1DyAwKST9squI2Pe9UV5wa0cV++t2voJ9&#10;MWeSbum6W69XC02hlmGcvyK1rkRTcJ0kIV/SWPuNkFNvtLVTOkiqe+iEk64P5983wtWCMAzkkNYQ&#10;qNH43fvOKaW4YYmu7eSPK7mFk0uEQaNTscXH8LUxRuRPHKt+EviTjbLbG1jGZ4dYsihBvymJN0gM&#10;T5KlhAbDipbqVye5SR17h47a49ZX1xHLqbK9kpKhzSRivRXXrrboJYyHRtkCZEDL/Ctd/qy/SNx7&#10;kjBJ+belWbeuLOesEfRleGM2C73G22293axD52Da25MB9iXYLwpbQ/L7jHUh2JJKd+0q12Lyv5zv&#10;bNzY9wJnsTg9cXtH5mnM8y04HghrlfmfyVY7lCTt4Zb34B0cI5DxjkbkjslQoU4Vvq/Q49eOQeuT&#10;0VKyjlV+SfUh6c8guPCfqItl1jmJf05hj7Dq7FlN4iFKAJWT2iMpT7gCe64RJAUkLBr311xCLMXE&#10;TtbQzUoyIIVpB4qPWq15Vg2Z9nv01m9hYxsiNDswpxaR+44EckRK1O+v3IpDfNua5V2ofyzL7NfO&#10;PcXjyarjxLBcpC7hnF1ZZHxAPQo0K2l4HvQtx2lUg18+wbrqhur+6J8Z8sgbiiAkrpHIBGripJTK&#10;vTlhE6xubJtq1rmwsjLgfxfunrKnoQGjHoP5hds16uXHt1yuaxYc8u8u+uYnfI60S8XyO8NMwp1x&#10;wjKnJZiP4tdL5CbVKjBsKD7gKUpX3EzfKvmgMj/ss7mP2mV5AJKPie9EIcvcDiBqHEo4BSa2fmTb&#10;Nv3pPMG2eJHvduxpe1AWvYw4h7D8ekE6XjBFB4VYPlfm68Ybcr/YvzDsmNSzEQ6qO1REsN+U2kyZ&#10;TbzzriQNmvhqrrqo8yS3UN46K2aGxau8SNTsAnxH7qutubtz7GOadXShoQDusC4/COfST0VRnky5&#10;4RlOC2lHI/qfvFms8HJH8otnGuO5QLxcrjlKg2yq6SrNj5euL0lh1IcbYkKRER0CeumbGPcPAD3Q&#10;uklAIa54QAE44YNx5ovLOpjJbKVWtkhZFxcXNYGkZanEqg4NxXlTZxT1AYjxZKah4Xw3mnNeY5Up&#10;y2tW+53Kz2bO80nQVCHCtEiLFTcl4PZrc48lLjt1dissMrKmWXFGhvbHbzPK3+6SjQ9EijxdgqBu&#10;XDM8BjSGubdwyW+xySXFwwKZI2/oMwCl80iRomJDVIAUY1sk9Itly/ifO8k5L5fteNYZJs3Fmd5b&#10;ldrxZ+5P4hiq4dikXN3GEXC7JbmXUwAoMqlOob+ZcqUoQFBOj8qyGw813M0rHQ7fa2szu9+6PxnJ&#10;TyHOsL5wIu/LvykUjJ5ZriJocxUI1YuaDinTxHKnt+jrygjM/Spl0daPlrozaORU3K2qT5TsGWq2&#10;3n5lhTNAaNkNkf7B9mnPpXfaN5udtIH6mqYdUkbnFR0GsR9SLUnbbe8aB3A2MnPFsgHrFXW9C89p&#10;XFtjeLqVOMcXXJgtpNfJa/Obw/VBpQthUum+4VUa7H5YcHbJZr8QtGA9jpDXOfMY/qjJnjE9pEY9&#10;1S16ovQ4x+oP+nNP9ObHI9y4gyG93Z/NcMz+2QUXeLaMisGQT7lGhX61qdjyLhi+Q2+S/CnfLvNS&#10;2WpHnMq8xtKVa6W5jbdXFvcF/wApPG1jiwgOHwlrmqC06XNBLSEcFarV1Dne8eX9v8w7INo3WNkt&#10;udD0cqB7Dqa7Ag4HpQ8QRgeUrn/9Ha++lj05XZrNZPCeZPWm3ceZrmuaWrP+V1ZTaZOUXsY5hl8Y&#10;aVZTCuNnu05xduGPQFsKlIAKlpW+pSeGeYfJvm6PfIfMtnu8TWfq27bZlsHNET+9mZAC8v0lr3Rv&#10;crcB3UPi7zR/4w/Wl3no+fvKfmpsmyW1neMbtLLO3jk+VkY57rG1bIfBnuZnufovLq6g0yvbqZoJ&#10;A31ehXim+8RN8tYQeN79xViWO4DxVacdxDNpDUjKbtf4ceZ/XWfyoTBWmz4zmGTRn3LXDVR6Ow0A&#10;UJ+FOtZ5esX7Zud5amN8TGwW4DXu1uVCrtSkkOIJCoVUoMq63/45eX7DYdu3YbXtO/bJtl18nIy2&#10;3pjY9zkk8NzLq7uY2PexhmnaWM0OEb2wmSJjIXxtGwVT7SYyGCSnyX3y64pNKrWe4p2Ku5ae/wBp&#10;P7taREiA/CCa9PFfEUZ4eqkdUjtedUyw640hAb70bJ8tqvf5ZPXuWo9Ouq93xEBUFSGqneRaGjTk&#10;OJCAt5gjoh4qbKk/4gldOlNzpAIcMKVUgYtDeabMt3sCXarKlUNGxuAhKaqVUe7fSwFpKleijFxk&#10;IeW88852EOBKEGgU2CKNpUgElK3PZ10Rwzox0VRv1tXTt47uRgoU5JnYZkePQX/iCTd8olWvGGre&#10;lQFVSfl5jjtB/wBmCemqncj3mO4IfdT8DiCcFxFcv3q7v0e3esX+h4saKLfxdxfx/iU6UW0pd81V&#10;tW7Jtz0rYlth+b3stL2C1Gh3oaLdIQ6y8UL4jXJhyPHsPqq3sSRKARliDwNa8PWmkqx7haM2958Z&#10;HJ94fadZcKkNtKxeUnzaUASHmn0UBHSmkeWwPFujk827c/4xh2UW7O1Mh04d89gSpW47nSLdPt9u&#10;gvCLeLdacazTGu8IUluTHS0u5R2Euf5gDiAXEDZSCQQRXVdO10jHHJhLmE9uBPR76ejLxpTAIMq3&#10;7foeeny34v6v+fucMWt/y3Ht54jj5LjTLbZMezZRySnGsVznFEvGtHLBdMUdLQNFKhyGe0FCa63H&#10;lqV95bid/wAUbDGVzBXLtGPNKx3m2TwLZsTDpL5VTmA3Ppz0k866mmpjbCFynQW2YrLst5XSqGEF&#10;zy9+hcI7fr1pRHimHOsdZxm6uGxHBuZPQPvyqHbLItjjkrIXYyZGQKmuKkvSH3VJaKh8xFHy6FNt&#10;Othp34fN8wAjYDQnlnDfDX9M8Pt7q2cbYwVQYZVG3KmdXX5XympDky8XFxMC1R1K/ltuEEhSWk9q&#10;EMRUVcWaUAHXVdcKyMklHJVhata86s2DE/41rI9dWY/8s/SxllojTli98uZFinEjEoqUJMtOXXdE&#10;nLJylApX2fkdskpVQ/C0oDpri/1j3mTYPpputxA4supofBaVQgyFHJxXSuVdI+n1iN2842YcNUED&#10;vFcuXd+H11on5Rw9cHIY07HvMsy5disMuA/bVfLyLddba4tti6QnW+z5aXEmxmn2l9UOIB18/wDy&#10;TuggsDaPc5roLhzg7iNRD2kJiHNdiCONeq9zh8V5e9oc1zUIIwIyIPQRh1V08+jLl+z+qngvHMov&#10;UqLOzi2Q2eO+eLL3ITOt2WpgqgS7vIipCVN23ObT/wB5wpIHluKddSCFNqSPov5B8x2nnXy3Duj3&#10;tdftb4V00ZtlAQuIz0yt/UYcipGYrx95t2a58r73JZxtLbYuMlu45OYqhoPNju44Z4Dga1EZPhTW&#10;LZRmGEXq1yBP4/yjIMWdfjyDGnPtWu5vx7cmbHlNmOsLtPkLDjZSXQvuI6E+f9zB27crjbpWuE1v&#10;O9hxzAd3VBwHdQqD3lxr1ftT/wC5bTa7vC9roLi2jeARkS3vAEYnvKEPwpWdjTk09h224bi2TyfL&#10;8llTWN2+7Xy6JlBPe2h6VZICnLf5yhVIb7XPLH4/HUZjH3M7X2cU0kzeIaXuDujQ0hvMfiRCtLlf&#10;bwRruM0DISqBz2sYRyOsguQYEZLW3L9PjjO947xtL5GW1eX8vz673iw5Xhl3t0izzrNZ8YusiHbL&#10;VbrfOiouKbjKUs3ASFFKZfnJb7SlIVruP032J+17a7cw1/8AcLp7mysc3S5rGOIa1CNaknxFycqJ&#10;gDXnf6q+YTu+8M2rVGdssmNdE9jg5rnyAFziQS1AEjDRi1CVxSrfT5TU2BeyzIZfiMvKhsyWHEOs&#10;vJiRURUuJcaUpslClFCwCexaFJO6SB1W3R0bi3Fuoj0IPt1Vyt6h44EY+nGo9wpxMa43O2On4JzK&#10;X2KH/t4/wKUg9O4ih1OYEaOikSEE6Scfsn3VNGJXL4HoT/xjvIUlR3/wgmu1FU04WkY1HPBeVPKH&#10;JjIcdix3AAw8toAkEtufjdFQaFIcVT6tOBhyKpSHKWqM88Ptxqm3rIxeVfsbtmRRmpLgeZl2icyh&#10;sq+SdgAuOvvmnd+XvMCnd0JI7d9YD6i7Tc3e2x3cLdfhOQhMQDm8cUHHhW98gX8UV9JaFA56EHn+&#10;718cMedaFcpXbkZnJlxGlW5TTTzLsu23WezAaZ3QHZFuZNFS0mpIbU0pQVQ01wCH9MmJWkAnMA48&#10;ceNdolgJjCg6yO3nSrgk7CrFFud45GTOvWHON+XY7JIiM2ey5FMef7EsR7TGQm7XFqc/UKcedUXl&#10;JVuUIUoOyTkua5f1kw59Z4AN9lQHwEN0MIZj3jxC548yfRnTf5t5LxfkaRBv/I2Pqu2P4hbmYHF3&#10;E1scZhwAtDRQ5cUWttl+3Wpb1W2hNdZelR2FBuMgOqKxFiG5OlMVlII9Tv1HjDLHSMiRmSAQHOxc&#10;UCUhxgjt0e3U9e6DiSeZ9gOQ4BajG3Z5ypKciSLhAxzG7a03HgM2+3KvcmHag2EmPj8BCrjabc6Y&#10;bdA4hCJL/mCrqtyNOmz22NQHSue8kqQwE9JABPpICZUUdzPpazS0MHDE8ea4mrEY5kOUWJbU64Zd&#10;wiuJPU2yIPIMNWOSlLUnYW+72O7mdFklXwrHlJSCKkg7ahFkBVgZMo4tKjrQhPXUlZD3Qe4MePav&#10;2WlW6+oSy2fI7bgvJGCZFfWrrLbg41meF5VHuC0/M9imxDkXqJFuEq3RkqogOzH2VISFd6VAVft7&#10;NzonXEbg5jG95jghA4f4IMchUeSRzCNI0knkoPUOHo5rW2L0ac13mfm3/KrJo+ROLRYnHMZuuRwW&#10;zdmYURfzBgpvERb8C426Skh1BQ4rsdB9uu+fTvzC/drIWkji8wNRpcVka3iwnMtXFq4g4Vyjz1s0&#10;di0blCA2OSRXtH9NzkTXp4PTA4YjqrYFjuVwr+5dYSAlmXbLjPjeTXuRMYiSFtfOQzT4gQn+Y3+J&#10;BG1U66Ps2+2e73M9lH3L2CVzC0n4w3DWw8QfxDMHorlXmjyhfbJBDuMX6u2TxMkUDGFzwpY8cse6&#10;7lgUNGXnGXFdyFAJrTupsT1Jr4gU1oxEcnZCsKUIwyoi/wBql93ckpA8Pb1qdOEEFW1Gmavf5D7G&#10;ivlKkAjuFE1Kajevu8T0+rSNTsjSADJhgAPbSa1clvULbnc0gVqmiu2nXc7+/WXjtoySH/F6Kn+J&#10;hqBw+3urwXVyUr8QWltVFGnaAAfCvjozaiNeC8KNkrn9VK67vCjx1KlBJCUnu7RsAQfiUKbDTsNs&#10;5jhoKmnPGa0K79lQPdH4N3urwjKQpSVnuLdNq9ApQpTfp4610MMjIW+JkmFVM7mSyFzeH2NZRGTH&#10;WptKiV0VSh2BHUAjqRpcgRvopnSQAW0oxZbiFEuJX2jb4ulffUbb6SWtfxpzVpGrl9sqUmpyVSGe&#10;7YKWBVPQqHT/AFaPSAMKUJ9TgXZCpFtr6XY5oo/iIPtFNtOAJU5jg4am5LR9BLbqq1Hwp3+n26fL&#10;Ro7KfAAx6KRsjdAst4JIPwwkgf791t4r09+n9vCzr+67+U0xLhDITy/+oVKnIAJ5S46/2Y8gf/oh&#10;rKs/3UfU+t27+lIvNlPDP+42YJTWqprQ+qnSvTfUm2QPU5JVTv8AjYhozL/dUaB1bTLaHUjtMc91&#10;fCpNT9enHMa5ytzrOglkYDsEj99Na+3pESI6ltB2FGwDXurvWnU0Gh8qZEeveqvuJkhLmjD1+ioq&#10;UiVdnHFLSUoqOn8VfqrQamseImgKtZ5XzOLiMKVYVgbaaL6ldyqKNBUFJFapNdMzXUj3aAMFqVHA&#10;zSp40uWhKvLV5nwNlJAVUhYJ9/gNR3xFdQ+KnbcFFcO6aUGoNu8xT/e0t2oqAe5ZIPWg6EabcZA3&#10;vnspzRB4mpRq9tH3HClPahYUlQ+sUPQ6rnLmQVp8nBRlWi39frmCRxt6HJmE2qW5Fu/Nue45iMxT&#10;LpbeVi9mU9kl7jISCPNYlm3MpdSdlN7HrqZaSP1CNrkaqnpQfehq18uQifemPIUQRukPQfhaejEr&#10;XAJlV7bU8tbaUuMspLbSVEqSptt9SEHtGyzPl9ziuhKRU7aXctHxHh6/210hpVxBy+2VOPhYuS86&#10;xuPbmhd8zyq+M2mxxVhHmuKUlQlSI0dAW4ptpHa22EJr29ygOmsf5gmZb7bLNcP0wNYp5uK91o5r&#10;yrTeX7d1xfQxwMW4kcjcF0ji7qA99dv/AKZuD894f4cxmNecVudvtzVmQ/dcluVrftVrJc8uTPVE&#10;XPQy/MbQ9ICf5aVqUpQSKmg15W3LZPMu8Xcm5tsp47B7yQ+VvhtDRgpc9F6wOQr09tu8eX9thZtr&#10;7u3fuUYDSyN3iOU5BGak45kZGlLIuT8qxfJoFsi4jY3IV3nsW7HbDAuS1cjZbJluBu3wrFaryi1W&#10;lF1uylH5ZhXmKUSOurDbvLe1hzWXNxM+cjKGPWmOOLiAi5EDGkXW9brGx0sEUItAvfmkDAg/hU9Y&#10;XCnBbPVbabdBucyHxFm0TI8femxrpasqzuFZb0xcLYCiVb58Cy44mPbZUWQO1xLpUEipNTSuy2qw&#10;2IX7bONly7ScXPeGlBmdDWoo5E1S3Lt5uLB15JNasaQobHCXtPJHOepXgQBUjfpY4/xLlfrA9T/P&#10;/F9zTh/JHqL4ZSxzjwniWR2vLON75yFx7Iiqg5awy1a7XkGJZpPZnEy5Sg9EuKws9jTriwrumz2V&#10;s/aTaWTZmW6EMc9SwteSqK0EAOxDWk4EleFef/OFvcW+7xbxdSwvuHKJGRtAKtQtLjqd3iB3ukdN&#10;VO9W+HuZLztjNzhxn5Fqt1qlShPcjq7mLjeXbnbpFkdaIUGjDedLj5pu62DWg15v82Wk2wSXWyXB&#10;HzUMYBIy/UJLS3mEPp6q7Dsdwy+ih3CMfpSPULgUa0AqPthWuLmLDMXyji/JeKfn5rF7sEi6Q8eu&#10;1tekQr3Y58t6be8Ay6FcIxjyGJEDILUtsOoWUKebR3g92sJ5fu57PeId2aP03Paoza7QQ14Q4YtO&#10;oYYZjIVpL+Nt3ZS2bXObKGnFuDgHAuYVzTUEPAnPOnx6T/V9jPrX4zb/AK++XtvP+IwrdjnMmNvo&#10;QzHyW/WqOLQvkrEw8KSLfliIXnTY1fmINx81Ch2KQo9z82bO6RW27yfE7zCMx9+CAp1mqPy1vzb6&#10;1YZglzGNEo4Fw/E3oOacCo5VZ1z0J8UZAy3keI8Scaw8mvCm3Zd/atcaA86prfvu6Aosyadvd3LB&#10;+nWci3PcbWzFjK57ngEAOPZn7K32131tZzmaO3tZW/vRBx7Ci+2pSxb07w+NlwrtdMtxuNcbbPTP&#10;at2OWi3W+CiSlNBcX1MobN0mgEoD7iVuCuxrqsjvrpkw0ENeBmFVeSnE1or7e9w3G2daPHhWbwhY&#10;xuhpH5egdSLxqKf1JvWFZMD4uwn0q4RML/I/MtwVfeb8gYd/n4rxcl1m6W/EZDqarF/5HXb2g6zU&#10;Ki2tClqop5A1sr+ZzfLbrNyt3GcOkndx0OIDWHlqAGH5euuMTwObv5mLv9DGGsiaMg5oOt3YSgPO&#10;ps/SulKxG4X2BCKkWzPMPuV0DYUFFc+94TeJL6A2T2t9gaRUb1prD/S28kZ59ige7U9xmiPUInlv&#10;sTmgFM+foWTeUZJGhdAjkB6fEYv26a2cfp9tszeH7KXbVlExtdhesbpgWmVGYu7t6eud2kw418ks&#10;G2si3wFsBTiVnsecQ2D3kjXpPylo/sVs0E69BHWhcpU8lTnyrjPmh7m3bo2piSShHdwamGauI4jI&#10;VuO43/KbPjl4weyQ34tpwW2R4cSS7OcnPSE3O0SZrzD8h1tpap9ufaUh1QHlqqCk9daB58WTxOJc&#10;hwQYcR2eusw0d3SMhhWmj1i3fGrLZTJzT5O74BlWHelazGzBuHKvycitmeR5eN3Fi0TpVujOJtWR&#10;zItwIkSUxFsRZHmbpCTlfMd/JDLY2MTmsdNctDSUQPDviQ4EBvB3dUpmlaEbdus+ybhc7GyB++Qx&#10;nwzOJHQtVAfE8LvkJkGYlApAK1debhKcLl51fL7k1wynNMyntzL9f70/bxe8ruMSsO1QbTYbShFu&#10;w/AcdhLc+XjpAUfNLi1vOuKUNEyxisfFnc5z7mVwcXOxc4tGljRlpjaPhaMApJJJWsJsW0XliJp9&#10;yvH327XLmmWUsbGxjGKGQQxNURxRguA1OdJI4l8jy40iEwww0wh955qOFBztoCt8qC1KbJQCWG3C&#10;aDcnUQYN0j4a0zjreXIhX0YUVWhqM09JLi0o70qRDBJDhFVNNuNdGz4mnXUKRAXH1VIAwHGhbbZ3&#10;8geEm7AtobJ8htClgtlXj3AilRTbTLGucdT8OQpRcGlBj+z7YU4rndbfj8ZNstqlSJq0pQ455lUR&#10;UA1IClV/mKO5CdOueGI0fFSGhekL9kpBXdaMt9iT3JWpxS1gfzH1ChXU1JPvOm3YN7aWMSqJVeOc&#10;LZar3iEObfJMeLbcFyi2Ztc1SZnmMNWWCHzeZjzCEhttuJFHmDzFDtKe4VpTVZdjXCp/A5fcafgc&#10;WuICYhK4xucMjnX3mTMuTMhaBd5MzG75dJjSO5Aj2eVcEjErQ6sHvaMWzssLHbuFqp7dQLpviWj2&#10;g4ghMVTnVnD+m8IVb7By6Krd6nr0i64LxgXEOty0ckSLgwy5CTHpaGrPAt7iipdHnu92WB3rHxUp&#10;sE7wtoh8K6nI+DwEVVxzToyo74t0RLmH9vAe+nlfLs/i7nF2XtAk2u2w7TdEqCe1cWNKcjPhfTvS&#10;In4j4injtqFEPFjmtz8RxHbjTz3+G1rzwCJ1H7dldLH6MnODmJc9vcMvSGjgfP3G9/vmLOKCEojZ&#10;/wAcSEXliFEX3EPSbpYZc6OUAVIZQetNWPlC4cy/ns3kgvAUH87QoPW5qjqFZ3zbasm26O7HxROO&#10;P7jsCnQHAdGPDOuj3MpziLSY8UfDJS/8wutFeWlohtCUj4jVZJP0a6ZbxE6lzIrJbSwd+YdDR7TU&#10;BM3h2HkVygpCvknLMzKcWKAB9lxppmoqN3UOFI0ueNoh8TiHAeqtAxXBB8XtqPrm983c5F1fHc4h&#10;tcGAFfhZY76yXEA7dz7iQknqUppqkuwSEOJ99WcJGjS1dJxrS9+qBmibnylwTxGw93N4lYr3yrfo&#10;6FbNXW+VxjGkSUjYn5QTHkA70NRrxt/5S+YZIbXb/LcKESOdLKOTQEaexD6RXoP6JbaCLvdZBjhG&#10;3+Y+6qX5eyiVZ7HN+XDjjCHLep7tKz2rYQ+w2pxK0pbSqQk0KupNNeLdolay6dpckbs+vn2fctd8&#10;uATECAamb0U853T09epDE7vbEKuVq5DjwuOs1xsSEsxcmtlyubLtpjlxfbHZulouLinrfIXu2+ot&#10;/hcUNeivot5wk8s+cIBdOI27cB8tIFRpc9wMDiuAIkGkOzV4HGuZ/UTy/Hv3lyUtH+stP1oyMwGh&#10;Hjmjm4kcdPRW3bnL043fk71a5LCwok47mmKYTyJfcuVDW9EsFumwXLHcJflCgm3efJsoRFh171P9&#10;3eQhCzrv3mryffb79Q5bbbu7b3FvDcSykd2IEGN7jwLyWIxmbnKqAE1mvJ3nrbvLv0whudz715b3&#10;M9vFCD3pXAiRg/dY0PV78g3JXECpxyDijDeKcActkp+XgeOY0w5NjXxjJRi1yQW2lPOZFcb1GnQp&#10;ErIJ8lHervJBNEIT2ADXRJdt2fylsRc+Rljs9q0udPJKImhArpJZC4K92Zz5NCCuRy7tvHmneTK9&#10;putyuDhG1niANVAxjEOiNowH/E4qTWlrmv1meoTkmyZJx7Z+dr5Y8Gfeukd+/wCDxxg3IWfw+0RY&#10;oynOo4N8jw/kEhDq4KYEmYB3qUK1Pjn6g/8Ak7vtzcu2b6fks20H9S/exZpwmk+DHgI25aZJD4jk&#10;B0AZ928s/SPZrNgv9/Y2S8zbbg/pRcUcV7xXMDujJTW0P9NKwt4v+ntwNa2XFuRpdty25RlrlS5o&#10;DV1zfJJfY1JmvSJTjIXUjuWaqUT1J17O+lclzcfT3bLq9c511PE+Rxd8SvkcccgMsgEGQ4Vwfz42&#10;JnnK/hga1sMcjWANCNGmNuQ6z21ZOM65BucV1JIWy6rtPuV4ezcDXRIwqjhWQee8B0VL9puTUeSu&#10;eCEpbbcmrSR8LjcdpchxG/UENU08G6iG8yB6cKZz6RSXgF0k3GJIe71uzJM+KqG2Sqj024yvNQw4&#10;QFK8kOSAF0BPYDqe1gdMYwAurT286ROdKYo1CV6vt9jTT9RkqVZLKLHkEpm4sT4zrrNwtUoybJOn&#10;LKmpDTdzaCUKct3lloskJUFA7a539RtzuNqsvlm6tE7cXtBTNNJ/KeKYKMRXTPpltUW5XnzURb40&#10;LgrD8YaihzW5uDvzBUyNalL1guAT798w9j0cuVq+8wQ2p8oIPY+pXetQ7fiKq7b687kNfONJIjOG&#10;H29NekXQsig0vYPG0ngqHn11XPmrE37IbzlUu4wZikIgW3EYa3UIjWoZDPiWe5XKikKbYlR4jwit&#10;LCStDClBNO9RJW48W6MbsgeGZQKAnLDtzrD7g6NrDpCAZjkRz+2dVJ5H5Ts1mM2TGXbpEa2Lk2pq&#10;W22I714vKZDNtTBjymwp+HHdnOOLUtPxmKx2N9pUTqwtdtfJ3TqCkOwx0txJKcSAnQpU5VSS3DcR&#10;iQAB6cEFQhyHjFiu0S33zMcgvl4zOS38nj+NWhapU23l+H82mDZ7Wh9NvxkKbUAI8Zl6We5K5bwW&#10;e0XO3ySMeYrVkbLVuLnuwbgUVzkV54qSBmGhMahSsL8ZVLiMAPUnZ20rYLyRyZxN8ovPMatljXbk&#10;x48AXj8jvFzgW5xr/um23+/3WG5E/Nn0K7yyCVNglI7qg6i3drZ7g8t26QvYQVLWkNJXFzWj8PSe&#10;upVvK+NPHTTyJyHXzp7ZTf8AjDmSb+TXDJl2XIx8hJdhO363Jx8xmu1+VHg2OxWiNbLO7L+FKHX3&#10;kuO0KlIVQDUaBu47czxTF/psRq0HWTwUlyuA5AEBcDUszQTFCUdhmcB/jVtPTRcsl9PWdYBkg59T&#10;nN2iXnvvdivlzlW1izYvfVmPDgoXKioL1ktCiksKbYdKykdq/ioL3yh5ktLHzA2bw/k7SRGEgEtc&#10;4ZlwCjUfxHBKp/MGzP3LZ5bd368rQrQEUfwqR+2ukjiyyfNxIOW/NiVb7sBd7WqNJUpFxVKWXnLu&#10;482EBqJIfWpTbYAUUn4qDbXYrHy/b21+b/EEv1tR2ZdjrJCICuA48a5luvmCeW2/t7fjDfDerfhD&#10;QmgNKqQAhJw5Y1Pc0xLu0XGVBE9IoqSjtbjPLAohDsdKADUp7S4ntIFK1prcW24aSGS95q58R94r&#10;mW57DHcsMtv+lcgYAfC7oI4LzGXGo6my34spUZxK2nW/hebUKKQulTt0KSNwRsobjV+xrXMDsCDk&#10;a57M18bzHIC2YOQg4EHitDM3Q+XUGoBptsajcncbDReE3rNNtk5/FSBjj7bcVIDY/mfEVL3TVSQa&#10;V8SDrIXOp5D25CpsJaI04/bD7dVKUm3vtsqcYUjtcV5ih7FE12p06jY9dBl3Ge5Jg4U8GaWo3EGs&#10;o1vclx3GJSuxwp7FKINCFClE7/EaHx6aW+4Ebg6PECltaHqHZ0QhYNb2FOOpQ58RLbi60JV7qAV9&#10;3v0t2+XK6VVvCgy1i05duNN+7Yw7a1GWw+opQSfLcUe5Y9xGxpq1s91FydErcxwqFPaGJZGnH7JT&#10;dTc0SAWSntdQohQOx2H2Gp1asj0FeHCoDZ2vcW5PovHWUy0pCwD3oUE91RuQK18NSUVopTQdeBxN&#10;S/jTbjgdUs1o5WgPwkEeGlgNISrK34nMLlTwcYU8pSUJ37E7n2VHT3aBcgXhU06jjwISmZkjK2rP&#10;dEq3JVbx9RvFtGpe3kG4JP5Hfymosp/Re08AP5h9jUx58P8A86WAf7MaQf8A9HrJRhbmPlpfW+eU&#10;jk/iZT1zQpTbUldCPnGwATQEhOwrpyNcUqs3wgWjVwGsVHq/KWlPcmoMck7VFO7bR94DDOs+ULcf&#10;+376j6+w29y22lex3qCUg1+vfx1NjkPgku5VUXEYawtHwmmU3cY0RJSsKCxUHalPCh9tNMsDpiAM&#10;RVMJ2xqD7ONAtZAxR1Cl/CUncGlT41AHWg1MNvxGdJF0i5FRzyr2K+qb3oZe7UqQQClWwH19FeGg&#10;4FhU5UUTzLgw4HLlSjbI/wAu+PNdCirosq8RXb2VP36gzEyHAYU7GwMeNWYK04HHo6SFBdUGlaGp&#10;Ht+zTEsJLcKleMxuZ7tcqf8A4pDIZdo4x9MMGM8ttiXc+V7+kpOz0u2WG02eOkgfEPJZurjlTsOv&#10;hqJG4RXTWfuFO0gH1Vr/ACbEXX95OzFLVgHUZCUTsU9lcjXFvBeZcrZFhmMx4SmJWbZNi+PxlvvF&#10;iPZYWQIddh3K+KUe2GHLFCkz2mXSlTsdAWaIUK3tvtl3uM7YIx+lI5C45gIuDc3EAEp6cK2Ek8Fq&#10;3xJCFLV05fwlx/CCfTwrqh9AXGfAPp75Ot+A8Y8J4/Zb9Du9js9+5oy5ULM86zu33SOz83Mj5Hcb&#10;d8rjUN2W6ssx7StpuG2kABRJOqjzdeWWySt2uwiYLfVGDLIj5JA5FJPwx55NGAGdXPlTbr3cS693&#10;CWTWxjyyKMaGMLQqYd6QqMS4oVQDCt0eaXeU7fMzBy3LIl+hxrYq0Xxu8yH37S1bHi0wLKi5JLcK&#10;G4palSFMAF5IFAFJB15z827xK/etxibNM54ggfC4uJLPDeA9rNWQIJ1aR3gh4V3zyxsMce22iQwC&#10;J00gkboAD9bVaXocXDhqPdKrgUqi/MXpgw/kHIcA5Bz3CrVyzfcHubGQKfyu85G3jmRTGGHI7DGR&#10;43EuK3LhZo8d4r+QakMpdfbQ4SkimqfbfOV5t0bobNscXifErdbnA5t1nvAHiBh1VeX/AJK2/d5P&#10;FvHTvcw/phj9DY+pjUYceJC9JpwcV2TEMUv92uGUcfWzOcUuf5vHbwlyWu0My7/fW0wMYgvu+b8y&#10;qwwJKEurgB1PmR2PKU5UqUT27dYtuu5NzdH4zY2ORhKB734NaSMUz60SrW82O8uLGLZrSd1vO5zQ&#10;ZU1vbG3GRwUJr04A8CVqZvRt6cbH6ZPUY3l2HRrNY2LqjMLxZr7YPn4S34OXxA/k+PxGhLcixYcK&#10;5xkuORVNqUw6kJRRNCe/eXvN8m8xwxxTOk26Vh0MLQPDc0K5hKYlpCLyrhvnPyjbbXtVxJb2/g3U&#10;EmqQguPiBxQPCk4OB1BMDjxpq+p+/wBoicmZfZm3VCTHvdzeS2hKjHbbkOPSUOuHuPZHbU8Fr36g&#10;D+LXAPq64u8zu0ai75SEnr1SJ6Ala/yIHSeXYZHgAGRwHRg0GtT2e2Ru+zrll1rq3aWsAvERhTdE&#10;uyRb5Ea72qTsR3LXKZdLYp/EfA65PaTm3MdlhhKwjHi7B49CLzStlLpeXXbSCzwynUMR61StHeD3&#10;Odwn6kp14dQuPZ8yPl3aJFKoiGJ1yKZD4bWlSfl1tXQ9zS0kGrw8Dr0xdaN08vNkhd+tbnuEqqN6&#10;uj2VzLbZRtm+Oc4pbT4O5AnFexyp11t7xL1DcpWOKh3E+R7hMsMlsBEa5lqc6whQNGQpwec2UqHa&#10;QST7dZmKdtw3wr0B7hzzHSuFdEjfJbDxrNyNw6u0Usjm3NrvcEXG/wB9kyFRkqcbREoz3qbBU2la&#10;hshtChWnTRugtomF1uxrZM1zPpNLkvL24V8kjgvAYY9Va4uV7jNyHkG23mTIflXe4XLILzcZMh1y&#10;S+42iM73PPSHStxxe6EgqPQADYDTZeRaTulUk6QpxJJcM6p754ddwjIAknkgb766F/03Lg5Ni8W3&#10;QKWl2VjLSpDSkltxps4LfYwHZ/gLkRf07ay306a2P6lxxfkvJk6R4EpB9ZHWKjebnF3km6XjbN4Z&#10;fqRj1JW6/wBEisRsHp/43m3tcm0qwy23O1yLou8y3oDLjFzYvkePOs7Unybw+q4uyZMdSWVdi2kN&#10;KVRQA9L+UmwjatC6p42sAHS5urAZLiMTljyriO+eI+6c84eKA7LMNJaceSABOK4VbLkb1Atenmz2&#10;I5fbmWoXLNyMNmRJWWp1luWSx1QLBDuC0Atv/l8UsofAUCgqWrok60tuInprfi09hxxTjVTDayXR&#10;eyIf04yVyCAL2LwrRR62/XpZ/TxmDGcWvG8a5bt+N4ZwpxRMt8+exIxhqJPypjH8qyKVcIDNwU3L&#10;tdoymSpt1ujxdjJShxDfe4OUTbs+483Q2rWj5VrHNLnA5YiQNXAawUBGJTA11aHbGWvkma+bIW3j&#10;pGODWuQnURpUtKkMLVIyxRwrdPJs9kxyM5brIlx63oWj5aXKfenXC4QVjzIcmZOfW69KfksrCyru&#10;oQdtgNdOmZHEwsjCMGAzJQYDE45VyPxJZpDLJ8ZKlAAFzwAyxpPYVHjxVT+5CWvMcbbCxXvXSlEf&#10;7KFdT4nbUJRpXppaFztIzpCW8HnaKClhK+8hX43F/wCIAdRU6hSBXY1KGGVL795kQYnaoJaWpJDa&#10;BssVFKqoadwHTR/C3HM0jTqcgUNA9NMlmQ5Ik+atQJKiakgLCjukqTQ9wJ1GB1OBOdOml6alww0q&#10;c+A/HRQ2GwPu66cf8PRRCogyWz2XLrJkmD5ClDtizOx3XF7q0WypT8S7wXoiqttJW5JMZTgcSgbq&#10;UkDx1ATUrTkRTrQ5o1j4lWuKP1hG98WciRcQvgjRM7xW5T2cotS1NGXBchT5MSEJkd3uDbk22stv&#10;HopBfAA21XOhY9jrckhc/t11aRliBzfhKdtUh5fyd3N59gSwHW4FlxK5txm3lFxwTXLqzdLg87XZ&#10;brTpbQldK9iQPDTdm0WwfH+MvaDyRECdGdNXb/EcD+7h0Y1YvM0t3PjnDglKh+YW+SKUHwvuxkSE&#10;LBG57nBWngBqnte5cSE/hePQMKmPR1uDzHurYN+k5mMu/wDqJ9KdlVNMa/8AG3qRxG829xTy0Fyw&#10;X+1XbG8vhuK/hg/LrjuqQahaj79WVhB4XmK3lYgEjwPQCR6lFVu6SsdsF22TB7IHH0Jj6UNdtuZz&#10;UtW7zkk/AYjgrt8D9wS0aiux8tWupN/TA/iHtFYnZWk2DXDHXqd7h7Kii+RW48u4PJASsJUC54pZ&#10;aK0x0E+KSe5Y8KgaRdFFafhaSe3IffVxCSijiE++osLip1wjw2ElXxtNpSmp7QpQCQfesmv16oZz&#10;3xzPtq1jRjC84Dh1VzWepjOl8nesb1A5RGfEy2WbK4XGePOjdn8mwCGizOFntr3By8iWpRHidfNT&#10;6/72zefqDeP1B9tbu8BiJh4YDXg8+8HHtTnXsH6a7a7bPKlpG7CWWLxHf/mK4f8AKlOZET5vHHos&#10;ptNXWO9hsAkfORwl2KrcAKStSSNugOvPltqbO2TJCSgHL7xw4V0N7S+PTzqtd5dS4VKjlxt5pVWH&#10;4qjHegy47gfZlRHmx3olQ30pdbVsWlpCtqa6HZa3W4aCQv4lRDwK8C3MHgUIqn1fqZAj1JxB6Dkl&#10;bbMV/VZyezcOYxjZ49lX7l22RXod0yObeGrJid1ajqLUW6yURGV315yW8px9bKChhD7rpQsJXt3y&#10;H/yd3La/LkNgdvbP5kjZpfcySAQPDVDZDGxJDIQFewlrC4ktchKckl+ju33e7SXQu3R7M46mwtas&#10;jScXMD3dzRlpcAXIACMBVKOQOeOcecb6L1ylkkjJGG5TqrZjgJt+LWBDqhtb7Q2ryHiEns855Tz9&#10;QDUb68t/UH6h+YvPs4vPNV5NcaHENiPct48E/TgadAVSjjqfzcSFrrnlzy9s/lq3+W2O3ZCHDvO+&#10;KR/8ch7zj0YN6Kji/WiVdbbcVstt98WI6pxZJZtcIoZUtTkx5NVrS0U/hAW4o7Upvrn9ru/yD2F0&#10;jSdTDhiqlC1vMkYDp5VoTbmeM6RiOeXWa6R/RjZVY96E/S9aO9DjrHD1juCnW2yyhxV1l3C4pcbZ&#10;PxNoUiRsDvQ79dfZ36dg/wD7v9lLmljnbdC7SSpGoFyE8Tjj014V83yB3m7c3Kv+seFyyRuXZUgL&#10;dUuQnuP4VoUojpSv79bS3Op1Z2QBQ45U8LlP+Sx29K3S43Z5Kor3/wCshEZTZPStHjQal2yG4aHZ&#10;al9FMtBJSinHF/g405FyG7PfK2ayN5BkcqSuoYLVgsr0lAKvFAkBCSUgmpA6kak2s8MMpfO4NHed&#10;jmjcynv7KK8tJ7lvy9uC573RxBMtcrka1cgTjxVMcqo/Dy7FsG4oz3OL2znF/wAb5I5NlX63SI9x&#10;825W+9ZNcEsuWtONX1fyLdkmICXELijzGXC4taSew6q7yy27fPK8+46NTnzFOZBdpRwyQcMMula6&#10;PDLuW0ecrfZy+Fk9raNDkHcAa1dTXt7yrgQ7MJwWomy27cZXaHAl8fXa/R7k+9KiTLTeo8WUgLgh&#10;pM6ZGmw3WlmKZq1NNJCSuqCSkDXAt+2LZbeUDbXTRXQLmuY4amq0hXA4FoUoG4rXcvLu7eYLpj37&#10;yy1mtdLXMkjJY/S9dLC1wILg0BznKBiAprXx608yymNjGNy7XaodwFoWWLouxhV1SSzcmJZbvUJh&#10;DNxtz6orCFMvFrtSkkk1GqK12579yM5b+iG4uGaoi8yFwrO7yY7fxGK8EvVocMweRxB7Ca06Znns&#10;OHOsj17uUf5CLd5WYSYyn/OSJSG5UiGl3toox7ZL7kFBBq6RXw1p7OydK17YW/qFoZywJAKcO8Mj&#10;yFZS7uGgs1nBp1epAOoULiHKj8ptWSQZ7tnyxFhajfMpDUue6t5pVzuc6K68otxTdbrMQlRJHaVg&#10;k0RTT1xtTA/5JzdVmJF5ABUDU46Wgn/GmoroEGUf1tKA+/tWnmzYLMmN83yfd7xn2TWq0Tb6y3dr&#10;k67ZGsjnuvJZES3q7mpSmHEd4eWC4vtT/i2VJOWHRtzWwW7nhp0gA6WgYE548Rl6KeQj+qS8jE6j&#10;hU0zM0wDgmHY1Ynidtv+WZm7b4FpfubjhUiYLa3NyS6yuwKTGiQ4zC0pfHc6p1RT3IQkA5ttlf74&#10;6Q3Mro7OAOJ0gKWqQ1o6csMgAuJqW+6bZhpa3VK4gDkOZKe3HOpewTja080WK2u5dnV2l3vOrg9c&#10;Il1dckJbg2yGw+uIuFFjyY6IyLXHKjCQ+taKuNk7Ak09xdtsbowW0TWQwNDU5uJC6iVOJ+IhDgRn&#10;UyKMzRte92p73L09acvcK6d/Q1mOXT+EMdxPMlrXNwdu2Y7GmOvJkvyba3b0vMomSm0NokS4TIQl&#10;akjtVWo2Ou7+Tt9m37bXSSjCF4jaUTUA1cQeWXVXKPNW0w7XuQ8JFmaXkLkdSeh2aVem1PdrI3S0&#10;466t3u2qlCzRltKK/CpDIBPvOte0hU+3ZWTlVx1BSlfX2wIu6W5MQhNzZSEMFRPlymxUmO8o7N9q&#10;v8tX8JNDsdrvb74Qfoy/0Sf+Hp6ufprMb7so3BongQXjAmOTwPwnkfynsNMdSHW0LaejuxX2lLQ6&#10;06gpcbWiqShSD0qdwfEHWhaWghwxaa52+N0ZMcjS2VpIIIxB5H3VETufNQYUOO2ynz3OxAZFe7zA&#10;fduBX6z46zcdr4jiqotV827sja1gH6p4dNSCxkn/AAkaQ4tADnaFoUKqBI6DwB7j9OozttaXkNB1&#10;VaR3TgAXlRyoyq/POtl+IsqS2SlxISNqfhV7xXS22TYmo/M8amslL+8DhRu15xDebdjyCW5bRJSX&#10;1diVeKqKJKakb066r7jbpGvDmYxnlTrLqJS0lHA5H3UdtkyPeVvtLdbWlZKmw6QFKHsRuKgEUFeu&#10;pDmfLaXAEDopxumbjh76Y2QYq1CekSozqyHFVDaCCgEgjup4U1ewbk4hsb2hefOqe629ocZGlD9s&#10;aYECUmPPQ1JX3OB0oSCNjQkClPb460ILXRhwzqHC/Q7w5CS5UFTlib7pZcO4Sp0ke72D6KaTI0Ap&#10;V3ACG9K1I7DiitR6EISa+z7NMSABoTJamEUz8t2tNyX3V73rYKUpv+dW2v26lbcVnI/cd/KaiTf0&#10;5Oz+YVLOdivKODe6K/8A/wAMay0f+5j/AIX1vZPgk/iZTtzdpT1tZQk0InNqI9oCakbeOjZIIgXH&#10;LAVV7+3XaNaP+4PRTHcaS0wVFPYER6E9abjY/TomPL3DiKoXMDItRwAZ76ZF0lMeSs9qT8J7Sgip&#10;PhUeFdS9LwNAqnml1NUZVFclpt9LkhwlJNVdqfp26131Lij8NBVG9JO87Cm8+kBlxDbXxHdKqUKj&#10;QffXUkFSFyqE7ItAw4UTszVxjSFnuU2HDVKCaor/ALQPWo9mnZnxOamdItI5Yi7XxK9VSF5Tqmmy&#10;sFKgUrJBqK1FaH2aqHHvFMqtGgoFo0p1pPah09q1K7QR0Kq+NSK7aMhxxOISkNcF0O+JUWub3/xN&#10;2AtXX00+lnkpxLKoOIc15Jhl8LyVLbFuzvFVLh+cEjuUwu42kJIJHXVLcvEV3HIMAQ5uSoiH3Guh&#10;+QnMG4SwOOMtvgv7jwvTk6tdPE+M40PQfwrkvH9qyDJW+SsdxfILpimOSYtjj5dnxfvsfm3IuX7o&#10;3EfuVzaw5+zfJworTzS4cOExGYDSPMJ8wecrzdR9S7+S+nkj8PQ6F4c7uReG0xCENLdLiVDjxxVQ&#10;K97+S9o2y5+ne3myghcJopDPqa065fFLXteSCuhEAOAwRMKtbi/LPPvH+H8WXviLku35/wAZ3udA&#10;FxtuV47j+Wv2CMIrbtjj4/kb8Bu/Y+lktLhz0B91OzfcElPcbLbPPm9Ms5La7kW5YcBI0OGeIIIU&#10;4lQc+Rqh3DyPtcG5smji8NmIcGuIBByJGS4Jwwq9bPLlxyu0u3W9YGH8plzHZpvMO5qiFxqcgfmc&#10;eexJQ8y/HfdJdQ22UoadV3pp+E1G5+Z7O/hdLuli07sXPJmjeWqJPja9iEFpOIAwa46geFW1l5cu&#10;bS6A2+9czaQ1o8F7AQCwq0tcCDqHwklSWjSedevZy5OgqgTZkiwMMoPmNQXm5syQW0nuCpLzDTaO&#10;w0oUj6dY/wCchfIsTXNb+84HHsA7ONbq2sdDfGlc18i5hqADqU+n0VXHKb3ydNtl5yHjm84djfmd&#10;0e05Dl+MN5acdXCX5ZyCBb5cy22mfdJbSVtqVJcQ2yVBTYJBBkC+dLI18jHPt/8AtscWl6YBXISC&#10;vIdXOpcbGMEjIi0TOODi1UC4gNUZ9fWtS96Z+UOVMbXxdcLvnGKcnzL7lV7s1xl2yHEfXZcuYbYd&#10;h5Hj3y854w7ZfLeCxcrfKbW0pbVEEFAJ7F5amn8vbfb3tn37aWWfxGSAl0UoZqjMTl+FwGiVrxiR&#10;wIrmPnHbItzfc2m7RvieLVpYWnSyWME62StTNp70bmlQvEE0yvUtZb1Pzi8XWEh12feo8mfMkdlG&#10;XZr1weTIU2wk9rTL7rfelH4UNCnQa5Z5i3W83reJN0vyx08rWqGt0tRgDUa1cAoUenjWe2q2h27a&#10;WWNmNMcQIapU44lTxPTVQbZ5MrKc8w5ppt222+xzkW0poUqgi8tWuYYzdaFu2wFIWVdEgkjYHXPN&#10;xey2bHdsxHjkdnAryHE8KubYGXVCM/Dy9vqrUZ6reMI9g5KsqH4TTjV1jtNKS8v5VmXco6FW2RDb&#10;kjtS3LfchJKD17u0p+Kle6+S92kvNmeGH4MOaIV9HtFYDdLaKO+DkCOOHBeY6yfclDccRJL8l22W&#10;u9vty0O+Sq0XXyot4YfaRVUS4RVFtiUtQA8uTGP83qpFa6Zv5nQO8Ut7pxVuLSOY5dIOXCtDtsrt&#10;GkuKZY4E9BHvqU591u1tS5bpaJTckhTbjS2i062Tt2kUrQjoab6OK4ZJEJGlWuHCrbvHA5ioLy9L&#10;UW5ruEhRZktxzbLcyNwqTJIU67217lBO3dXqrpoxI6ZgY/FiqeeGVVd61HKicK3nfpv5k49neMWZ&#10;xaDGi4mJMR4KShm4WB7Dsgh3R9mtKvWC9xO5wpHwoe3pXWZ8kEwfU/bpAe9JeTh44keBKQQKjeaX&#10;a/Jl6AcPl2H/APUjCffW/wD9L+AxsU4G9P2O5BEbVlN+jSOQckgPKcUqyyL+pOVt2cxjUiZbca/L&#10;mFtrBSEyXDQKNdepLOz/ALbYst4yPmvBa+V2aktBAHQAQE4GuI7lci6u3AH9JrtDUwBDcD6X6ivQ&#10;BQ36leOWPmX088mYbfxa7c1b8LyzK8bk3HMrXjE6VdMftK7uzc7RLuHbFYiwopd81h4j5hoLSVJ2&#10;IeLgHQzsc0P8RBqdpGojALmpCoOKJUeydMPHia12h0Ja4gL3SoKjkDgTwzrkH9BfpF9Pfqh9QeGc&#10;G8ncjXq/cf5Fx/m7+W4DiPJ9vx3MVP4lZW7kzB+YxezznLdj5uCGn4z7U0TVNNLT8KPhNdHEHXLm&#10;uhBi1alLSAoOakjEnBEyzxp8SOit3PjchDQABljh6OlcxXaTY7pbZOGYiuHPSLW1ZYFpt78mQtyY&#10;u3Y6yrHYjDr0lSpMu6Bm0+W64urrriFuKFSdXcspfEx8mkFwBwy6guPvqlDCHEISQcfsPZR92QxN&#10;8oIkRGIcVseSx3o7lnrUIUQrbahpUnUdxBQNPdFOtLmqo7xpvyrnGiE9slBeH4O1KSe4mtSoaivI&#10;biuNSAppDcuAmuEOynFVNapSqoNPfsNvZphzgcFo9OkdeNLNqjRi6FDzXVdBtsgHqU+0nRxtCgmi&#10;eSmGaUvX59tqO212lfcO3t3qU06beI0u5yA6KREcyDhTCdXF7Eoiwu5daqlOELLW4JKTT8Yp18NV&#10;2CADOnhxU1y4frj8At4P6gcP9SbFmitce8z4O7Bye5rizWoln5T4ygpRcosqctPlm6ZpgaY84d6u&#10;xT0N3s3qnVfexubIHQrqkQYc8hU+2kaYyHnFgw6vurRLDtsifacWlzWvLlX/ABzK7u4yoHvabvk+&#10;dJtzLnce5K0R2UJp/hTqNLK1ssnh4sa9g/4QAfWtONYXxhQqg9i41Y2UfP4dwGT3Fa2Pl2x2ElRK&#10;ohQT3VAG4393XVU0/wCskAyx9tS1W3avAeulf0tc0XjgHnbBuWscW0q+cf55jWXNw3EoWzdYduld&#10;t1tjrK/5azdbRIkRx3DZxxKuqQdWnjPtWx3sWMkTw8DNS3FPQo7aiz20V9by2MihszCw/wCYYFeg&#10;oeyv0MMjyCz5VhkHKMafEjH8sxTF8qx58LDvdar9CgXi3oLiSUrdjszg24Rt5qFezXT3yxz24uIv&#10;6b2tcOooR7ax+1277SGK1mTxY2lruShV+/qpkZ5OMS2uLUD83c5SGy2k17QEglpFP4QlA6aj3biQ&#10;T+Y1NtWrICMgKZdvpj1tmZFMAT+U265ZE/Xb+XZYEm7KQSeifKhGnu1Wz6YI3XcvwRsdJ2MaXn1C&#10;psbvmJhbMxL3Bg63EN99cnfHLT93VcMlkpUZeUZBeMqeCkfzA5kN3mXlSiokhVDOpr4+79uVxve8&#10;3N+9oV9w55TgSTgeCqte8raIWVpHat+FkbG9jWhoTsFTVe71d4sNESMhDbBW0S7TtdU8x/NT2r3C&#10;QVb19njrNG3ZK/TiHLwPLn66lvkla3lUH5asRbm3eo7Sfkrqpb5baZUS1cW1BMyCo/5bLa3CHEkC&#10;tFn2a2mzRiSB22yI3w0Tm5hx1dKZEZrUGZxUTDjn0Hl250VN7N2kqdYt6GJDSUsKjw6liMhkBuji&#10;3lggOKBJK9tydY26snWNxKyeRz2zv7i5NAyAC4YZphhUxsokaNLUTA09cavDzsgQ5kmO4sIWlMYS&#10;Spry6FCx8wAgvuIVuEtkJNO0k9dZXe4HxwPlaC9gbiQ1Rh0e1c+ip9o4aw0ovSedL+ZXS8QsSvgh&#10;+fKfXbHIFvEVSEhqfObEKFGTGcaTsuU+lIPU925J1T7VZR7zvFrZyglzp2Na0AAEhwcWoEQpkBh6&#10;DVi+b5eB0zikLWkkjgOP3rXVzguLowTiXjXA0AdmG8aYTirya7CVZ8Zt0S4AdD/8xS7r7mbNYt2r&#10;ZrLbGfDbWkMfayNoPrWvnluF0b/dLm+P/WuZX9he4g+hKY6ABLcb8QopIJ32JAoPGg1ZWqqVph5A&#10;AWjWf3SfG4+mLtMe3vXp1yBFtbV2cUzapM8OreZYuLjaVKbiOORkhaqKCRuoFNRp9zZnxSttnaLj&#10;wnaXZhpIQHs9tSNr+TbucL9xY+TbmyAytYUeWcQ0809OS1rTyvmC7XyLe05S/cLBnjEedjl3wa/u&#10;Kt+Sd8lpSDbrZbY/dFl2GY0hD8dcELiy4/a4FVrTg08e/wC3b8/550z710ZAcpOpvFOBaRmAMDXs&#10;Nm1+WLvyrFfbGIH+XWvbINLWhscjT3S/iJWuUand4FRUv3THYl/icf4tJyi52uyWoWTMp9keKZUC&#10;XerVbJLkuSxHU2oQ25D6g2ttCgClvu2JJ1t4d0nhht7G2lkZaSaJHA4gPY1z3kAZAkBoGROJxrlx&#10;tIZ7i63WWCN+4lssLXtQO8J72MY1xPxEAlwcQvAYVWCJg8O3XCTKx2MIzyUXS6voEgNth25znpci&#10;ShExxsIEmVIBqPhFTTbXNri/ur24S5P6pUkkISpJ4p/hXSobS226MNYR8uXBoAxHdAByXllUCeoP&#10;HcyRg1/yW3IU5ItENl95EB6DMk3CL8w2ypcKO05JdclshaikNgOdqiemn4I5HvAkajeDlROfHJOd&#10;UXmMWktqrXAyg4BDhxxBGFaEObbDac0tc2+sOXJN0kPyIYtcqxsQXpKUFJVATcoctMRiS4hJC1Ot&#10;EHtHee4jWx250VrMGSlXNGZ9RwFckvNU4Ja0Bp6cOrn99Qdx9jmT49IvVzyODkjuO1juTLrDsdxn&#10;ogQ7YpmYq3SXbdFkw4iCyyFKkLUllXYKgAak7lcW0jWR2+gT4oC4BScFxIJzyzqTtO33k0Us7YpX&#10;wszLWOcAnMtBA6ylP9zlhvNcgvD1pe8tkCFc4hZKpkKJYosZcxhMZ4KKX3/l20VBH8xxddugrH7a&#10;bSBjJwuJahwJeUGPblSHXTZpXAHBAegN4YjjTbmcrTsluU12UpL0yPAatcdExZSu2R3HQj8vDLRS&#10;GRM8qjiE9qvKSRt3HTw2xtpCGIjHOJKfiwzxzTgedMC7+YkJJ7zU+ye2rS8Beoe63WHabMHH4nzN&#10;zjY824vsUbTZ0PNpvV4fLSQDLuvyi/KZQOxDKGkjpvlN98ust3vkCaQ3V0FxHdaFyDVxJ4qauNs3&#10;Txi1veDg5B1DM9vRwrr+9BmXxb3xJcDb3PNjOZRHYgLV/MWx8xDT84VLKlKCFtsoAT1FDrZ/S3xW&#10;bHNBKqMuCgPMtxI6FFZHz4I/7nDO0IXwY88HI3tStiUe6xPMW4682yyw4hFSr4RQBDaEDqtxwp2A&#10;qddK0oxTnWH4o0GnZEvbbif5TikEGta0UPYSOui1uGWdJMOHMV9OR882nv7UvNhPkSlJU44oqJJa&#10;fO5LBHiSSg79NtWe3bi+3eIpcYD6jz++s/vWzR7hCZYUbetyP5h+U8+g8KrCzaYMiaqS8y0ny6pa&#10;+EAp8FdvcCRT29dWNpg7S6uR/Jwvl8QgYZc140rm1fPHyUPrQgAJQlIqQD1KCfw1+3VmY2gEtAWm&#10;ntMx0qehOFEZ1uuFhYD0aQ86n4kLaUfxpUaju6nuB8dKjiiuR4MnXS4XXFoFYpHFTzpP+Wffitzi&#10;2ptSFhxSldVKSru7T4KGkthjjeYlBaQlSZHGVgmAIcCuNH2bi83JhOsuhlCFfGqu/avq2UeKan6t&#10;LbYw6Cx+IpyO8f4rS06Tx7eHpp4Xy7BUNKvP/gSlaEK/H7Aa+/fSGWMPiANaNXM0/c3Dj3icOXOm&#10;vb7IzPlxpKaoo53dqhUb793uJ1NMmhukoSKYhgZI9rwO/wAO2p/sNrQ3E7UJFRToN/2OmHSO1LV5&#10;ExGpypxIjPJ7ilJFEJoDsdj+4jQ1ghHU9wqO8qfdNsntLBH/ABlpA6f/AL7tgIPjtqw29rRK4j/t&#10;v/lNRJgsL8MSn8zamrNxXk/DDX8MZ37ewD6NZOP/AHDP4X++t3Ie49ObKe2UkCI0VU2lp6/7umZA&#10;sfaKg7uQLdpP5qZEttL7SwO4pU12k0O3u8dj10UZczvD4hVFIA6HDiz31EN7QtCltMsqdNViqQag&#10;AeBIH2auYH6m97AVmpVTS0LwqMLhJlMpKC0sEU7R2kE09vhtqezQcyEqneXtwQ0ExPaMcuKZVVFA&#10;tBSSQungCBXrtoOYdSDI03qUAkHqShkuuu0Wy2VqSQpQIoUppUbeB029gBR1AFzsExHqp2Wy8RXi&#10;2y8Qlz8IBoNgaGoIFFD7NQpLVwGoYipUcrCmv7dlH7gzBdKW21pK1jvShR608Un2jS2BwbRyCEkF&#10;mJStZH6znp4ufqJ/TK9ROM2VlL+Q8f2yx812JlCSuS4vjO5t3S+xIlKrEmXjb8opp4t08dV24WhE&#10;BnCLGQ/rAwI60NX3l68Nju1rcn+iZPDf0NlGgn0lpPVlXDN6CP1PLr6NSrjLkvD7tyv6d73lb2Wr&#10;sdiyONjee8YZXdJDKMju+EXa5RZ9lu2H5j8uh+8WGYhtpyVWTGfZdW6lzmfnP6fW3nAx30Urrfdb&#10;dugOHwSRgkiOQZlCVa4YgKCCDh6r8h/Uy98ktn2q7ibc7JcvLnMce/BLgHSRHDMDvswBKOBBVej/&#10;ABvnHjvmmTAv3CGCtYniF9nSr3lDc5MCGu8P35lpyJKttotS1W2DJjPtBx1aSkud1Cnx1wCHytvF&#10;hczfOztfIwafDxcSFzBIGkNHwjFVzSvQF55g2rcIIJbESPY9o/UcAECYNRSSSuK5VaL+oYNvtqYi&#10;VtAmOhtKwQFsOfCO4AfCanamqe81NJiQocuipNs0Pe1/4QQeukB+ZYFtSBKWHGX/ADNivzFVWKLS&#10;gp6juPt1TElipg4qMeC1fulDI0JGlPTVR884/vdonvZZFv0fPIEe4R7hHwrkSyuZdgmOxI6GwLbB&#10;xO3XrGmFrdU35ypUlyW4h1X4e34dafy7v1laNFteRBoH/UYUceslcP3QiiqiS1NwPCmvLmzjd8To&#10;mscdPEI4KOsHjxqd/Tvd8Bk8scfcjxMdwXG8t5Cu9k4Us2N8cYpIwjEItqw+wZlyBeLm5Y3LndU3&#10;vK7cEOuTrx3NrXE8hlfQa7FfzQ3vld89o4GeJob3WaEaG4aivfe4uKv/AC4GsB5nFns2iwtL67vz&#10;PK9z5JnBx75aAI2oPDYxjcWKQXFcKs3zHAjiNFtr3c3dckwy6XNEpJQPkreu5FMeChQPciVIS4St&#10;Z/C0e3qrXHd5tXQW8End8Z8Rf1NJBaPRz4VT2M3jSTNX9Nsgb1lEJ/ZVLsWxSFA5otvzcZKGJl0v&#10;lqktLT/w64l2Ra55YWsAfypEVTyEjpUj2a5reuc+2Ebz32zOBb6exCMK0cTfDkdMz4TGoTqFUU/U&#10;SweFaMpyfCbh2iDBas2Sxrk6wXFQmLp2xp0gugBfZbZDDD5WmnlhK1A1310T6eX09vKmIcSYy3m7&#10;FMciowyyNZne4Y5I3vP9NQ5cMBxPYa13cZOTr5MuGOZZCbkZVYitwyJDZE9MBh9UNhh6WhaDcw0l&#10;AdYWSXUtLSrv3GumbxbshjFxbJ8m8huGI1IpKcAcjwWqzZ7kuc6G4xmBXsVB28eqrIWudcGH4sC/&#10;B27WtpTTFuvElSnZ0JtTqWfkpMpxJdebbeUAhS1KKe4AnWOez5adzogWtfiWjI9IHA+2tZbzAORQ&#10;WhEK4joNNjk309805Hxxn3PeJca5deOFuM73Bs2c8qRLaFYfiN1kORvlmrpMD6ZamY6pjCZchhl2&#10;PBU+3804z3prpdrtrsWrdxmjf8i9z2h/Bxbg4N56SUOGeS41A3V1t8020EsYvnt1tjJ7xCZgcsMM&#10;iUKDCtgn6NuYKyfnjh3GrliF0utku+SX+0Sb1Kx+6OWbHccv2HZA1nN8t2SKios0ixzLTb1FmY08&#10;4IsoEABayNT/AChs93YfUnbr9lt4lu9s3few6dHhOPiAnBr4yga5cQ4gKtY7zRcQz+U7xolDJmMY&#10;U1gEvbIwhhCq5ruLUxwWup3Fsp/PJs5UMQZIehXS5OS3balubZjcBEuFltsCY2+lhnyLVLjsvdvc&#10;tTbLaCR2ka9BukMokc1oEgD1KcgEA9OIrjegBgeT3S8D1kOJ7cqL+pXFIOfY1jXGN1urdgi8sYby&#10;jhQyJyEi4px643LC7zEXPEfubXc3ITaFONQkrSZC0hCaFQOs1eOjjtrcStUC7Y5DzaHYE8FOXKre&#10;xY+R90Y1BFshT8pc3Hs49Fc5f6MfphzLDvWByJy0vMsSyrBsD4jyjHWWpOFXLGM5uUTOr6/jWD3T&#10;8sdU9ExtxlONOv3GPJ7ZbbEptkKUSqlnFG+QOuZmOieCBpJVS8KvDBMB041Bf+k3wWu1MJ9hVD08&#10;TW9nLr5aPT5xc7knImT4HarReMy5ImWyZnMRqDZrXh2SX1m62O0NJvLwLl7wq4XJTTlzidrfdMb2&#10;SOrscs8NnGY2tcCAHKNSNDipC5EA49VKgbHNcya3OaQ3AgopTLp1JkalSJluGZnbLXfsIyzCs3x+&#10;7yIT9tn4dfsdvjE2K60+A6w9aZUl5LcdxAQVKSjtKSDTfUOV2kjQAigZZ03G17mEv1KFzXPp+6nE&#10;bXGU6FFsEU6EV7qeFD4n3aJ4GdGCRRhNri9S2loqNVdAe0b092kkAnChTot4iAJDSRUAGvaO4eFK&#10;0rTT0QAFMSLmcjTayGUH7i1FCQpLaTt+GijvvSlAT11HuHLJpHCnYgjMeNF40ZLbC3XEITUKUqgA&#10;QKHeniVDTAb3VpwnGq5eq30r4f65vTLzB6W8meVbJmeWuFceOcndkpTFw7lHHJzV4wbJZzDrjLTk&#10;Bm7x/lZtHEKXbpchKgtPwEnM8RhY3CUfD0FMKPWWY/g49X24ca4gc1xG9Y9yLJwTLLDKxfL+P8jl&#10;8c5ji89lbErH8jxeRItF1tzqXENOKjKcHmR3aBL0Vxp1FUOJJxbHSRamPUOBKjkR/h21dBzXAacI&#10;0CdVGmkqHCtsjhJS/Au02IKpKS2Y059pIUKH4kpTQAeHXQanzpP4CF6MhTkeMDSOZ+6q5O3BdqvM&#10;C4lYSUPpYUvr8XeC35oUKKAUnx+3V2wAxlg4jCoxKFHZA4V3J/pQc3s8xeiTF7DLlh6/cQ3qRgk9&#10;lTinHG8bubv59iLjZWStURpK5McEbILQR4DWh8p3Hi7S+xf/AFLWUs/yPOuP0BQvRVTuzR86LkBG&#10;ytUp+YYO7cj21fzIkmdk9khGimEfOOKoPhLhbABTWv4UpP260EkZmuGRnip7BVfE8Mhe89A9NQn6&#10;v8qPHfpp5wyWO6lmdC4tyKLa1qonvuuStsYlbI7fT+Y6/ffhSNyU6yH1R3AbJ9P963MObG+HbJw1&#10;xy1yN8JvLMvywyrReR7Q7l5r26zRWPvIy7+Fn6hP/LXOtiljhWW12+IKUgw4zCCDTuLbKEJKh1KF&#10;BAFR018e7F1y6Nz34SyAOd24lPTieNe6bgtL9WFNzOr4yhl1kONApY7QlKldVLBoCkmnb79z9Wm2&#10;O03bWZrn6+3PDrpsq9hPECmZFfevsNptDiENNBpwpUhL7Tj8U95LjTikhQWD2qOwI2OtS8MtXMnD&#10;SZA0ggK0o5AQvrWmDiNI5+ygYVuLSG3HCh5QKm1I7G2UeaVOK7mW2SlJbHcUgfEsHqrWL3iQOvNT&#10;gVY5M17oUjj2LnihSp1q0tCHEpy+3Os3bDHuRS7F82K+330Q7s2hwHdKHEAKSmlSCSRrPy738qXs&#10;axdbQHY/CSpUDI8M+FTBbgkEYHhUscRYnlWYczcGccSHXpdozblnCbZPUtSJCG7dars3k1zU46QV&#10;Br5CxuDu6763X0R2bbfNn1R2qxa4C5Zese5nNrS3Xlge7q6saofOW5T7P5S3C+P9MWsgH8ThoaOj&#10;EhOddak6QZsJyZQJ+aU7JCRsEiQ4pwJ+gJVTX2Lc/WS/mSfSa8JtZ4YDTkAnoCVC7jiW7moq+KpV&#10;Tt3IV3UCfDbQhwJANOPIQdBpvciPly12KA28pAmX8qoQVBotwlNhe25QlT9TqQ1Q1yZkJT0L9Je8&#10;BTpy9y1QbkaycV8tcwouGe4K7jPK/EEO0M2yw324yG7/AGeFai+3jGbQDBksxr9Y7+yVSIUtKXI6&#10;PMU0aOII1yTzXNu7N9kZfM8K0MbfBTEOY3Ao7MOJUuAThwr1B5NZY7b5Mhttju23lndueXvAQOkc&#10;hljcw/CY3d1CpRurjUT8k8pZJablCl2xpuTcLW93/MzIseUh7yVhbKFMrCS6Gd6AkpPdRQI21kJ9&#10;7u4phJHJ+o09wkAp9/v41eR7DZSQPhlj/RkajmscW4ccvdlwSqrZTytyjmL91lTJciVIuMpAagph&#10;w7dboMdpdWmIkdlshEZk0ITUgAnVPf7xe3c+u8lALviQAApkAEwHIA1c7Xtm22ts23tIdDWDBS5z&#10;j0uJOJPFxxNQ5y3N5MdwW/XG63y83+a7DTDbtTMucwwllaS2pKAy6EhppBpUJSKCpoNFb3nj3LWv&#10;ke6MYkkr1BMvthTO7bYX7dIy1ijDwvda0AlcyqKfTWvzCPShyLldhuuXz3cGwXjnj2PKveT5pyde&#10;2bTAs8cLTInXsQpSVqnxoEdSUMKeWhpUlaa93Q6Q73C2Tw2GaW5lRumMK53JoIxUn8qlKwMHke8n&#10;TxNEVs0qS5waABmeQAHFxAXGrc8Roy3NMyzO7YHzDeuNcT4qtdpY4/4ytNlbgYtkFhnRIa4HIk91&#10;qObbnlvzy5iQxPEsOuMugthCEFOoM0Ns2CFt/bsnmnc7XK5yuYQSDEAqxuY1CCEVVVVr0p5LjktI&#10;xY7a91rbQsbpiYxobI0jGVzk/U1Ytdq/x1MeoK0M4B6ruYYvHcZmz4Fmcq031q3QmEtWi3ZDOhtO&#10;ZNaLBHA7otij5EiS+0y32oRVSfwgAdA2Ob5zy3aOvCX38BexT8RY1xEbnHi4sQKcTnnXlL6q7dab&#10;P9RNxg2hrWWErmPLGfAyZ7AZWNAyaHd7TkCTUNRFQJM+XLYedCmVzJ9WFJLrpeSW2XnpCyPNddos&#10;HqAKnoNWkokEYY/MoMejEoPRXNhp1kqjgV9NTlxS9Ng3x99uM5Cly0W5mMhQIQ2m5NN/KSghJSlM&#10;iMyUuAUASlQJNTqg3NrXW+knU1pJPSmfZmOmrWyMni4qCU+5etK7HP0smrnC9NsWbMUs/P8AIF6E&#10;F51aVrXBs0WJCS88+ioWpSyta1e1R8RrQeQoPD26dx/FMTy4DIcAMqpPOUuu/iY0rohGGeZXtJzr&#10;YXByOVfr4+5D8xdugPqhWxttFTImOEiVPIAIW6siiT/AkUHjrXPJe9BkMO2s74bIoh4nxuCu6AmA&#10;6qkxrM7bjqvlHFLvl9Cd7XCWPJilXQTZJqhvceJ+gaN5bEO8pcuVRo45JwrUbFzPuFOyzZderi52&#10;3CTChpcT/JgwEpUGq/hbW+r43HEjqfH2aISOODkHRSHwwsPdBI4k/dUIZdejb7qxHZQ73SFny0NI&#10;2UpRoe+g2qPDWssYi8KcxnXnW/ndHMyNq6uinLZ5MplkPvktdNyKf6lHVk8aggqRAJgjiij7JSyL&#10;hGuZWy84r4SB2ECnaf4yPEjppPhOjcpz9lTA+N4IPDhTugWiFOhCOE9yE0KQNvhPjXVDc3D4Z9YO&#10;K9dORxNlGnh7BWLWCxFLPwJJRVXWta7/AFHQbu8moNDqdisWB6kAike8WAJT5DfaQNj07utACd60&#10;O2pkO4lrtTlop7YZNPd9YpsOSJViKFLQ6hTSkABde3fYGm4UPdq0guYboo1Kbc99tpe4cqfVozi5&#10;x0oSpltxDihVSaBQSfYDsrrpMmRITCpsd49oC1I0PLVOgJeZCQoAJoU1PuJr46q/mnOIBCBamG6c&#10;e70U1syLn5W/JUnsbeuNkSmnUhd9tY3Ps31e7NMJZXtHxCJ/8pqK57i17jiwkJ/xNqb80FeTcSPW&#10;kVz7k6zzB+sw/uu99b95Rj1/M2nllagmG0ogGswdd/4K6XC6NpWT4aq9/JFowtzMnupo/O/yikgf&#10;5daU95H3U1IEsA7+CL6qoRK/we98WikV5sOBR8htxe5AUkDur/iPurp9l9alyH4aq3Rz5hqu+326&#10;aQJWKPz0qV8tHSetKp8fcB7dSZJ7IsBiB107Dt95L8bW6aR18dzFmrUNAqNwk1SR7x7tNfMwgY6q&#10;fO0Tn8Pqpw2nAiw2TJikq/iApQ+4mnSmq26uWuKRlwpyPaZPikbTdvGAMqkl9qO62pIKqNpKFdd6&#10;0O5pqZbXLSzS52PTUO42dTqLENJRxZaAHGw6ryaUUpKiUCu46bA6eLw4EAio39sDQoacKjvnbkLj&#10;riTgXm7krmW4xrJxHhPFGd3DkadKAoMamY9Nsj1vitr2l3a9y7o1ChsCqnpMhCQDpIie4eE5wLHY&#10;EngDgT2Z0uO0fM8QQsWRxQDpOXrQ9Gdfka8lWS13R653DCbZcY1s/NJsa32CXJXcrl+UqlPCE28p&#10;CO5+7/L0S4htJSXASjamqfU2G7dC0l0IejScyhQKnPOurubNJAJJkdcBvfTIlO8Rxzyrpd/TsxfJ&#10;7TwNx/fJc18TZNjbamxHe5D7TLYPybDqhRL5ba7SlS0hxFCCTrzb583WCHzFIyABr2Eg8iPtwr0x&#10;5Ksbg7BAZiXF0bT0jo6xzq1+Xcl5RYpvluspkdv8BWULUCo/BTZJWqlQTQHWMW3vO+CjsujHj99b&#10;BlxPZPXEt68UolbvUVYoPw5BbrpDdSUbJa81tNSFFXdU+A6aqp9kupMYHNc7HPA1NG8iRoEgIBPs&#10;51Mlp9TvC06M5DeXHmzpLYUuEuNKXLUlVG1JWy0ha1JUo0qBQkgdTqNbeWt0dI1gic954AErjyCk&#10;+iprd62vUXyyNaAMygAPDP76t5xZaLNkV7xXlC+YQnEbdw9x5lLeAsKtpssq8ZJzhLgWqRfBEAbd&#10;c/8AoqzCG2pxCHiqar267hLbXtl5VZBuEJheXl3hkFr3NHdjDgcQXOdguJHCuJeYtysdy8zLtkom&#10;bHHpLgdTGPOLgw5Eho7yYAlKUeZMktF0y5MZElpSrHb49hkpYI/kssKRLulVCtA08tDCf93265X5&#10;lljnupGNKmNojKJgiL6CjeyrjZYnx2zXuGD3F+OZVU9Ix7arrClLfyKwXqS2jvt+QNsPLKkipgvS&#10;IiHEdUOJVDU13DqO3XJtz1x32kYtc5pIXkU9la+IarbDBwB9i0w/1BeKW87kYze2GnVT59hk4/PW&#10;wCXpMW72ZxUdSkBCgtqAqUhZqN0g01qfLt9/b9xdqBc0lrgOkHUPS0otZ6/h8a2RcCrU68CR21oT&#10;4UtV1xfPMbfzdxyQLdbbrbLleraDNhvYw015cJ1l5PeXbvjz7aaNujzZMUhKvjboe873uG2X21uN&#10;kjFcwhriGlrk7yqiBw5KAcsKxm0Wl/ZXjTc992lykYgtOWPEhOOJHTV0LnYIM66y2MZWMgiv2t+P&#10;ImWNiXOts51/tlrmRmoiHfIShDSC4ANnRQdNc+fdsunFjCCGsIUcfRmifZK2UUbImapkA1A44J11&#10;tv8ASLzzyFxVwByHw5b+HMz5Gav9myqdxk0jD5cqx47nHIse3u5C9yNZ7vb/AJLLsSRdLbHlpj9j&#10;qnfLVHcQppVRqdvv72Tbo7AwTyCHX4eljypkIe7UQMTqxHBClZjdrG1mvmXnjxxu1N8TVIF0sUDR&#10;jgUJHTgeGMo+kO0+r5u3ZhYeZrdkeHi64tivDfHXINzuERubPlcgZK6jka5YhxxDt1ow7j3GsG44&#10;tMh1MKHESwmVPKkErUqncvJl/c/235a+spbeKCLSXPe4mUlXEhriTG0IO60ovXXJ/M+ybed1fu9l&#10;eCa5ep0BjdMbW6QFeMZHvJ06nBUXgKkDiPhePzVaZXKM7kLJbBZ+UeSc1Ngs8Nhhy32HErXnsXjj&#10;HIEJb1xbK0GBAQ6AtCCt1Zr1J1bWc4u4WST92V0bseBc1yNXrXHoGFZ/dfLcTriSRksmhjWK1qYD&#10;wy52KqSE9dWtgWq6ZrxDYofFHLXqbtGQ8eyHMLmXmW/Yo4n3Fc9qyNOWGOcdlRYcWP8ALLXFCF+f&#10;CUyhw+alairJ2e8zb3tt7cWEErLq2cARI0tY52tDoJJ1qMcQHAY5Y1vrnyu3y3fWVlu8zPlbmHVG&#10;+N2t4Z4eoeKCMMUBIVq4KoqqfAGI8939zkPC5ecHjS/8e3S3W/i/OM64asuW5pyJ51yu0y83rKr8&#10;zfMZudyVFvLqm0OkLS8xJcKC0spKZBtrjc9ulgF1d210UbrJa+UtKYa3BcMWtIAcGIAcFqo8WKyu&#10;mXMsME7C5S0K1uHHSCRjgSDguJCYVSD9UL9MD1sc0WTH8/8ATZlnGnJCsPwzm278k8V2uyScPv10&#10;nl613uJhmBY9ecuyW23m4X62x5piS/MiPRjELc115LrBF9t1ndNt/DvLt85waxha1ojDQSge0ajq&#10;wB1qcsVJqDeX0VxITHEyIl2CKderLPBqHDAAY8BVHv0NPQh6z+B/1ALRzZzV6auVOFeKrDwZyzCl&#10;ZNndrg2zGr5f85tlit+LWOB8lfrk3MuU9hbkpsoaKW2miSUkjSpnxNh0McDIHNwGKAKuCBE49NRm&#10;Me0FshIaWoAvEEcF5ca7C5F4bdfJZaUkAkBK60JrT2bUpqG4glRSgMKNNGQvtDoBQshVU7BKj4U6&#10;gV0Xto6cMJKWwXVIIKapFDQUAFVKptX2afjwappl4VyD7L76jaZIW9dXXAaqLigCelAogAe3bpqs&#10;Li6YmnxhhwpZenIQ2hunc2ynzHiCDVdPhQPenThKN6KOkyzz22bu24UhTDrhQ4lW4KHSB2lPiDU6&#10;Q14D8M6SQudalf1b/Qs1zLcB6nOMrW8OaMHsVvd5Hs9rgCRcOb+NcYieZbrlAgRw3+YcpccW1pbX&#10;ckF68WJJaPe/Ea7qrerJ8o+YgbqlARw4lv5utvLiMsamWkukiJ5RhOHR19B9RrmXnqjScGykW1QN&#10;r/5h3d2EpLv8tuBcHvm2XPMCdk/zynYCiutNZ6JyvaXIXGMdpq3BDWkZNX0LjVTM0Sn/ALx8l9or&#10;i+XIU2g96oxSe5nzSB2I7in27/Rvq7t82k/CQnXjUaTiVxrfF+iJ6lBgHMEbjW93NDGHc526NiMg&#10;SHuyLbMtD35lhtzS4v8Alxwq9sLiO1p3ImJA1J2S4G3+YGteUt7oeC7lqUuid/xd1f3kqLfxePt5&#10;ePji7wTkcHD348q6ymGzJy5tSx/7pb7i8vb8LiqM9qhSiVIO3u10a3YXXZJzax3rKVm3vDYC1fie&#10;PQMa1yfq7Zc5jfp4xfHGypI5C5mwqzu9poPy7BbVdM2nMu9CW5c5MVPb0JR7teff/Km/+U+mJ2zT&#10;qG438UR6GxNdIf8Am09oB4V1f6IWrLnzg68f/wDwtnI8dchEY9S+mtJKcpjhtEcVCvKS+878XxOf&#10;+j7VkKCUJ6CoBHjr5rHbZbdriTgEHTgPZXrHXqOIqC8gvq50+elKz2nuW2APh7AoqUBQgDtI28RX&#10;pqNawMmDL34VejlzRfh7Cp7aDpQ0+H0YffTwwC4BxtpLihR1S2myrtQooABPYkjtUoEUJO/060V1&#10;E6RpB/DkcwhT2Y1GZKFBFShSOtSHGAhIW6e6Oe1IFapK2lH4e4gneo665jvEklrKWXDhreXJiMuB&#10;9mBq5tnNezW3hhSjHajLT8R7XAV9qT8Kymvd2ubjdITSorv0J31z+7dOx7nOapVRzwOK4cvVVrEx&#10;jgpVcauR6D8W/OfUrYr26FvwcBw3N8oBUlJRCvE23MYxYXlK6Bwv3t7sI3qNteqP/DPa4tx+qs+6&#10;PiOix26aVr0wa56QtBPAnxcOaFK5V9ars2vkv5VrkNzdRMPS1qyO/lxroZaANpYT/wD2yUkewgDX&#10;1N/Cgzrx8U1nrqGLgG2rqsKoEpqonpvXb79JjKPPKnS1Wd37c6bGRtmdf8PidqXA2/OmrBHb/JaM&#10;avduEqSSin06nQjW8NHEhfbSonBkMhJ+yVSLnXipqHz3K5WTfbneZDNrjtsRZ7cRcvD7jPiKYnWK&#10;zXWK0xOexN+3qSV26UX2mpDhUihAI5j57vbY7nJawvkMjGN8UFCwk/CGHMFozyxPGvRvkDdN0uPJ&#10;Nptd1Fax2DHOMJYzTK5rXfHKci55XvBFaAtV4y2JbLm4uQUrS7QoU2XEhIX0V2L3BApvXprkEp1S&#10;FuC8eyur2w1NwzT2VELjdvt7ivMbaDgBoKpTUBX4qGoKSnfbUO4jB7wqxaI4m4HE8aj/ACPJIikk&#10;slPc24CEggh1H4nEgK2UgJG4oa+/SbaNwCgK2oN1PoCgqRTcgO8W8r2fIOO+SJsZNustysubIs95&#10;y1jEcWzdiC475djyBuRHcbvtht0hpDj0VVEpWEqIOrm3t7m1c29gweQ5qhpc5h/MEyccUPWKf2Ka&#10;C9lkhuGsc0gBzXEDU0npOIVFHHBar/zB6h+LcFsd5wn09/L37IrlJlGflEBuQMVxguBYWLXIlIQq&#10;6uw1LV8oy2Plm10cO4A1fbdst5cObc7mNEI4ZOdjmRwXiTiihK0m6ed9u8sxOjsPCuN40FrWtcHR&#10;xJxke3AoURjVVEKCtMvMV9TFTHVOM2TeFxJVuakpdUqkOc4XJi+6veblck9zRcqShDiyN1a6LtkJ&#10;1d3SI2uBT2dgzTq5V5M823T553Xtw4uup3OL3c3OxJPX6uFRhZbn5t5VHkxm/wA2nohxFhlCUQ7f&#10;5iWki3ojglC1L8wNeYr4vxbb6nTRBtvqYT4bVPSU4+9KxcTll0vxkKdQq3MVxmy3CRGffqYWR24O&#10;yTRb0iY5EbLUZa6gtRW3HElCU1qaV9mspKHyRAxj4onHo/xrRwgRv0kq7UAvsrtf9POJvcR+l3h/&#10;BYTCWMhuWOWmN2pR2uKvWXebfbtNcSQFAxYUj4zSo7RXW+2C2NlsUTQP1XtUpzdmeysZukvzm+TS&#10;PTwIzj1MwA61qbJt+OL2+BjOKrDl1mNKbeuKCg/JsGomPMrSFEvOGtV+HQbVratHhM0/j99V+h07&#10;zLKEZgg59f3Uu2iOza7c35a20ebVbzz6lPSJrqviceW6ohTqlqNN/t1GkPDnSgS5xzw9Ap645KfL&#10;jC2mlNoSoJWp0qStQSqoUgVKifZvoo1VRkKbnDU72dPF6wJenpdd7HaL2C017F+0E1NN9tbuKVkb&#10;NKY158+WaZfEdj7Pt0VlNgOhfk+VRtP8VKg09x8dF87G3EcKdLSukjKg49pYMtpxXdRxHatsfB8N&#10;QQTQb1I0xNePLO7wOdBrGhwcmKVI0NcGCy2G1hKe0INT8QTuadfDWdunyyPJdxqU10TAo/b/AIU4&#10;7dLYW4hIIIIofePCp6kjUEuLDUyItJGSGjLkCC5IcKgghwCu4qN96e6vXT/ivLVcqjKnvDj1Lxpr&#10;Zdignx0/Ldrjie1aQutD2GpqB1pTU3bbh8UqhSKYubdsjQMMMaacDFLmVoLkV0Jr8LiSnt227QOl&#10;Kb6t33byT4YKGmGWzymoYcOmns1Y5yCjuZUQ38QUAAAfYBWtdtOQsDh3vioSQyl+oDCknK1PmxJY&#10;dR2pF2sNCehBv1srT6xq42eER3Er/wD0n/ymkjUYXasGkt/nb6qnnMRXkrFTT8MZz70Dr79UUf8A&#10;Vb/C7310GRUd/E2nLmrimoDCkp7v+OTUb9OzqNMuaHMIJ5VX76S21Yf3/dTGbe8xoLCVdpboVlJ7&#10;KhR2CqUrppzEjxIqhDnGLUAU058M6LSXHUMlTaCVAH4QfsoQR00y0gELlUWRztCgKRUT5Her+ySt&#10;iTJaaQsJUlpa0rAr4UqFUOp0czdQaCQarnTXAPdcaVsSzi4vqVFfmvKfbCR3KUkhQ8DQjYnpQ6K5&#10;jmHfY46am219MxGF5xHOpD/qS+NqoX0pRse1TYVVJ8apoD11EEj0xJqyF9djM4dlGmshu7rnapUZ&#10;aB8Xepo07RQqKiK0FNLNxI1BgtOjcJyUwPZVNvV3+pJ6TPQrjDuQ+o7ku1Wy4Tltxsc40wq3vZxy&#10;3mVzkAmHa8ewiy+bLDssj/NlrjstJPeo9lTqRGy8JaZYnNjf8JLT3uoZnllVjaNvL1rpGRt+XaDq&#10;e5GtHIFxzVOCnorh7/VO/WZ5x/URxi9cf2rCZPp79LkfN8faxrh12XFn8gZ9dsWfVdHMz5tyGCtU&#10;CTKh3NcZNvx6CBbbe4FOrckvJStE6WN9taOe8aZ3PAC8A34j0YoE6+irqxt4GSIA1z28QqBVyyJK&#10;YajwVGt1FefSX5sV5oR5LjLyJNW3Y7i0OtPtyCVPodQoKS4lRJqmhHhqkdqJ1M7Ofp9dWkOpri0f&#10;4V0r/pw8tw844bhY9KUlnI8VbFouYbr5U5EFHlwbkyAB8UqKpHeB1WlR8Tryt9VbV9r5mFy3COWP&#10;H+IEqT0mvTn0+3BtzsTWOPejKceFW+yqx2++zFPz0hlISWytR7EFQ2qtdPgII2B+rWJspponDSVa&#10;qgEVq59MwAdUF5Lx2h1wR4ciO7HeDqh2vBbjqUpUohO/VVKJr1OtntbzMRqaQ77sVxqmuGxN493I&#10;pnVvMJ4kxnDFcG2iJK40dw/kqNZc84/5RxjN5caXy5Ots5ibf3b/AP1DaItqhSeOpsdUadYkXVuO&#10;hEbzktrQpeva302s9l/ssW3bbE1m5SBviyqs0khBcHkOb/TGQY1zQ0DLFa8red/NO/W25XJu42Ps&#10;m6/CQnSIw7ToXIvTNxBKlcsnzyd61OJ37nkeL4XyVYclu0DIHj+ZNJnwok9WPsLg2xFimXNhiLeJ&#10;C3mkj5gOJbWtalNAJCTrAfUHyvv15KXbUxt6WvKmI99cgjXpqI4uBKFUqX5O33a4Y/8A7iX2pc0E&#10;NeFGPAuaoC8iAURc6pxd/UClm0yLk+8v80yK9ypshDqgp+L2/wAx6GHAtaHGlXB1BJCiKDXmXeNr&#10;lspZrS4jc2/a93iNcEe0nJRzXLhxC13Dbr0XMbJ7dzXW4YNLgQWkdCYcOyrI8cZMm5SsNizlJUZE&#10;vyX6IH/ETrpCkPNpaQeq2keWpRA+EK9+uS7tbubfPJBVmAHSiemtXZyg22lRrKn11c2XJgZNnlmi&#10;KaadbsOMpedQ8n+WuVLdjwmW1A9xUG4sPt7T/i9mtN5cgiut0cuQjx69PsCCs3uzpYLbVh8Xbif2&#10;1M/F3pr9O+LZfaZ+LcF8V2p5MVRuMlnEoU1Tr77zs3y1i6fOhaVSl+YUmoC9x4a7vYWFrcXMB8GN&#10;0IaHOVoI1luaHPDornl1eXEcE2qRwlPdCOIOkHmOnKrjPWSxWdKIuNY/ZrIiSULeFqsNptzMbtqs&#10;CIIcJkM1d3ISAD79dFtrG3tmeJDGxuoZBrQnVhgKyUt1NIUnc5ycySvXjj20gXi8XGBDUym5SUAk&#10;/wCW4pASTXzAlKSE0X4jpqdbOe9+krpAyXCkSCLR4iBeB6qax+Rkx8RbV3rnyZXJt1TLLqkfKNQc&#10;OTDdXUD8fY2oJBp8ThpvrSWsXiWpY5UfqXsQN95qruH6RJIB8PhDrV5PtSk79PFjCca9A/HHJmfQ&#10;cfn4zFuWYstshh663iVfXeTLzLtFvbhyks2y3SLfIhIlKneYoxGU9yU1FREsLdkW1R3DkcwxlwQ5&#10;AuOCnIrganXomud3NlC7TIWtBJyTwxqXicCiJ0cRUpZH6o7fYMes2Vs4AnDsVzqdO/oe7Lj2x1/K&#10;o8F6Nb7pdMegQh58W3OyZjbCZr4R5ql/CdzWouNy8EGQNaA7iAACTgUwQ8gT1LVqPL8txL8v475Z&#10;4mgO16iGAYhuJUYBdIyzSqQ8kerlWFZHm/KEq35pIjY40zCusK0QMfTa2ICW241ylPo+SZhtIxOP&#10;MiKkNlcxfmPFcdvzVE6qbXcIX3D5CrXNwORyXiMj048akT+Xpmwsb4rCHheIzyKHE6kKEoqYmrXe&#10;mb1M2r1Dcdz8rwphqzWWwSXcXy54wYjD7t7mKZg29y/XNBD1wfy4SXGbaw000HAw+HEpU3U6SO5d&#10;JB4sIIUFXDJxHPHAgcAlZ+7251tKGSLrBCAnhngnpPIEc6mG+Oy4rjUKUx8uwzIgqbWlRUxHbaSI&#10;y4zAbSGVxGy6AkKopFKVJGqh9y/xkcFBI7OfWKSyPu91OP26/sKypHiJSh11BQ2SCNlPOOg/FWgq&#10;RXrqWCONIKJlR6PNQ4Upb3SaFPdtWppQeJKT9uhqBoiCKXVrKYjiyun8shKQoDuO/tqfh9u2nS5I&#10;iDypDm6nKc6jMKSmWSCO41UrqolIJFSAdhU+NNV+IkpzHPgtGe4KSpIAIKTsaHuI3J2236AacPpw&#10;oUnsrAmBZ+AN0oT8J2+LZPiQB9WmwdTl5UByyFTLKsEHNLDCZcfXBmoZRKs90aqmRCmx11bWFpIW&#10;lIUAfhIUlQqN9SkUA/iFNghvsTorns9eX6V97z45tkvp0tNtwzkvKbpIyDN+MUFUXGuRZcpwP3jN&#10;+KZLKBAx/Pbmpsuv444WoV4lrUuIuNIcW2vP3+2ObIb60aXSDEx4d7+FUAXi04HMcqtLW7AaGPPc&#10;PHiOhwrQAzxpxhZ4E/G2+SMfD7L9wst9i5JBkWe9tX6I45AutnyCLdCxJst6t8xBafiyW0PsKQQp&#10;II1nTcbhJLrngka4HhwTJB76sAI2/iZ3ueXpqCMEyvJeJ8abuVikot+Z4tnsi02aUtYdbalY7cW7&#10;vGn9yFFK2GfJaW2r/dKTq9fCy6m1DLQHhODs2kfwuA9FNW58IFhAwJamYIOHsNfoQ+nzk+3c2ca8&#10;d8xW9DrbXKHEWF5snz1trUuXfo8ZV7UgNUSlCbuzI7agEoIOuqbTK66Z808d58TSes5+usXfsEH6&#10;AI7shHoy9Va6v1eYyMjwHE4TinCMS5IsF7YS3/Au6R7pZ5lTX4UuRVISo70H1a4J/wCTliL7yI3B&#10;XW9zHKOgOJjef+E++urfRe4da+YHlRpmhdGexHt68RXPVOvbyJMgIffDaQqilrFKpontWSQV9vhX&#10;6NeBvAD4jHIwl7QhHR9/tr06ZZA4kE519bPJkT3CpxTqVx+9RcFPMcXQgpA27d9YrdLZ9vZPdG1Q&#10;16kckONWMTmunbjmKN2K4rt+U2pKjVhEv5ZCe74f54VVdSKd/d129w1ptqmbd7dobgXsKLmU4J0I&#10;euoM4Mc5IOAP2NPWZyfaYs9yA3IS7IbddRIURVLJSrsCVIUQgKCh+LatOms/5o8k3u42jLyCMEN7&#10;wJOJBXAAZrnj2Z1Mstwgjd4Tzjypfay2TNYQY7iHBWiihQDqllJX2rQPApqd9la5ZdWLomiC4aWu&#10;zUgqRiM+WNaFs7SdTMRknTW3X9L9l2XbOZMqeZUl1264LhLK3EEKCY7dxyec22CSUtjvYqOtaV8N&#10;e5f/AA28vix23fd/BBbcSW1u3o0eJI8rxX9NeGArgX1zv/Fk23bstDJpj1nTGPVqrd0iSEQmkdQW&#10;AfeKCh+oa9xBw+E1510q7VwFRRdmFPz/ADW0B1PctDoLqWe2hqlSSqpc7wdqdD100jiSWhfVTzMG&#10;6VRQKR2LStd+j3J1ZdEG1vwoiUldKzZaZEkOpVsFpaYSj4apBJI66t9uaXO1nAimLl+mHweLip6g&#10;EFawvWfn+Zen/J7tdcps12lYBmE6TcsUzKG0udbkyHIyHZuOXNCKuwLrayFK+JPlrjlK0qO4HLPO&#10;fkrfXXVxu+3NdNt73anEBfDLuDyMgo7pyOWdd58geddjdtlvtN69sW5wx6NBIGsNODo+YIRUxBVa&#10;1G5L60bfJdU5bVJkMuKKqocJCyo7jtHaKk+I21z6PytfOd4kyjs48x/jW9l81W7HpCRp6OPXUOXr&#10;1Rzrg+XGGZZCzQAKKWyqp7adnaPKqaHep1YR+XW5SEF/Oi/+V62hrAvTRqx8jXLIn0LWhxKVqAcL&#10;ilLLXd1KEKNAR4Hx6aKba4oAjgqcuNEzd57rAAgLj+yl/NMIYySzNOTYYkSojpfSxJbQpKkupNQg&#10;LKynvA3AO2itbk20hZGUYcCff2VOdYC5hDnVAF7tdrtUTtZiJhttBQUz5IbSop6/DQAGo69Dq1bc&#10;yOci4czVXPZwRNRrQB0ZVrh9SXIGOWmTaypgpfQ+XVPMtqKGmm+6p7lhKHElSTukntOx10Py5s24&#10;3cT7wMf8sianBAT0LmnMYdNcg85b1tls5lqXtN2HKgxRvNwGS5DjUdYfh3MuV8V5H6jcJwuVecJx&#10;rJHUT1ww9MvjrltbjeZdrXYI8d+43G02f8wbW++hstIUvuJITXWwtvK1xdxFR+lpIGB72ZIA6UIH&#10;NClc5fvcTHa2lHKoHsxzHPprZn+nd6XORefrG3zHyoqXieD/ANcWX+lrPNFsTk+RfklzZk3G8XvH&#10;brIj3ePYLq8j5aMptKZHcgO+WptSCqz2z6aQ77BLA6WW1unNPhHQSwoOKjAcF68VCU1N53l217ZX&#10;Rtnia4axqRw6eIUZoa7Ack5Tst5uuPWvFJEtyFjVpuH9TTnIEy3P42kNxbc5a2o9yYjdl9vjRTHh&#10;H4kfLlTySUDdrcPL26eXxBBucJjDmdxwIdG/Tm5r2kgpyKOBzApW3bhaboyae1kDnOc1W5OBOI1N&#10;OOniowNSPiYcQ6zcbvbEO3+6sokWfFA+4mPa7QkD5WZe3z/Nj29CACEmj0te4CUnVI4Bz/EC6Rl0&#10;8z1dFTHaU0RkhoOLuniB0+zrp9RX3H7kp6W+7PmqICltNNogwmh0YhMVLLKBXbYqp46iSanvJOdO&#10;o1rQ1oQAcVU9ZqVLP3q7ATQIcSWwCkmh/wAZFKVPTrU6djaQE41ClOOoohFTMISGlpUVBSu7rSgB&#10;HuJ9utB4usgFVrizY0GKGjziGHyKpbPQH6vd12pqvmc5ru7lStBcMl6/ZSfcoDTTQdboVK6U6oSd&#10;+vSm+g25wR2Bpp0LScAQOKUQTbn30JokDpT4t9vGlKdNRZroNfgCac8EOAT7f4047XCDCUlZV8FK&#10;VJ39u/XUSZ5OJwWnWxBiAZUsqaLiwW6kpNaA0rX+/UR90Ihpp9oXCh40acpYS78O5pUmnb4Vqa6k&#10;2924o9lK8JwKOzpVIWEtBToT5RoAnoSD1H1H7NWLLmZwDtQCU5pwBccR9vt0UosJUqOsF7uKSo1U&#10;afCr6D4e3U62neZFJzNG4HQQtRFnJUxELHcew3vGwmtCPiv1tqBTwJ1stpVznk/9l/8AKaqJFDZG&#10;YpqZ/O2rA5aP/wA42MnbZhX2dnTWcjH6g6nVv5Dn/E2nBm5T+WshR7e6XQH2EoOmXLo7RVfv6G0a&#10;D+f3UcTJti8D+cS0ylqPAUyUdqRSYg+UtRVSveXN9NuCfwov27aW2a3OxeKAPDbEQnJww9tREu4x&#10;iwO5ZKgkVAr+PxG1euoi41jnTxliYkpTbdehynvKW2pYJ6BpSlV+kilRonsJyKHopLCJHppw6s6b&#10;1xxZ2NJTOs8d/vUKuISg0VU7VFKDbUm2uZP6cikcDSZLN4OqIFOVOx1yZBsUq6XZh5DFvi+a4G0D&#10;z3lEhDUdsLIQFOuKA71EJQmqjsNPQ2slxcNgiHfe5AuQ6T7asBHL4OqRQ0Dt6q1Terr14S+O2HMN&#10;wnjy/Zk2phf9T3q3ZNasZg2mJVK1xLTIukabKvF57wO1zykMIIHt1tG7Za7awGYv8Q4khrSR1k5L&#10;wAy4ml2r434QtYWZd8nvnlhkBgVyNcZXMOZ2nmaV62vUZnX5ozyzYZNwhcR2O939yXPxHHfnoWNR&#10;TFDny65l9jxZa1SJjf8APSXVLAKaAUF/e3kj37nGVhdKI8CQWJ3Q4DBCRxHHnW2t2xhsW3Sag4N1&#10;cEdxLSOXqIrVF+YvOM2m1uvOyW4kr5x5xbqlqenuhSnFkn4wkeUkUNT8O5qdVN1dumYGvUoOPOrF&#10;rWhS4AEnqXsply4qil50E1ba8xSh0KnX+8hJI8aHbrTUJyooqQwKScmp6zWx39O/lhvFcyyXFVyj&#10;HmlFumspCw2H7Y6EocCEKNVlmQaEipSCK7b65H9VNhddWEW6xNVHFkg5OOLHdAIUdY6a6j9Od58K&#10;5l2t5RxaHt6Rk4dYOI6Oqt5Lee2m6IS4qYGG+wh5wJLrLh60U3uoFNN/CuuG29lKHaS0lw9Ndi+Y&#10;a8ajg3n09VV55o5gw7jDG8kzKTfocr8jsl0vBYhJWlAXEhOvRGSVhAD8mYlCAB0qTrfbLYTvlZb6&#10;HeJM5sbeZDijj2DOqDddxhtIn3EhHhxtL3J0AoPThTn/AEuLH/8AfD6JObvQfkeQrxzO/k1epb02&#10;ZK4+/HdwzOL5PdXl1ugTmHW5cWxnNJbSZ7LK0IFqvb3eClIGvVG5wybcbe+t9WgwtjdpKLoAai8d&#10;TQFWvL1nci8imtLhPmGSGRq4pqJdx/K4phwNUCuFtzfGbpmtp5Rw44dnNsRJs90t8NUsJseW2OQL&#10;PlLbfcpEW521MyLVsMI8xXd30oTq4sZbm4ibNYFslqn48HEcWqPxNOFUlzLasdpumvbcuJXRk0/m&#10;Q5g8s6L8V5lc8jL2AZE/bkoa86dZZslPlX2z3h95tmHEbjocQh6Dd1NgPpSgoCe1YIUDXD/Uny/Z&#10;b7YmeWEw73bQPkjlCI8RNLzG9wGLC0EAOxBOFbLyZu020TaLaYTbY+VjXx5FpkIaHNacnKdRTAjO&#10;tkOF5hdYXK2KxWSpbGKsTXHJJJ/nz27Xb3ZshNaBaEOFMds0/C2oDbXhq9fGdudff9R51drnZdgF&#10;ejYVM7IyO4hA9GdbE+LM4Yf5Eu4lukFciJafM7khtmWZClRkuqUdmno6iTSpKtXnktgiuGeJm9pJ&#10;PWONVO+Autzo+EFD2fbtrajx+/HkORnYY7fMaUXXHFtrUHFAJXRKaju7U7Gvjr0LsUSwsIBRFXni&#10;lct3R4VwJCYejnU/NN+YlQWtKmwkBBcA7xsSa9oFEV6V31t43gs08qy57p1Bcc6h7NnLfEfW/IlB&#10;DDaT3NIRUFXiVdygFd3upQaega9hIaBjSwA5gxwWo/buUK62uLMhJecWxCu7cFmO2RIciXhq6x5E&#10;ny21drcZTluX5iidkIKvHWpihnhtoS8JqUf8RcfUKhudD4z2EjBuorwLWqAOkkjtqCPSpe7LdvRx&#10;6IcBvDzzWD3R3kh/kJ2DJkpiw7mjOsiuqX7uyA624zKihEN15wFiG26HAUqBOs0XiSw2+0Dj8v4X&#10;6iFCoVWkj8JOfXnWntpRZ3G4X1s1jr5rW+HqCjHDug5uB7wxxREIp1ep7kjBM9ym2YviV9Q+xxfZ&#10;7PjN6sjMCSzg1jt82Y9e0NRnwqCuZdbVHmsuRozanIbjyvNeKg0kHNbzfQxO+Vtow5jWtVCA3M4A&#10;ZuRVKdtaHyrtV++3dfbk8tnllc5qguldgAriFawOIOLu8ndCLUQ4zE4E5Txi9wObedEcX41aI9ot&#10;LvG1kwe3y+UMwv8AZ7lIhWc8LXR6DIjX+fOEcsOXNpt2YHlqRIa8tKXguwtbSRjRKQAGgFpYFJGR&#10;aeKZFTj00xfT3cDi+CLXIXOOvWQ1rTiRKMwhxDchwIVKln0qXnH8f4vtUfiPJcrvPHuQZbk/I1oT&#10;yRFtcXJ7tfTJk4haXsntdqcfh2u52Oy2llhuI267HZdQXBRx1zVqdcXcYQIxwAQHicOCms5dASSL&#10;KB4mDcOHEp19lXacVOUYlvuBlyWnLPCL0tUV6E63Kksqkd8uDO8qS0HH19iQEuJKgkg0PdqM9uJX&#10;BR7arXIhLSAQ7Ljyw50NGRHfbkLndrc6LIMaUWgrynqIQ41LaJAKUSWVhRBHwr7hp9iFmJ7wwpgh&#10;oKNxZ9vstHI1vbdcC2LilKUkLKR21IOwqSa1AFNOgL8JCUnEUvTEsohkNqqQ2QpdVFThIoAgUoKH&#10;x0t2DT1UVR0lHbJcAI7lEGtdykdanx3+zUJvx4LnR4oOQo2guIJKQaJSokdoUkgVoOtfi04XEHLB&#10;KFJUzzELZcISouNlwpRsRufhoaBNANtJ0qVcUdnQBwTgadNgzV2NJhY15Pa4/BuFzgzCqlH4K0F2&#10;CpPSjjZJqPHT7HINPGkliuUnH3VLwkQbtEi3N9CJae0ISySkoZS4keYOxYUlQUeoINdO4Gkla5U/&#10;15vTBbcT9Q/C/qtw3hizZTYOXrI5xtypNjYx+YFfLtpuLKeP7/dkw3Y4dvOQY265AcfcSt6ethjv&#10;8xaAdQL+AzxGNkj45MwGlNQyIXHFcssCcasbQqO8ha3DJSOR9o6K0T8i8f5rgi56s/wu/YXiNuYu&#10;WY5Fl+QwmLXYoki69Y7iFvKlQxEiQ0NIaU2FrV8CEq7aagR29xDGHljhI46dPFBl6cUqUHNQtbwK&#10;nkvI9WFdwf6cFpyi3elD02WvL8dOJ3OJwfi0W12dfnNzf6PWVzcOut7gSG2nbNfb9j0lmZIgnv8A&#10;lvOR8RKiB0ry+y6jsmR3oDbgRAOA4BSWr+9pRUwXCsruz4nyl8JVmsoelEPYuVVk/UqlJkQbiy6e&#10;5k5rikAJPQrelrLaT7++h1yD69NbJ5UvY3KgtF7Q4GugfS0lm8QOacS9MeAIIrm4vy1ImzGlEIpI&#10;dbXQ9OxRHfTYBQI2B6E768AyyGN5Y5A12C9f7a9VDEUv4k+XVyHlKWUIYNQVDuAFTRJFe0qpQ+7p&#10;rP7rE2O2LMEeD0nFQeun4JFkCZiit5kGFNiT0OKS5HlR5GythRwKUhaj0UUjpqp8tSRxTNbLgwHS&#10;BiMwh9S4VKvGAsJ6Kg/LZUmy3h+/MdzsCZcHlym9yGVrdK0Pgp6hxKt9uu+uvbM+y3F0u03JaJmd&#10;5gTMN68yMD1HCstesfbOF2wEx5Ho6e2pp42yR+/x5Ua0pRKuTUGRNixy4llckw21PLYTv2uuoR0Q&#10;ak+GuV/Ufy9ZbXNDfXbjHYyTCORyatOvJ3PSU4YDI51otkv3XbXxx4yhhIHVjW/H9Iq5T7z6ccjy&#10;i4thpy9cy5sUIUTUMYxGsmOspVX8XY4hwA+7XuL6C+XbLy55F8OyUx3NyZicUcfDjaCOWAy5qeNe&#10;efqlfv3HzEI3/FFbMahzCuc4itz8W4ty7ahSFHvaTQgkVFa7H6Nd1Y7Up6K5Y5uKEU1nHSXHjRSv&#10;j2SkdxKlGgQkdVGp0NWlpcMB7KNoJKDMmtdnqE9btn4HzlyxW2ZLvVyyyQ/j0VMBi3T2LDeMLYSu&#10;/JiGeTAiT40SYtc4yQQ35IShCnR2nrnknyZFuNiL+/1OmcNYjJLWBh+EvLe+dYQta0gEHOsr5h3t&#10;1mWwQBoYw6S7N7nE4hv4Q1pw1YlVrSR+oH63chzPBON1YNdz+TW2dJj5Xd8juLOVZJlF8W+8zJTM&#10;dfbRChRIUi3usiHHjttKQpPcFVprb3MTLSKW3GlsQka4sY0MiDMQmgKuKHU4khTVTEr0uAP1HKjn&#10;EukBzQO4KMyENUKluu5ryTZGLNY48O2ZbaEXm4SUW9NnhWx99cd5MlqKliI22y4xMSjyGWficQAh&#10;O+sFuf0+2DzC90do4224kHS5neY45jUxfS5qVtLHzpu+1tZJeD5iyUAtJR4wQkP4pwDlBFSvi2FW&#10;bJoL0my3G3X6FFud1sUiXbnUuMw75YJi7febRLSAFxbjap7ZaeaWApCx7CDrzdvljdbHdy2V0EuI&#10;nISMWkcHNPFp4EV6G8vzWW7WUd7bOJie1URC08WuHAt4ipzw/je7Mzosa3W92bLk1TGjxmg/KnFs&#10;pDnyEYAyJzjKlp7kspcUmoJGqnbNu3TzJM602e3kuLhjdTtKIwEpqe4kNa1eJIq7vdx2vy5bi73e&#10;eO3t3Ehpdm8oqNAUkpwArPmHL7/xlY2UwOPc6y6+SpCosi0t4vkdtFlcQhbbBchy7Um5z0ypCFIP&#10;ltNdrnaSooWFDfbX9G7qU+Pv242lpFgrIiJpCDn31EbSOOLkyrD7p9Z7WBgt/L+3XF5IQSHynwYx&#10;06cZHD0YVq/5+y31B3izTrPlfEWW8Xzri4iVZvzfFsitt7yi3uFgx2MdtamnESwUv0UpJcUU0Lna&#10;Qa9U2TyF5Q2mAT7ZC25kxAmmeJSC3EoMGMOH5U5E1yHfvqD5w38m2vpxbREr4Vu3w2ouT3KXu7XA&#10;nkKG4i9I+Bck2MZZztk0ubOxZdugzbVIlz37JY0yJ8dEe3ogWwLu2a3q7LeQgR2nGYzLiCXEhBCz&#10;uodqMz44rkd14OloRo7oxXDBvHLHIVivGjbE5zHEzB6klSejPFQc1rdb6U8Ht+Pi9Y7hPDrKbRNx&#10;9luFlXMEwY/AEZopslyatGJW1aEWyM5Zb8lSUvqWpXy4CtxXVnulvHY20Lrd+gwyfCzh+IY4uJBa&#10;Vyzpi2kdcSSMxfrbioVSOXBMAnoqaeBf+YzlzzvA8hZ9NN0XIieYbNGkC2yWrna5gsc15ufDnokt&#10;yO12OtLoqtCmE+zSt0mjtXw7jauuWvjkBDu98LsQEIIRRiCOPTTdowTl9tLoLHsyQcOHoVeVWO4x&#10;9Q2UM3S14xyZjs3CL9ChzXMPyOfJOV4DMutoSps2uZksRH5ixaLgWlIS1cG30NEBTaknVpfz2Fxb&#10;S/MsjuNvkeBKwNAeWHJ4Ye6JG56m6ScitVltbSQ3DXWz3x3DV0FT3Ty1cWn8uI5VefjTM2c0xOJc&#10;sSguy8pyMyJWTTLlMjzVxZEZXZcG4t0RLER61xyoKQ6nZLBTUDXE/OGwDYr4m1eJdqkd+k8LgMwx&#10;4IVrgOeZyrouybo3dIALv9O7hADmZAn87eYPIZGptxiIzCQWFyGLvP3U5GsoU9b0KBHcq4XtyjKl&#10;IOwS13HwB1jNCYnP11eySFzQURvAnPqAz9NSRHW6hxmRJWhpVR5UdlC0Np3FUkrJXUdO5RJI080K&#10;Mahk44Y9dSui7pmUSFqLnXYEA12FD7tXskbQFyIzrh0dw0FMS2iUiZcG5raUMvKa2GwO5V4n6PDV&#10;fKVacU6alMk1Hukpzp2R1PPtBKm1rX27goO234f94V1VOLg9CClSmqi183KlsPJb+WX5ZokEp9vi&#10;fdXQcx8hQUEeQhHGl1gPPqACVgnYin2HSZLeZwwBQDlR48aU/lZLfb2JI3BCgRU+O/06inbp5Dgw&#10;nGlYjI0eZEwLHndoB/CSrYpPtqa6sLbapw0qxyUvVj3yvbR56O2rt+NAJFVVWPZ0G9dWMG23IUaC&#10;KdLo0wcp5/bl66DQ04VpbDqewgghNSftG2rKLbJW95wASmydXdCrTAzCxznowUw29LIu+PuBlhl1&#10;xVGr3AdWoURWjbaCSegA1otueLcv8YhrTE4L0kInbUWS1l0P0NLiXMOHQ5q+oVNeWvIHIuMhS0gq&#10;ZJA7hU/AKbddUMbT4g5aXe+tlI4Yjjqb9vRT+vdrN1YbZSwZHlP+YUhYQEntpUqO22mW+HlIUCUL&#10;63+ZjawN1IVopEsd2jQJNrjsw24MtRW6w+tLgC1gBa2zQ9hWBv79L/0QwOoio0djdRQvgj0CB2YO&#10;PoouxhLjVD2WtsDYgIWs9PGgSNEXWf4WOptm0PYMDGOxaOf0YFEH5qK0T/6KGK/UVKqdG24hZlGv&#10;bTn9qX8Y7G0dbxBpKaLuTyhvUIYaRt7610PmwvdjatPf2pgCmRydlVw9WFwawjiSY3AnPJnX6UIh&#10;85SCTCitl11SEpAKe58oRXoa01f+W9d3uJe5o0RtXDmcBVJ5giZZ2GmIkve7ifwjP1pXLJzZn8lp&#10;i7OXZmCt9JlohouLBWxJluSFRo7Uh9I8xbSk0Lg6J2pU6nbtPHcyPjAJcAUauaZr0gY1X2EPhsbz&#10;wJPLs5dtczXqOZcXfs9RMtkeyXa53Jy5yIEV1ao0qFIbbbnSYMrvrKgMuRm3ClVaF2oOsxIWtt3x&#10;jBukYdR480OXEVtbVzpJY5n4vaoXkgCD0Ydla9Q4Rc5KklQrIS7QqJ7Uuo236qTQCh1VP7wU5Vbt&#10;Gt5B+AilJ0IQWmniAJTzTq11T3JaQe1tsJ6VLaVKp7OummocQuFOt1ZD9lA2G6zMWz+0ZZa5Sre5&#10;GlksPIq4flE/ynWH2vh8yPMQntdFehBG6QdJuLa2vbV9ldtWCVqO7ciOo49lOW11cbfeR3kBAuGO&#10;VefBD0EZ1uVt3I94i2OyXOLdmZUG92qLOtwbWlTqFPtoU9bZ0YqVIg3SA4e12O8EPJBSop7VJJ4H&#10;u+wO2XcnWd0hbp1MeCgewko4dRCOHAjkld42fem7pYNu7dUBLXg/he0ZduYPEVSP1WXDLMpsjGK+&#10;e8ImTXRj8+uzxLcdq3sSGg+wncD5ZjzQVduyimgqdaTyk+zivvnZi0OYjWgnIvwXr5HhWY82i8ur&#10;P5OLUWvJc8gcG4p1e9KvZ6GvUfhHAvK/GvLfGOQLyab6cM3wvGObcT/JL1jE25cJ8pzofGObzoUa&#10;6toN2sUM3KPORLbBLUiI15yEpWhZ7zcXf9w2lts5rQ5jxoIKg5gqcVxGYwNcPhgZZXz5mF2lzTqD&#10;s0JGXvGYwraH+tzxbaeNPUpjHINhfK7Xz3jQuExaEq8o5TiEtvH75eIhqpDS73aXoU5aE0BHeqhr&#10;XUry9cE2T7V+ccit5o4Yg9ow66g7xbtjvGyoSJGqeQOS9ZzStUGH2eyW2wwH5sGPIyWBcrk7a5zj&#10;KEzbV5c4vqQ3cULWosLhJUpxtQSlYKe3cV0x5lidfWd1BES0OsZmqMlcxyFOfBalbJJ8tJA94V4u&#10;2E5YEOGfZiOqtj9jsDSsmsV5jsNIbucfyh2EOFT9ytReWh1QHa4XEKQpBHUb6+bV82WOykicUKAj&#10;kEKp7a9a2bxJcB2Oae6pTs8xuz8iTbfdPNDNxvOF5Al/voIrbsdxhLgIoaN3OKoKHsXrY+TJybi2&#10;LU0uYWO4gYkrVXvIaYZm5kPUdgw7CuNblOPbouKiOwl0sLbYSpt1CiW3QoJUF77EE/xa9R7O1rWt&#10;iI7iYfbpNccvXOcr8iqHq6amuTlM6M0O5aviQmq21EhW2xBrT6a60kdqru7zqoLmrlw7KhDM8glT&#10;mZCVvF0dq6BJIPjQn2kDrq4isw17QhptsgOeRNObiNpLsRlqY64H1Y+IUcJbNP5VmyucWnAhSXCy&#10;UBalKoU776u7yQMZbQA6SV7e4culTgM6qJ3B10+QBWeJ/wDUP8KrB6bJWSI9Anp+DEuwY6u0WPPI&#10;thyYXK22e+Sf6hzO+QpFtfvi1K/LrZE+bUWXHmXA8H3GySjsCcI+WSXaLWNz2tdHHg4EBwaVGkng&#10;iqCVWtdZPYzeJ/Ea58ahW6S5qNQqgzwCHEIcaKcZ2pq4XizWt7LcdvKZy3L/AHJFjyGVkDUm+mNK&#10;g25Eic5Ypqn7GywyzFDDZVHd7XVkNqWFJp/7fJNftkZLE0B2po1IcRpQq0qo4ggHE1q5d4+X26Ro&#10;hlRw0kvYgRQVCPGK4qQTkMsKy5R4dyDlDLZV2z+4RJt0Fnv8TL5ELj/Jo/GNmkkxLbarhh9gsmLR&#10;LLNjSoTSXLhbn5LMIvpSlDji1d6b1tlE17SNJe0kIAS3px6TxCIMVrIDePCYY4yQXcXOBd2klT24&#10;4cqt3xHgVswHirBMKavN3zReJeQp3IpWH45jF7udwfkea/fbzEssZ99y7KabShL7b7oaCErKahR0&#10;t8GtyvLfEIKgA4ckVPWKr5Lxwe5zgQw5asMeQ4Jx5+qrJRG5lwuxnyVz5ypbjryH7pInSZLTQSG3&#10;ESrlPVVTjCCEhTiwO09BsNNiENOp5BeiYjj1VBkuQ5iMQY8EK+jhRi5riC5SIDUq3uz3YkSa/Ag3&#10;CJLmMx1Kdix5UqPGddfaivLHYh1QCFqFASdRnFhlIYioFT0L2phS4nOLcVzKZpzIC8uIorEhuoeQ&#10;XGHkDuoAEdoUa7qPuHidGG44qtOhKUbrKQ0puGVUdeAJT3AHtqO0AE1CAd6+OlSO/CKIDBeFIziW&#10;GbihUltJMhvtSSa9q0iqVDtNEqWa19umA1JOuhiicM6AW8AtYBQ3UqG6tgDt0/do3FChoqLyCiRG&#10;8tCQpTXxUAUVK7f/AEtaEtg7gDbSV1FRmD6qGFMqbJdhXLHbqy6Q5bZVxaUEpru8uM4qo6FKm1H4&#10;TWulgFxDhkFpz4ujCpbsF9si0Sw/dGmI4SuVNAfSymI0E+Y4taQSlhIAJ0+xSMRTZB4Z0yOUcIzf&#10;mrjjPMPh2KzowHIcTvK7Axf2mJuR5Bldqt0i54TebA1KSqLYJbeRxopgzFkKZUoOKI/CQcRqTFpU&#10;dlPQuZHIHakk6MgvOuYXhT9PDn3nX+lOa/XBg0jhLg/Fb7FynGvSZc5SZXKnMOX4/dJD8fLvUlcG&#10;3n3MdxGLdmVvxbIX3J1zSe50MR1/FprHbGvkZcTo6IoQ3muIXkE4ZnJBxYF1rDomamkE44Z8esKq&#10;HLjXU5xHMenN2q6yNn5WG2uetCGktMNJdjNBhlhCAlltltgpCEIAQ2gBIAAA1oGNS6k4FfuqjuyP&#10;DaBkHEVqw/UceKoshYBUDzFxoyrrUtvXRLLijTdIq4KH364b9b2Of5c3D920X0EV0v6ZkN3W15GT&#10;765xcreAvl4YCaf94y0rSCKjsfcII/xJWodOoGvnvuYLnuYwYcUz5+30cK9SRu/THMZ08MI7HLdL&#10;fUhKO5rt7R0onrsoGqiRT3A6qtweHMa4hFCdWAz5eupFv8QOFE7mwZfnqHYPxpT3qT2pB2JNQQop&#10;rUHrvrM2h0XQ1EAagc0GGZ6TVk8eI0g8ajWTCbusOdBfFQE9nxCqChqgcUk0BB32B3J1rbq8fa3c&#10;d/AvjBrcRwI6eHv9VVcUTZ4nwP8Ahxz5VD1gyi88W5fDkturSiFOTIhrKe9DraSQtlwE7JcYUU66&#10;bfbdt31B8qSW72s/Ui0vHFjzkW9RAI7azEM9zsW4hy90OUcVHEHsNdcP6ZdsgxfSFxleIbSWoWZy&#10;s2zVhsCn8vJMxu8hKzSlSssD7NepfpPtd3s3042yyvSt0GSL1CRwb/ygVxPz3dR3vnC8lg/ptLB/&#10;yAn0LWxa1PqZLyAonvoCKmn1eA10YHDDPjWKk70oHBM6qb6uPU5h3AlqwzAZl+kWzlPnx7JrFxrF&#10;h1YmRbfj9u+byvLRdnXWLbYjZozqURX5a/Jckq7KVoRufI/lv+/7kJbgNO3QPYXh2T3E91iY6gAC&#10;97RjpHWKz297mNutDpKTvBDSOHM9B4AnBeK1zHPcuW3muByrfxFVYLXxjkdsueSXGXcW7bkc921X&#10;mQpEVqJHkTZLV+5Gx5lQelJdkSpcxx915Y7x29tbfTWskkDCXTPMjNSBrGtAQIBwYitaAEbgAABW&#10;MltYLprZJG91gbhi5xcSOPtJ4gZ41r25X5Vz3IskyrFeLs9vF0wtq+yBCweY6z8hGW04FSPmFCL8&#10;4uQ3dFusAvIS6vyGv5qtyciFczW5ZJHtVzsXEqF9CAOQjA1euekpYwDwwcEACkYZerpzox/zYvfp&#10;ZtduyHmW65xLy+/NrxvB28OjYxMbwPLZUF0Rstuonq+dvECwR7i4iBGD3aZiW3FJJZALjX/2y3Nw&#10;7B9wPDYQFLQc3OKqhwCgeo0iRbiVkL18CMhzxzdwA5IUPRkKrzxBy3zn6Z8o9QVqtjlpuD7tutUr&#10;IrXOjPZHabdyHc3XnmcwgLXIaiuT7dj7bjNxLqimY92FQWpFTgdw8tbXut4wbsrmRFQMvFBPwPIQ&#10;hpJ1YdQQGtpt3m3d9jjmftbmh1y0AuIBDHDASMbkXp3eXE4ipl9Lnqo5tg+tD0f8ryczyOZluJc6&#10;Ykm+5g/cLfHtrWFZPIRjmZWmZj35ezBQxMtE5Tbzzakjym0hKApKVasorO326KSCxhiisPDI8KON&#10;ASRmSMXLggKocVqkfuM+7zf/AHSWae7c4jVI8uVpUhrGkANIIBUHLgBX6MuScmYIm9zWXX+K5zyn&#10;wtx+a1ZHpzgBBadlKceU8pxIPVW41VRMeIg4tcEHEInQMKi6HEBNeAGSoOqtSn6td8snH3p9zT1b&#10;W28Lu/JMa2Y7wF6fotv7JuNYVlPJd7EDJMlx23xg/GayaZjKJkeTdpAeFvgfyoyEOOKc075fjlvt&#10;4ZtmnTYsLppQiF/hj9Np5M1kHSMHOxcoCVMmkZa2D5QP1SCh4knDjmnurnkdvOZ+mdvH28EFmyS8&#10;5TjF2s7NqZiOXWVAny49vu+V5NiNrlxJTDl/tLcliPCd7USEIbVRsmgPXZn9+Brm6pi7UuIcgUAE&#10;4YOOYyyrJxNk/UlY5WoAmAAc7HE8QBj151MXE9y5WzfNbU/d8gvGQzH27nbLjkWT3V+xWOO5dbXL&#10;MKG7cL2qDBdYbkNNNKKGTV2iAQrUi+liisHNVgDWhx09BxQjiiqMzSbNTctIBAJwGZOGOAxHFPbT&#10;/wAfstq41zzJ+VsjvSZeDKuWSRLjm2N8dZTkWGx5N8W05b0JvFugqkSHGb0G2HSxEdabePxKoCdV&#10;09824s222PznhMdoLgHd34jjgO6CQpp1ltNFP4pwia8hSeeCH30q4HzS3YeR7ddeN+RbddbTOzpq&#10;WLJcRdGrXebbdrsR5asey63WyTJZU3LcSlMdjtSQTXUiV9vf7e6Odv64g044FWt4FpOGAJNRzFPb&#10;P8RCY9eYOpvUoy9VT3G5Rs/EN45kuWP4nfYl1xqczyvbcDgzricaQ+7GiQrrkGF085y1SbczIdTJ&#10;gOIdiusvOEpUkUTAktTusFvHeyB1nJEY34KXEKQ1+SqQEIIIIBFWQu32dwXwJ8wHAg9Bz7EyFb3f&#10;ThzLg/qJ4dxLlbjSbEtmNX+EBMamSUKuePXiJ/KutiuEQLQyxKiSUq8qgo60pK07HXE912qfZr51&#10;jLiQha/FHsOIcF9BGYIK1tLa8jvoRctDiVIITJwzHvXlU5t3SFbyEQ/nLzKWD2zZKf8Ah2fatllP&#10;ehyg3qrp4V1DaEClDTpaXYuRoTL7Y1dFjAlNEErszfuC1rUPf8CKba1Oi0GQea5e3aZB8Zj6qWEY&#10;YHAAuZDqNqtRHnfoO+xO+myy0H/TUU+3a38XgHoFKTGDsgAGY+oV38q3pQSfYCvw0j/SgqI2+mnm&#10;7QDgXvPYlH0YDblmrrlxc+jyWgK/VUaHjxMxbHGKkDZYk7xee2j7GDWVk1+XlqO1S5LO9NuiRonX&#10;xPBnop1uzWo/C49ZpSRi1lT/APAtq36uPur/ALaab+ckGRA6hTzdrtB+AdpNHm8etSKdtuh7dKtq&#10;WR9ajovm5Tm406LC1H4G+ijyLTBQPghxUn/ZjN/+dXppBnmORd6ad+Xt2ZtYvUKH+Vitjow37aNM&#10;o/8AN0WqZ2QJ9NK/QbnpHoou85bEApckNA9CAtkEV2PQDSgy4zQjrpJkgXAqegfdTQexbDpF7j3h&#10;1a5FzikrjvLnrX5VRQ0QFdvbTwpQaSfFD/Fc8ggJmE9FANjPdEZTNUOfXTzRcrUx3FUtqpNT3OBR&#10;6ezpqO+aBvxSRjrcB76ksild8Eb/AEGvDkdnR/8AFpPh8KSrp7hqM+/sGfHPF/xL7Kktsb44thk9&#10;FYHKrT/C48s9KNsrV/5tNMHdttH/AFgeoOPup0bXuDsonAdJA99ALyy2p3DM5dBUHye3b6VEDSHb&#10;zYDIyHqYfelLGz3xzEY/ziiTudW9rZUcpG/xPy4rH1nvd21Hdvto3HRInTpb7TUluzXj8NUXZqPs&#10;Fae/X5zYjJb/AJFiMCa63BxC7Y7i7hhy2ihu7XDGGsiktpfaWoKo5cEqWDT/AC9dx8j7fr8uwbwG&#10;hj7wSvaqFWMf4bSowRyEtTDGuN+drow74/bC7V8voa7AgBzm6i3HHAEKDj6K5yObOS71YFTHbtaF&#10;5JYG5a4s1bao06b2lpSFFMfY0opRPafhPUeyg3GOG4unCUaJ2ghchgcSen21ZWTpIbdpjOphCniU&#10;T7ACtKHq1vON3tab9jLiJEB1mUzDca7kv2+PIhpZkWuazTzY5SEAhCwNgBvrPX0ToGd/FhOBGIPH&#10;sPtrYbVJHMToBB05HMJx7fSMq1otSFyp817sSny1xorKkn/OCGkgqoQf+1UB4apXAAACrOI99cuH&#10;3+6lS+9vkxlkisdtLS1J3K1OpU3VIqKlBJA8dNNQHDiacEjdJJzWiEJ9x28wPlUh2S0lKoLau1Xl&#10;y46gGx2L+FXartUnuG6gK10/G1r3aTnTcsh1B44fb7empl4q5kzPgXJWp87HbTnuG366OSsjwjJL&#10;jJatl8npDzIvJvHlvybZkMYyUqXIZKVuhtKXO5AFJl1stlvVr8lu1vFNb45q17eZje3FjuRCjihp&#10;iDeb/Z7htxts8kUxHAqwoVAew4PHQQqZEVd7kz1B8dW5rjPOcQEe0ysutU1iww8ltEG/3PDXfmHb&#10;fksy5WYsuQbm7jjjD6G3kpAelOxigoKipGG8s+QD5V3q8vLgDcLBrQbRrkBdrJXxRlrhHcXJxIcM&#10;623mTz1D5h2O0srb/R38hPzTmr3Wsy8M56ZT3kzAGmqlemLDstunMPIOZXB+W7By3H8ywy9z8ieP&#10;5pc7DmbbLK7rM/LnGYrl0tyI8VYTXyw+2CipSCeqwWZncA4aWhFwyJxQdWXsrl09ysbmAlzyoV2B&#10;T8zuzHrrpQ/UU5cuHPfoj/Tm56tSBfcXhqynCeQL3HiKXPxLlPC7FAwG5YxdnVJKCm4XDEZa0uAk&#10;OvJNCdxqJs0DWbjPB+IAgdKHIdWdPbnM59nbzM+EkgrzDUResYdNa3uNJNnyNl+6liCzABl2RPkr&#10;e+Tk+Qh1SZocc7m0pcky6kCqh2AeOrG7tDNJJGrtUjdPSAhao9JNQ4bl0LGOw0sxyzIK49lX14fu&#10;9vumG4bJtclUmTAnyrNIbdco63c+PAylbFSdhcLU8gJPj26+dHm/bpLHcri0OktjcQowB7zhh0qD&#10;Xq/Zbls9vHIMHPYHEHMd0H2H1VYrM7faV5Jh+VMoC7Te7dJtExxJ/C7DnM3q2qfQBRpxhK5LKxsS&#10;punXSvJNw2O8jtnqQ16E8g7NfUambu3XbSObjqYo6x9sRWyTHEXqTjdhuFrj90B2Eyz84VhaFpQA&#10;EeQUg1SptNQD9evYex27flY3S/1URB6q4ZuDz4r2gOT7LT2j3K6JR8uXXZPeCnscbUqhI8E0oD9e&#10;ttaW7D3nBKo5HkImdIN7bloYUqRHSF/EtKaj8VN0qCTRNfEezVsImvaWx8kWozHlkgL8GhV9tKuS&#10;3pvAYUNEdXZebjZcrtsVKHC27GQOL7s3DcbSglfYqdcSVVFNwBql3WV775nhDUy3C9GoagfQKXY2&#10;5nt5JZCUcQQRmFc0+wUifp0Qpjnod4nadlONLjqy+AIrqSPkUG/SCoJQ6laUKhldWgahK9wNYCPC&#10;Jrz8WlqD1r91W169xunBuAJJ/Z2+ypdCMhfTOsEK4v2u9Y5Xz2IDTMBEqMtRfjS4ioTbJTHuDR71&#10;KTQeaVV3rpb4iEcwYcD9uPRSvEY9SSCDmuKEcMfsmVadM/z/ANQGH8scq4NG5+5kuFgtWTvP2m2n&#10;lHLVNSYV1jsXWNElNQZcWHGT5Mz5ZlKAfIaQKb10xu293cbo2xO0tcwYNAAHBEHSCtafaNttZLXx&#10;DGwu1Eq5oKntBywIpwY2zyDBVHm3DkLNrg/PYjyy29mWYPMMNPNqdcYiOrugSiPFTVBUr43Sok1T&#10;QDJ7nu24S/oxSOanIoSeJJ5cq3e07RYRs+auWtcXBU0tIHpHHjUZZerMss5EgW928XqYI9+tyLNa&#10;Gshvsxy6sNvNGIbi3IuhZH5jNcS1D/l94ccqQpIpqPt8N1L+kXTSzu7ulXHFxGDc1cRgDzqbvE9r&#10;bQmVrIY4dCqGsCABS46RkExC9tbqMewfH+BWb3e8UZmqeyjLLbh7TFyvCb/kCrfx9jca4Z0xIu7L&#10;MeG/b7Pyblb9rQphKEOPQVntBQddgk2sNknuYXdySVkbAikNhZpIXj3lK8+hK8/tmmNpbNu8XBks&#10;uGC+PJqYdPBYwDmqGpstfJlpviD5wmxJrLYWhh5rsHTtJSoL/mgHrqI+KWI98dtKaWvI0nPnnRP8&#10;tk3i4Jua1yFPOEONuFaq9ifwdg7tgB4DUTSrtWbhTutrRhT4ktj5WMqd5iVIQEpdbA7w6k9zDhOy&#10;Q2e2iqnQcNOLqb1FSmVNu73k2qSpTR+YkNqSGobTZcW644AUpCUgqX19h0lyBy8qMAadXGktu7ck&#10;zVk2vCZ1Hv8ALLkMtNbihClSC12JV4g6MKUov0wBjh76MOcXZ9ItUy/5pIs2HWuNKFwTLu18t1oh&#10;OktBoMqemPMspbbWlJUhClOODYJOlaUaoUNHOj1NXSFJ4IKWeO+OrXergq+wkT83Zdc7lPxYT1sw&#10;FS2k+U2FyLu3DcyNJJJ2pEUaH+ZQDS2nUVzFG4luBwKZcfVVu4q48CI1KvHfanYraG1wO5EtqKpt&#10;H8jy5cZHlzWUN08oIS20ilAiorp3E9dNA+iqoeodiHc2704y0vy7pYjMcS80psOSSw8lx4pVuHHQ&#10;hKlHqFdd9aXZ5HCzIcf6bz6MwKbAAnUcQvuo7xx/3Xa7bE7FA27jDGo6lrXXudRbogUkpO6CNyfE&#10;01pBGTM5/wCZow48KoJXkt0cnux7TWq39Q99BxfIpyjtF5K41mBWwoP6ss0avcfw/C+RXXFvq9D4&#10;+zbjCmdk71MXDpwro30/k8LcLZ3747FcnvrmwzEqRk+TM0US3eriySFFQSpuY8hTRJooJAAHv188&#10;L+F+vW05hoPVmfdXqdpVRwBIqUMHAOLXOQVUDbX8JIUmqQe1JI2JJ2J21T3jALd7yFaFKf4+qp0L&#10;1QHMhKJolIJUw6kUU2CkJSAShO4JPQEEEk6wtzHNKdcadzDDlnVpG4BQftwpqy4y4sx10ELZeSFB&#10;OwCVUJ3I2Uk9anw1b292Z7dsTlMgz7Pb00lzSxxdwISotzexR7tAfSpALiELcadoEqQ6lKlBQV0J&#10;B2p7NtazyvvM+03rSrvAcgc3gR1dCqDVVudjHdMQAF3A9NddHoItK8b9FnpesryUtvw+GMVLoSKA&#10;uyjLuC1J9pcMupPt19Gdic1/lnbHtCB9mx//AB97315X3kF2/wB8B8QuXD/hw91XCiy1R3VOuBKm&#10;wKrBJCh4p+zVu0jSoqpeO6RxNc5v6tt++d9fPpJvM1Ui3WbCOKb7ZoE2Mhty4vy+S7jfbc83aEzo&#10;si1mTAdabU848HI8VEht18dgIHZvp3ciDZRLGA6Y3cztJwDgyNgQuwIwKcFxAK1i/MkB+bbE5wDB&#10;GzUfyhzjiAFVMfaK08Y7yVjPHvMmQW2XjDEjBrdjV1mRLFaXUyLXfMicxifY7MlltDhgzMebyBhu&#10;ZHmynZj0rsJdfaQpCTrpoTNP47nLPg4HFoAOLm6SORLUTDI1Q+MWM0IWtDi1AcSQQhUcCMR6UWq8&#10;8Q8fcc3W5ZNmlxzaRjTOGR5d+mRpZDK7pdi+pm3wI8qU40C6q5rQ4opkr8w0KVbarfl4XvKkxqcS&#10;3BAMSgyGGA66la3DEOBcDguOJwBpPy3BIkP048tc+85w7vyTZ+Ycre4B9NlmTeHreL7yfZ1MZHyJ&#10;yNAfcXJdXa+FcWDbbbzXmRXL1dW4sgL7CBX7ndCSdtoSXxloc5qfCwg+G0EZEkF2CEaVGdTreCOO&#10;B11JgMmkY4/iJBz6PVTf4byGHAwHMhzjAuNyvF1lRrbi2XNW6exPyrDI0Wy2aFLuJt4cZnpgJQ7H&#10;YkORypSW1gqUQTqNah/zI8VocWjBzjjxIXLLAD10JHtEWmJ3cB4ZdPNB0c6nL07Z/wAJYDz9xLyT&#10;YJUWTN4+zCy5FCseTQIt0tV1u67lb7db4k2zXCBETcWBJuBX5SwQVIB6jUq9kb8o50DWtnaCiE8A&#10;c15jkVFJsGN8cGYkxuOkpge9gUI49KeyugXP/VTml45n55t+bscbt3W7Y67e50eFx7bbRcoM9CYb&#10;uLx2GGniqJGW2+A+ls0coC4oVNecttvm5bW4jMgDpWtaA86UXvDHPIovYK2nzL7ZngBrQGMJDSD8&#10;Jxz49HLhVGf1P/UhzX6m8s9KvpduzmH4lgfGGHZHzxka8SxpjFrbOmxYkLFMZVcoEGS5HkKYcmLU&#10;KVKnSV0rrf7DAyXd5YrZvhxksaXKXORoLkJd+8hCZImVZO+cyPamuGrx5HOUkkhOgnLBcPXVEYGM&#10;ZZcOfbTfuKbyjKbLxFhMlN+uvzMGQIMjK7i1Iu03ublPhUwxrUVIdbKHowSlQCaV1q7xj5t3ey1/&#10;UeI2sGo5r8TgiI4A4DgedUMDhFt8ZuMGa3vwBKJkHLihKKExC41YfJfUBGTx1yDmVsw+LlFynNTs&#10;fxGHckSblj+KN2+Pbpk78iio+X/M5d9mMqL91uK3pTziHAkhJNSvjDtroHxDXACQAqAoC1Xn8RB4&#10;NRvRUm1JuGyAo1GtJQYkk8OQAyC9BpO4Zyf1T55wzybJvdxZZsptl9cgY66qxCHFWyLFdYTcWE2l&#10;SGvLIPwrpTVNHK+4vIZXiENeC1EOPxDPND11Jc0ttHsb4jtLgVXmMyOeA4U4eNOQeVYnDXLYzPj2&#10;Hkn9HW9d6t7xgxVLt9ulhyDOj+ZEblJajvPAKUpKELQogpUNPzRf6y3VrV1INBxKBcuftpm2Phwy&#10;saukoSuSjmcyV4U/+HOUuKXOPU5PZ4WT4tksmRdsYVLfvNxuNmZl3Z6G2MNziPJnPvTMckR5jarT&#10;PjiNIt7g7VFaSpJU57n3ItBI425C6C1CHAHvMPArmMQ5chT/AIkjoHXD42GVr0XBXAjAphkmSZY1&#10;eX08XXmHhaw8WcscJW1iZYMtuF1b5X4P/NIoRNYtUgwHnMZlFfyDk5UuS7LjuMKT/ObCXEBCilMS&#10;9tNt3S3l2zd3FskWkRT6SdJRQXcQEQPBzHZS7W4uLGfxrfFjhjGuBBxPQvL0V0JYJmM7N8dsGZYs&#10;Jdvtt9ih1pEyKGLqw40B8xa7rFUkIt18gOVbeaNfiG1QQdcmubOSxnktLhDKw5j4SODmni1wxFax&#10;kkU8bZW4sc1QvDoPVW1JzN8Qj7fm1pBA/C04lw7eH8tpWo8m/eX4iRLfWwP8a+xahs2fe5E8OymT&#10;+Ej2pRJzkrGWz/LlF72CPFkuV9lCGkjUN/mzyy3K6Dz+4x7v/pqWzy35jccLYMH7zmj30Qe5RtCQ&#10;S3HnuCn8UZTQ+surQN9R3+c/L7B3TcO6o09pFPN8qb+7A+A1f319i0hS+ZrVEClOfJRwnqqbc4EU&#10;CnWocfqKahS+fdlZj4UhA/M+NntJSpsXkneH5ysXk1j3ewUzp/qWwyDX5nLsIgkHcSMit61intS0&#10;4s7ar5vqTscQ1f6ZoH5px/8ASKtYPppvc6ILl6/kgd76Y9x9YfGUPuD3JeKJKPxJgiXPUPYAIzC6&#10;192qWb6vbLHlLZAdBe/2BKvLf6NeY7hCy13B/wDlaweumjL9aPHKq/LZbkFz60Fnxi6uhXsCS4w0&#10;KnVPcfWzbWKI5wT+5buP81X1v9B9/kR0tm8D/wBSdrfYabUj1lYs8e2LZuULko1CaWdMBClV6d0m&#10;Ugpr9GquX62Qub3JLonkGMYvpNXMH0D3Ef1I7Fg/emLj6lpGkeqy5SAVW/jDK3079puuSW2CCrwC&#10;kJU8oCmqe4+sty8pFHdvB/NK1oH/AAire3+hsUaeNcbew/uxvf7hSYj1J8hzzSDxlZoYoarueTSZ&#10;RSabbQ4gr9R1XS/VLcZhqZbqf3pnn2AVbM+ju1239bcG/wCS3A7O8aDRzRy9IeQ8i24TbwFK7W2m&#10;bxLXuKVUtx5oUHspvqE36j+YHOPhw2zdQRDrcnTi6pR+l3lhrQJ7i7c5pVQI2j2GlZvk7meSnuXk&#10;OOQFLIATExlp1Sa9KfNSnD9unG+cfMsoXVbs/wDygfa40TvIHk2JyObdyAc5Q3+VlHE5ZyvLQRI5&#10;Aktmu/yNqtcIUHXdDDik9fbp9nmPzHKi3SNPBsbG+tClMnyr5Mhd3bN7v45ZHe8UOleYywn53P8A&#10;LXe4VKUXT5ZsjbYJjtN7HS2X+8yL4t5ckH99PYBh0Ug7Z5ciKQ7da4fmaXH1mh27CuQr/jrxfpxI&#10;O8q93FwEk16CQkEAD2adYZ3j9WWd5PN7/vpLjZxf7e2tI/4Yme8Gs041jUNEmfckvGBbmH59wcW5&#10;JlOiHDaVIk+U068rzXi00QhP8SiBq42LZJN93e22eD+tdztiBcSU1lCcTwCkdNQN58xHYtoud5ma&#10;zwLS3fKWtY0KGNUDAcSgrm3vfqVn5+9zNdLjY7ljl5vXPt5yJnHJzT5l43i1uskSxYnb5rq0tUC7&#10;RCQ648kBsuvqAqlI19QNo8u28Plm2sIAGP2+N0OjItALdOH8Iw5lSK+ZO6b9Nf79Lu124Suv5HTu&#10;OaueSSpGWldPQAK1s818mLuTstKZgjJemTnFNx30urLy2iFhQB7HG0pWe0UFfrFeSbtZsF2XuxLs&#10;Oz9tb/bJpHQDUO79vslalebLohbtyQ0tbPnMOtLLaG2kvqQ2gxvMS2dllaVeJ6gVrrK7zAY40aMC&#10;39ta/ZpXPlPNE6evoqn+PhaY7TqiFLmTJcltRrslFAjY7hKe3WQnUuQVpWtx72Smli7slci3Q1EH&#10;znSUkU3ZZQoEU2I7lr29mmh8KZcaNQUBzLite4ZAjzeUMbx+U5OZh5DNtsWM/A8n51qZKfTbPKiK&#10;kpMcrcckNKHfUGh8dOGQxMMzcS335U6GNfL4blDSM+R4+rKumfLv/Dxeo3LeLsey3iDOuJ+Vxc7X&#10;Fks4vfJkvirNYL0ZoBaX3L4m6Yve33XVONJLUxjzCgGgBIFvZb9aB+m4hfHEU7wOohwwVMChz91U&#10;l9tl2xzvBe2R4JTNuB6+XD0Vry5V/Sg9efHOPMQcx9InMsybjeSSk2GZh+KNZda7habpEZfn9sjE&#10;7rkFaXi3h1QPloUXAaCtNWEd/td1e4TMbH4Z+IFuKjNeedQXQXcVuS+J5kDkwAJIPEJyNWB9Gn6Z&#10;fq15lypOM5xgXI/pe4SsSXLlyjzTn+KP2C6fKtqQXMS4vx29Fi4ZfyLdUgswR5X5XbvilSnShoNO&#10;WrryzjiItHNmkPI4D95x5DJMzkOdQobW6uZgwh0bDi4uCdic+WCcTyrfb6++G8Fwz9LrmTjDj/FH&#10;cTwjgzjbEcl4zxa3yvmrrY0cb5DbrtAeeukgCTcsjn/mkqVc5aj58qZMkL/i7RlrSc298yZneR5X&#10;mQ5QT6T6K097E07eY0SNgBAOPwofSedcluD8iXKbcbBj7gTDtcJyAyLSklphau1LsyTJgtKQVvTi&#10;2oKLiiqqtbOOz8UtUkOXE/id18gtY8zFj9KahwBxHTyUVen07chosWMWgvJbSuNl2XZFcbWw644i&#10;OJVkvr35chxSlurdZix2xVZO6RWp14Y807MLzdruMDSDNIxoTDCQjj1YHjXqLabrw7CCRuYjaTwV&#10;Wqnoq7UvP1mUuyEuXLDs/wAUtWcYtMgvpbmWy+NMJh39cUuVamQ5iZMOU+wadiXFrSQpJ1jdm2rw&#10;pmztVtwyXw5G8HBe6SMwQVb6M6v57nx4nMzY5ig9JGI9hqwfpI9UXJPHGPxcU5jh/wBQYszOkqt1&#10;9s7NLvjtscfV8o3cLWVrROaS1QFTRChSpG+vWu1W0ke3xygO0FozK9HpXGuR7jGx9wWvLQ9SOvl2&#10;5LzrcHjF/wAL5Hs0a+Ynfbfdoz7Y7XIDzbbxJTsiXEV2Px30eKaa0MVxLAQ4hWfbKs9PA5S13df6&#10;qNRcNZuV8g2+Spww0rM27vlADNss8AfMXGfOWSVpaEdJQhP4nnlJQkGutBbbg+SN0+kCJmAXEvec&#10;GsaBmVxJ/C3E1V3TDH3F77jn+VvFx5cgOJyyqI8/DV8m3rLJtsSxLZtuZzIMd2vm2qIbBeRAjBKV&#10;eWHY9uaaBJFUkEHprN3huYrwRNefCaCHJ+I6TqJ6yT0Vb2AAtSQO84qnIYIPQMaXP0w51pyH0f4J&#10;isNSJt3s0jIZM+CFpTMbiXu5u3GEo1UC62+0orQsE/Ekp6jWTheDE2IhHeGE/Yej1Uq6a8TeIMWO&#10;JQ9Iz+3KrcXrjiPcJ0Kcm6SrDe4XwMXOOwFOrhKWaMrZqkPNJXupLh7QAaam2TtP6D/6TiuOYPMU&#10;w52HdALgPsK198u+lVvNfWNxPaosmwY7kvK8SJasxukF117FlrschxyPfZ9jktvIj5VcsebWlERo&#10;JD7qGVrUlKidSrjb9v3O4js7l7f0wXamtIcG4nSowLiciT3QVOVPWm8Xu2NMtpgHkdxyEEjDUnL2&#10;phTt9UfpUxnifkheM45dlWHD5FttDthVf8mQyZBXHW5c/LmIacSm4XWWkojx2wlpp90IFEGoprrZ&#10;bCG4L2taXLg1S5BghcT6Se1K2G0+YtyubNkExc8hQ4hqE45ADDAGp/8ASR6XeOMVuqed7yqPexjM&#10;WTLxWbfIjC4U3LGGHYNjt7q1opc5dhlufMq8hK2mlNNnvLik01nl9lnZWbrlrWO3VxLI9I+Ffic1&#10;cVTu6jiCSiItUHmzcri6uRtxDmbfpWQLi8flKFA05kcaky+8dWq6osVt8q8QkWWyPRrezGhu3IJt&#10;jM96dc7rIEMueTc79e7m/OkLWlbrzjqgSrsB1eOiZBBHbK0vYM8sSVK80OC8aynzD5JHSvGBOAXI&#10;DBo6gEFZs8XYzBtcC5ychkxIE1ShGlXCzSGVHyu5TzSWEraufzhabUptpTPcsUNO011BuJGMJbOG&#10;ngevoNONL3YsH2+6pKxCTx/lYveNYUXMpl4kYj2QRzdoFuusK2vdymbyyttt1Em1wltlEzywX2Vk&#10;J7DUVonxAYtxBPDhUshxxeo7MCez1chRK0ybflCWjjMa05DZ3+6LDuNuvLVyiSGW3aP9jsuJb2Xn&#10;2VEqI8vznEJJSnbTSucQECdBpbmhgIcSuacfV+xONL6LFkDK+632G2tyR/mLnPuFKQmoT8uu1RWF&#10;SFFA2/mJA6HSdB5Y+z0U2XtTFUpwQLDnk2iBPNkbpRcm3wIkWQ2N6hmTIbmyC4PAk1Gj0lc/VjRa&#10;2qpRen7qByDAbVFjWq7PNHKr9j12TejPyyUcmmq7orkF4Jaui5UdlLLb1QG2mw2T3J30PDGHRzK0&#10;fiO0kNJC5oECfbOn41fUXOEmVGSoPJaShTCSEpZAFEoSgAJQ0noAmgGlIT1UeoDAZ0imTLW6RcWF&#10;mKEhKXFKJBUD3JB7tqpV00pOVBpccCD9vslQNzZNZZsDFwfb70qlXmAsEAeU0YLUhCNx8QKmyfr1&#10;ebI0vklhBzaCOtU99JmKaCvFPfSTCv0aLGvDLSYLck2ubF71uLEryLdHtiErcb7exTCIzxCKGtSd&#10;qDW1bG7UHBdICHlhWacVBbx1EjqNauvXxh+eZVxJyFIw3C8ryuVMueJ3GyNWCyXC4i5rtGV45MnM&#10;xHozLjKpESKwta0FQWEpJANNcx+oe031/FcRWsMkgfA5o0BSpYQAE4k4Ctv5RvraymjdPLGxzXt1&#10;aimAIPH01zoc44dkuA8rZpi+XWG74vkUK8SZkqyXqP8AKXJuLdXFXG0zXo/etKWLjbpLbzZJ7i2s&#10;EgGoHzp8x7Ju2wX/APa98t5LW/YxpdG/Bw1BWuwJHeBBzr1ZYbhZ7latvttlZNaPLtL2lWkgo5D0&#10;EEGnVgDqnsHyxIWlz5VxgLJqoJQ6jcqVXuAJSaeFBrP38IdtjySCA0gHngFPpqzt3gTDitNWTNgK&#10;7THuDYfRRsoS4pDtUHqlKiSUV2oTUaxLbeUHXpd4LjyOIAHR9vTVz4kZAAcDIOn3Z0lSbn8xRlTh&#10;d7ApQSgpqa07ldyqAlPsroorVkYMjVaScR6UoGUuKHHqpvXRYMSX8JKER3zVVNilpZFVAU1OtQTM&#10;w8S4e0CiKeIgyWuwH07RPyvgLgu3pSEJi8SYCAkbJQF43AdpTwB8yv36+m2yMFv5Y2mAZM2y2/8A&#10;2LDXkbcXl+9X8ua3k385HuqxlrtdvuUp1F4ybH8RtrdtmS38gymYbfYIarcw5KrcpyEOGMyWW1fE&#10;U0231ottsm7jN4Dn+G4twyxPLEtGGeYwBqluZZog028TpZHPDdIzx5dqCtL3qr9FWI+rnk6JzVnv&#10;qt4d4XZ43wS/XL/lzCyODfeSMnw292WXY7E5jNudfjleMTGV/PKV2NuSpC0qStCRt1vy9dNg2CGG&#10;CEyWFnK9hmbgyV5Jc+TUSE1HutwegAFZXdbG+fuk7XYyyIocMIkAa1pRSS0g6sgcUxSuaGy4NZLH&#10;f7nYM7yRcBXG18vWO4zlTDjcCDlvGOZRJk6xOMMSYU1yXdscyC3LU1CfDMNi0yi75i3EtHWzhEhu&#10;/CeVbpcQXFCABkVKIpRqZkcBWcuw1sOvEPJCopChyFyJgufbiKkH0t+jDkX1XZljfBHGGQW+3s8t&#10;Z6p7Ls5Law3xxw7gcj5jPOQZakJfgyZNtRNQzEj+alEy5ux2gFVUBT3V1Dt0E1zN8LGgAcXl+LWj&#10;pKYocACamwxGWVoQ+FqxcMUQZZrxwwqyf6wnBNoyX1qcB+jrgHG2cc4B9I/AXH/DHHFibltMi1TM&#10;7ukzPeR8xvi+3zpWT3tpbEq63Eh16TMdUVgpSgDO+X7abco3Xs5JkkmkJdj8LQ0YDiAiAjIdtWG5&#10;TeDFFEAC1rS7LFSgaOWQ9Gday/UNY8PxvJZuJi7XGxzrSbJY1w4DybjZGI1ssEWShqNMlx47MeGw&#10;3do/mpbCU/MFZpUqrNmDGTudEVYQOhCcDh2eumX62wsZpTSAMsMyVHSRz9lPP0t+mk5rktgyH+sL&#10;O1i0PMMbm3u4yQ4tyHbcYf8A6ruAYbiyix/MQzHbSFFouKcABJoC9HZOlaQ5ri0g5dRVEXAemkRX&#10;LIZQWuBR4HIq4gDPrzxFbpPUhx8rMfV3zDebPKeD114VfyOWYYShhyz2/HrZMaQEAhwf5NFg7nt6&#10;aw+1zD5K1mbiPnA0YZHUQCOXOtXuLHtn0p3hbtHPifsOFVB9RWIyrqpnk1mA/PYa4MwW2SbtMomL&#10;Gt8TJhcCtUh8OISlyQ2kKo2relaDcbnyqIobq5klXU25eCccg39tUfmQvmjgjZmYRwxUkY9OHCqz&#10;+nqHev605RwqTe14wnkwIsmU30TW37VbMNjWqRPuk119lx5l+dIiBxqEGlIfD6gO4IJSdJbxOubi&#10;eeEkEvb2cCnSnorMufHDHGyT4tLiOtczgMFQGmTF5Lf5RzO/4dgaTYuJOL7Em34+yXW5sy8Jgx7l&#10;FiZDND0T8ujS5LxLzqUoWpPeAXNtU+6yx3m6xwW4PyrJAwKV+HM9p7asrJkllaujeR4rm63FPiPZ&#10;yGFWC4szC+vcW5YqJlF9krjJyFMpUW5yxERSyWkhTjUV4QjVQI7VpKdTJAI7u2jAAOOHae30UzCH&#10;PtpXgKNQH26jS16ZOY8xg5Dydjz+Qm6QcqwWZY1w7jHhSGFrdlSH26usRY8pCvNYABDo+vUS60Ce&#10;CV4KNm9HD38aXbmRjHMai6VOXb6eNHse5YYs/GeQy7phdplR5M55qathbBU89Hn42W0qbuFvdCHG&#10;iklCg/3A71ppyQSM3SMtc7utIA4Yasek9KUqBzH2ryUBUY9iJh21JeaYGzydwnA5U4Z5ayTi1uLl&#10;dvGX8eu3ZTVutt3eamtG+2/5e5IYaN0S6POU0QlahUgHUnVcG8cWPeHSQ5jEFCFBCLhw4Uhskclq&#10;IpQ0ta5ASoJByxGJxVOjOtw/6anq1sOEucL+mnP+Wv8AmBeea7Nktzxi4zXWksYrm2EF8XSJeMhe&#10;nPpDmVtNoRHZfWe1TSSFAKprGeaNr8WOS9aEuIntwA+NjwpQD8hx6VOFXm1ykAR4aEK4qpBQAdnp&#10;q7Ezmfn24uU/5qyrehK9vyrGbFb269tCmq2JCyD1Hjr5gnztvn/eIww0taPdX0rj+m/k+Mq61c/+&#10;KRxpMcy/lO5//MOYeQ5Q7Kr+XuzUBruJp2lMOKyQPcNRf/k29zd19zMT/GRn1JUpvk/ynaj9Pb7d&#10;V/EC72mgxarldGwu5ZXml0P8apmU3pSXCqo7exExtO58T4anxS7lOdT3ymM5q9xX14dlF8ps1udM&#10;VpatIySNnbwpzWzArC+tHnw1SHKVU5Mly5fmKCaKr577orXxOpcFjPcDS9xcuOJwqJcX8Nuroo2N&#10;xwAa0J6qdUfD8bhrBRZLQAO4VENhRCiBupXYT/p1FurEwu04LyH7KabulzK1GvcD0Yeilxqz2tFS&#10;1CjN7dUstpNdqBISkUGoTo3BoY0oQOApTby4OLnuI66VGIqEFtKW0Ibp07E1B8VCg6aR4cgfqJK+&#10;0U4ZQ9qqp40pttoS6HA3sqtKUFSAAOnjXfTukO06hxw7Kjl7mtQHGltAXRtITv21INCKH3gkUHiN&#10;TIQoGFRy8FVNKcZtSSlNaKO+2wAP+n92pbGEkCosjwWnjS/GJSQAapJ/EQdz411KjYWuXnUB7lzz&#10;pwQgkHuUKV2T02HUmu9K6u40LQUICVV3L8e7imdL0PsKj2KAAVQgghJNN0knxI8dWUIATEBKqJy7&#10;MjhSwz2BRUqnYCe1O5r7SPDVnEW8KrpC9zU/HSmhxtQG5qNxSopSn0nVhCGnA4GoLiWmjRixbpHl&#10;2matbMa6w5ltkvIWptTLE+O5EXJQ6KqbdjB7zEqG6VJBGrvab+TaN0td0gXxbadkgT9xwJHaAarN&#10;0s49z22426b+jcQPjPU5pHFB6x11yG804PzbZ3czlZFd8rs9+xnNs6wC529yhaYnYTeFMreUOxaX&#10;GLpAfjymH0F2J5UlCq0UoJ+oG27mfNnlxm+bVdEOuIWvZpQA4YBw/C8IWlpPdI5V81N328eVvMcm&#10;ybhA0mCTS5QoAwOppyLHAteOJDs1rXLmt3zXyPmbnHtuZwHWn23lSLZBZdbkJeKnY01kMtLDq0dC&#10;FDcim1NcmvrmdsxivUdI0oVHrUZdPqroNrb25iDrEhkLm4FVx9ORqjPNFtst3xO531m1v2JuHNRa&#10;rjIZ85H5be1trm2iJMacL0V1E5ttQZUkoW4EkdQNZzeBbzQiNjg1zm4BeWOAXFRmlX+zmWKVxdjp&#10;IBPQ77YeyqlWxKG/l4QT2rgxWkvnepU6RIcUfAd1fHem2udzLrJbktbiLS3unEJn6zXt3eP57bAR&#10;VLLT5G34W3kq8tYrufMUk0ppolGEcUIokSYJ8J94oTHosuZyBxvIhSFwzFzKwJXcWwVJtbDl3tza&#10;rg78SSY8F9xLi6HcCnU6Q9PBc0/iH2/Z01LgLxcRucEbq9HT2HnX6lfCGTXCdxji0Se9bo863WO3&#10;Wm5Rba6HIsWZBhx2lFh1NC9FuDJTJZdGy23h4hWoMcxc1TgciOSUm4aDMXgYOJP25dNOvILrdHEJ&#10;g2e9vW3tR/MWw+tl1wncMoWlSQlJ8TuTo3I46m020acXYn1VDt8cn3GXDgXK6qdjQFCbc5kqS5IM&#10;x9o1gWppx5Z7WkOfzVpT4IFeutBZSGLbtQBWQoOocfTTEqumLm5tyHXWt/8AVU5dRx56BfUU+paE&#10;Ssvs8Dj1ErzEF92XyHktos0NhhKkq8tSIqHHHVU7+xNE9vXUuzgBmjLsW90Ecunp6uNM3z9FnIXZ&#10;lvo5n/CuOvBLaWMmkOpHlhLCVpJCu9LzzThRVxfctLnknYeFddBtGhDJIqBPStYWRzXPP5fdUt8Y&#10;XG5Y5e88scl9xTqWDcojKnO4tu5Ha5jbCQoGncPNUmg38NeZPqNtUFh5mMUbQGvl1dQeNZy6a755&#10;Ku3Xmwtmc4ktj0rzQlv3AVczibNVzcVxnHLhMUm48atQn4zkhSUutWy+25yKkLWrpFSy55ak9Kti&#10;u9NcxdaMBlvYx3ZJVw4I5PTW9iJakTstGXWMK2y8NemjnvkTF7HKxvjDMJfzcCIuZdJVneslhY+Y&#10;Qgqcfv1/FstXy4KqkocWe3oDrvWxTXEu0QRvBD/DA72CDgvLtrmm7S2sF5KdTdOrhj6gtbBuCvSH&#10;inHlxVlnKfLDify1a3LlhHFt3/KMHD7G4Vn/ADPeYzEC3W4Edz0eyQ3ZrlC026VKGtVbxxWjT85I&#10;0kjBpVByKZuPJUbxK5VnJr98wLLWInk4hSq/hHtXLjzqe8i5hst6yiBhXGljTOwCatLWS5zZUO2l&#10;EqYy2UWuLaLXPMm6vYbbXh3F+U6JExw95AAoWItzgfctgYSHKQzIBq/EWjmfzUhm1yiF010f11Ut&#10;OJJH5jkvJowAwqmfqg9VHp69OknIcH5R5FjM5u/gd/u6MTskOReL+xa7rYrnFgybj5PZbosh9Toc&#10;TGW/84tk94a7SCRdyWcM3yrng3bmFGjEgFQHOAyBOAJ40/AHuZ80WkRNchJ58hxPTWm/hX9VPC/S&#10;HizWNZNIu+EZtx2jGbBhd3xtMK4W7kDDb7i9nyq5Sc4g364W2KZbF3uyorcRghamEJdQ4h2oOVjs&#10;7e7t4IpvED2Au1NAOOI0kE4gkY8QMRU91xHFDLE8RuDjgHakCp3m6QocAukcTnhWzrjz/wAQTxry&#10;Gu2OxfRR6s8xU5HDFyv/ABNhDuS4+hae1KXbZFvlviyrhHkqVVKWpLi0kgAr2OjgiuBIWTeGHqiA&#10;q7o7qkgnoyqC+0a6MutnSPZhiY3IEzx5dNKOZfrqeijirk3DcizDgP1UcK5LNN0yu5/11xNYMS5C&#10;y+3tpRa238Y/rOdDfiWW5XJC492uDaVFflNsoWCkgWj9tPitvJopm3elGuGoDTkVaCGnkXIqYZ41&#10;HZENJiE8bocyC0lDz5joHDPDKlFX66PpT9WWaNQOF/Qt6y/VTnuC4+Lg9ZsN/oAiw4xPuCIKbnkP&#10;y8ic3aLRKu7qI6ZSygreIQlYAOmZdu8SRskjJC/IfhJ/dzyRTVhazyWbHRQ3LGsfioY448wSnLHg&#10;lbKvTzy/6iOaMGvV45u9L7XpRxq0ZVHTw5xDc8is2S5pGxb8sQq45FnESzyJcCzXhy8ACO2lYLrZ&#10;U4WkUClJtmvgcSAGOyBaT8PAEnj1VDvDFIQYZHyAjvFwHxdCcE4FasVaJktN7tsNc6Q9dbk+Go7J&#10;LyEBhKC4tHmpZDKGm0AqUSa0Hjq0ge97iXEuw4mqt7EajQAFphcjy7te8ut1twpn5W3RpD8XJs5f&#10;adVQOBCbjDxmL3tNTL3KSEtLmvhbcVNAgEpNWrx4lDWBS8DDoHL3mn7dI1Jwafsp+7rpTsUbDeMc&#10;4x/McXxrGMfkwlfl95mW6PDh3SXY7optm9Iky2yh2St9ID7il1KnG+7rpmLQWaUCoi047xFxJIHo&#10;6f2U/Ocr3ccHvVqXidsx63wL1/30bzAgRG5lzdafQ5MisIS2lhEp1LqHkv8AaVlt2vXfTEgy0o1w&#10;VemlRtB1FxJHDH7eim3bObp7fau7zGkkJClBTilOAHfs7GGh3LA20wS5pywoeH38DnUr2DkeDkLR&#10;cZeWsBoOLSWHm0hsmiqOOEJ7x1pQHSs6bIdHgUGOFKMe+2GdNQ21JgKeStUZ9DUnzZy40g+Q4HWO&#10;xLPy4Usd5CipNBTQUZLjSSoxOfqIP2worCiPWe4PsBBUylxwEqPwrbCtiB4EDf2aCAZUpuoOATBP&#10;t/hRa+XL50iI0pKGgaLc7lAgDwQgAgqrpSJ104HFx7o7v29VQFzS227g7LbyypCrw92vLB7/AI4q&#10;mEpc8SohVAdXXl8u+dcGfF4fvFNXCCPU7AD9tRrbJ0V3JsqiSficTcn7SwlRBaaTJtbQV5Y6lxbk&#10;YAn2DW+sy575YgcBIfWAaztyEiY8opAPoPuqr3qwzzMcc9HHJMvF8syXHpUDNLY4VY7f7rYnW3WJ&#10;dkadfS7bZLCw8ppKgenekqSrYnXOvPt7dWO0bjNBI+MsgiILShafFa1xa4YgkZpnlW48mwwT73ZQ&#10;zsa9rpH/ABNDg4ljiFBUHHimGFc7HrijypPqU5FuUt95928SrFdFyJD78qS+qXjNldLjz7y1OuOE&#10;1AqTT6NeF/rZZSTedLy4Li7GJCVJQxMRV9lejPJLmny3axtGkNa4Jlk964DDOog46mEYryhbQU/N&#10;u2eDIhJ6f5EtLcglRHae1D1VEeA1y9zWTbRI7FzYWlRxxGJ6RWpY4NuWtGClOjoqtGd2vI8enrmP&#10;svtvJd8xRSpSklCx3BYcSSFIVX3auPKG6bRutsyxgLD3TmAMeIAPLgKj7nb3NtL4rs/T66Q7ZyK0&#10;GlKmOBAYB8xblUFFBuE1VQ094B21LvPJPjEizXU7LpxOa+49lRoN1/N+E+io5zD1LxG4c20Y3Bue&#10;QTpCFW5hu3xVOJfkSz8m2jzSEtpQXXUgkH360ux/Rud0jbncZY4WBzT3nJxBUDjiOOeVVl554ihe&#10;Y7Zr5XA/hC4df25132YTblWXBuO7EtHluWjAcEtjrYP+W9Cxa0MSEVHUtPNqFem2vZksLLZkVsz4&#10;IoI2DqYwNHqFee4JjI+SV2DpJnu/4nF3vr7lXJ7XbLZasJmo82VyXbOQLPE+NtKWYtiwG9Xy4u9r&#10;ikqkvOpbbbQ02Fq+JSlAISVastv2/wCctLu4f/QtoQSPzGR2hrewK49A6aaNwIL23Yz+q+dqdADg&#10;STyGQ6657DMs2W+qO7pklC5Fx9IOJWiIhQCFeZb7FbG2ojRO4W6y7uBuegBprW2VsGeTrBrAumSQ&#10;Do77v8Krb54b5ovAmDZT7CVrn8mZxDkYFAxPKIM1+QMuyvFbvb571wTeLLLtV0kybLdIAcmRWGbS&#10;6zFhQGG1OFktJdW2lslQX0BsxnlE0qroDEcMVQZ8xhzzIwrITMDGvZiWmVziQeCnDqOonLAV04f+&#10;HfxnjeTD9QfIePy35uQXFniPAr1aro7HXKxt6RKyvObvZVONNNLjAXJcfzWSFeYWm1kq+GmS80Ta&#10;5Ymsa5sSvchKjABoTiEx91S7BhjhRQcEyxA/b0Vrd9R0OJyh62PUXyCOXYcGTy1y9lkux21ibCcX&#10;ZcQw+JNxyOHmlXxlEcPSrMy0ykhKvKQT2pO2t/ZWY2vYImB5bM62ZgEUau+8quCk9BqlvJTc7mXt&#10;A8OJ2kFDiUDQOK6cSUUYrVAeWkWe+ZPa7TGwqVInYsmfKemLWldpyd9u8v2+NIlzI7XzkmVJt9jb&#10;cjR3W1tLc7A44Unu1TQ29zJbAhhmJcqYAlUOJOGCkkDPhVhLLbtncyd2hpwzK4AfCBkvE9tWMgcb&#10;4vj3BSJUrNbXj0264/ZJbdpTJjt3lu7ZRlca6y7JcIslq3KbeasVnSkNJWVBBT2FxHW8baR63yPD&#10;2yNh0kAo0OOAOOGAzHXUeKRzDG1hbodPmQpQdq5nE1t3vVmcvPqjy5iq/nbh6Pb+8WYzgafaP9Cx&#10;ZTb4R18lFKOewHfXI4GG32W3cCARuDceH9QhP21t7xPngMCsLR686oj6p8dzzI/TFgDtjUmBjeSc&#10;K5Fbb7JadYaeU7jl4cCCwmhuLnltLCgWK0PUAVOtxsWv5m/ga4Nd4556kcw5do6Kod5cpt5Hgkhj&#10;ceAxCLzqg3BbcyD6W+Uclu9z+anSW1fkWY3W4qSy3arjYG7NLFsbaalXGdcLRMjt+eELSy0FgB1I&#10;K9W8N1PZbfLcByiRzWg8VTFOa8cDjVEYW3V6IZgQIwXkZ8cMeAPAeqiPo1yTDsbj5azbsZXlN6um&#10;OpQ9PfSFFUySqU5NfQqc3OCCPNSE+S2gewnrqvtgO7K9S4Sgo0aip59fbUlzpC9wKBpaRjhgOnn9&#10;9Ww4w5V5LicSZi+xxyuJZ7im6NyJBh3lSPIXjbISvzUutsJBKNz2do9mrS/iMd3bN8N6lxOLuTuA&#10;QHLhTFrLHNHOdbUaGgBMAhJz4ngeWdRrxLzbi8LMLu/kPHMVSSmFGff+VtrikBcq5F1aFO2xl9C1&#10;dnVLqVf7Wqq+kZGGBZWu1LkEzHI1Oti4ucRpxZxXJD6adrCuG8m4SzCTAvk+w3FF/Q/8jJeCG20v&#10;v2RQCPzSNPbqkj+B8Cm3TUuaRztzae45WO68zkMMfSudM24aLR6qI8Oz0U7eAsQjcicf8xcSY5ll&#10;ryS5XLBZOU2OxS5NtblOXTE3Yk8fJyUTXWg6ph1YKQ2lSgdS7efRLG6QENc7wyeQeCOeGKY8KjyR&#10;aiXxkF6ZLmhwCJgeqoEmWnMeJMc9P3IstItzeB89XWz3FES4Q5clUC9WmNfERvPUpcW0yUOwXgH5&#10;B+XQgq7golI1T7jIWSP04yEDgqI7TghxOOWC86s7Fz4m5hrGODl6eKcRlnXWcuSmnaoBZKx2J/Ae&#10;8bhaVHfavXXxw8QByDhnX1u0oVFDtXSJGBS4sdyO5SlApUFV61A/iB+/T0MpEndPQKjyQOkxGVKc&#10;PLGGUhKFJAUnvCXPhCkgU+E9e72DWjHmRttD4bWgvGFVcu0ukf3udOuyZMpTgVVKAuoSlKj3FII/&#10;CehJOpFt5idI4xDBpyIzqFebS0MU977cak6NNadba7+2pUKhIOwO+56k02Ndq6mm4ExJBWqB9u+F&#10;6NXT+2lhDoqlPZsSSkp/DTwC/eNGrUUikEAkuU0qBHckKHRVSRUAdo22+kn7dFIWubilNscWlQtA&#10;hwJc7QSgJqkpFfiSN9kjeh8TqLrbGdOZX1VMa0varsevhSs068rs8plxwhFFJabcUKHpuAaqGrC2&#10;bPO39OORx/dY73CoUj4oz+o9jQvFwHvpYixrotdW4M5xBpRPkOAoBHiVCg1cQbRvNx/Rtbh3+Qj2&#10;pUC43LbGNPiXEAdz1D3U9Ylluyu1XyLqfh2LhQgdPFKlddXdv5V8yvRxtXNH7zmt9KmqCbzDsrMP&#10;Ha537ocfRhSwzYLsvcqiNE0IC3waAeFE11cReU93XVI+3YDwMgKeiq9/mXax3WMmeOhhHtSnBCsE&#10;ogpXMYAP8KEPO0VWtfw0NPDVrD5YAwmvbcJwaHOPuqouvMLSjorWUnmS1tOWPjri0ir8p4gbdkNS&#10;U9a1qumre38u2LAFuZXn92Ip6zVNLvtwpLYY2D96Qe6lyNjDyiKMTFmnUhCAQD7Bq1h2KzBwbcu/&#10;4Qvtqsm3qc4l0DR2lKcUTE3lqT3xCAQAO9w/XUDrq0i2W1XC3d0K8+6qyXe5GhTOOxoHrrRD+tFE&#10;kWCZjlpj3OTa5GUxcXtjce0pajypEZ2PPeubjshKPPfEhLDYdcX3UCQPAU9kfRdssP04lsmNLD89&#10;I1qE4B2koF6zl0149+sk0Fx9RIbwkvWxYXqMywuDSR1pn0Vzu5NLZi31yyQEQ5DcHy49yUn/AItU&#10;8qaDBUVrSELXGSlA3/hIJ6V0/vphkuz4Y+BmkniSOfVlUDZ2PbZ6pHd5zi4BMADy+2eVU75wlyoG&#10;CcnYnCjNLxbPEY1/UUaQw2TCueF3qROtN1gSOxTkO6wnJqkpcQaKbWpCiUkAYvdLaGRkcxA1xrpP&#10;Ea2oevLKtLt84a4xAklxaDyJaVxHRWtyzF1dxyAPlRUiUltS0pBCypEeK2lNfCgUfp9+sHOEQIhJ&#10;K1voSwqG5feiUTur5fmBxJNGocdsHcKSUqfCvi6qINKajpgmeNL0Fe7mAP2+2nZx88l66SoaFIRM&#10;cbtseC4qlW5sq9WgxnGgTu/3JPYD8KlDtOx03JkKfiP6hC94AJ0fs+wr9KXgq5tWvjPFV3K9Om5S&#10;MasSrjIksxS++7EtEdhsvJaQ022UIACUJHaigA6b07QWqnE0/cNJlKIi86XLrmzb4W0mb5iP5gbJ&#10;R3yEu7kTFu96W46WkdQageA1PiYCRGfhJxqM4opbw+3ZUTtXRm12245dcZUtURxxTVsdmOOOuPIe&#10;cU0lTCD/AC/OnLBUkpFVJCdXsr9crIIz3WZpkMPdl10xGCGFxCvPP31pH/Wz5MlwuBeF8Cgupiu8&#10;kcxyZt2aWhqTIdt+CYtLvi5vY53pYKL1c2EVoSlKKCldXW025fcMLSiElezD76q95mbHaaT+I9OP&#10;sTHnXPjalPzchNykzJLbauysZC6NvvhCEIdcCKeYUBwn2eNNbFQAqk5dprGK0ZJyy+2FPWXGlQ74&#10;xHaDjbtziWd2TLjhwSSzAmOPpjLcJqSpSSmpp2tqNdhrgn1Qtj/8oEyOOq2ic0DmjmHDrFdv+nEj&#10;ZfL+gFA2eRp6EIdj6atr6VuSbnxHzpjXLjbRm3OBltkuEWEhmJKWI8OakkfLz2JcAtJhuONt+c0t&#10;CFOd/aSnWR2awnivoZYwPCtQZHLk4jHT1ux6sDyrYblcw/JSQPcQ65GgJmAQiqEy6DXVHxz6t7Jz&#10;FeLhasQbs0bI7O/Ihv2TNMgv2cZhGjJIdEm1fnr8KyK/lKB823xAEeFANdHgv73cbCHcCx0VtctD&#10;2gEaccmlPxDkfRXPbqxisJnxNJfJG7SSideGOB7euntm+OTeRInl5Fc59zSEhDUeWsCFDcQD5RYt&#10;jCY8BtaCNl+V5leqtMTskjGKno+32FM29yS7uAA+g1UKZwDgvM2QxeKeYoN7ucOyN3STj0aFmmbY&#10;nbpMp5pvseuMfDsgx9V4JYQAj5hTgbFe0Cp1ZbK1k1wyCYubA4lxYEQvRApTUiciAc0WpV+0Ng+b&#10;j/qBoCqmC4j05cQaizLv0vvQVyGm+3XL+Cp1ozLB8Jy9LMbEOUuRLDjmY3G22G6zbPfs9tb1+uMv&#10;MLxDcbS2iQ7KaWqMlLK+5CUgambaLAMlm8MNuoonAO/Eg7yA8lxTKqpz5i+JwcX2znNJDsQDknQQ&#10;MAc0yOdSN+nF6JuD4XG1258yLH8Q5C5N5iueM3BDnIOC4nfXOKbdg2I23DU4xx9Nu8W5vNWi/qho&#10;ucpS0NOolAJSSkVLXla1Y7ZYLrSHOkBJJC5OIA9S9ZqHuU3g3bogCG4HPnw6gicTW0s2S2W/5U3J&#10;tlqNZwuUy8wlMZiBHjJ8x0x2I4aYaS220ClKEpFQAKa0rNqsrmQSGGMTh6hyAHVkqhOFRDuNzGxz&#10;WSP8MtRFwTknCuDz9aTnOxep/wBYbt5W1NiXnDLErErnMuMx+U/asfstwcbx7H0NrdUmLCdYU5LW&#10;wgAKkOqUakk6i7y63uLptvbHuwMILj6SCnSpHHGnrOAuAdcd3WR148+joy41tb/8LXiUaHcPXZyL&#10;843cGnIPCHE7S0pWGzCW/lucTYi21NNgIdWlnuQCpNE77gaxW5FJG4hcUQngfbV/fm3cGtgcoaoO&#10;CEchl0nCusu2XSNaZqbPKPltP+a5ZpKlA+e0yAp63vdFfNwkmoVv5jND+IHVfOwlolwQ59f7fbVV&#10;8DiBw+3+NH8kLU+yzYiZU6OuY2oC9WeYuDcbL/EJ1vlshSmJragO2oKSCQoEGmkxEsIIxd9sKQM9&#10;RC4qn24UysLuV6yJibYZd5ZN9tNtjW6NMlxW2FXKIwXVN3WU3F8tpydcHHO6U4hKe9e/aDqXPC2O&#10;Fk0KkOUFeB5dlNr+ojgC0Y4fbKknIONMtkBS5U2FKUUKT2MB5KSlQ3T/ADAO5JG2q0Rlh6KliaPA&#10;nh7KnlrF5mb8MY3aMhLjeT4ZcYUdMzv7lOwWO+I0+FkBSUzLO4hpYB2cZB0bmKQTmabVrXktx6KS&#10;bfxFjsd1Mi4NiQUEOBcpalkAfw0qEkCldxo/Bbm7GkPlcTyFNrL8qtEJxvF8WYQ0+V986Qwn+Y6t&#10;HwNNDsFENAddR5pGnusSnIYz8TymHqpdxmzORLe/d3IrLPegOuvdpCkhK21Ftxw7oSlaajwJ02wY&#10;Kc6S4uJ0rgKl+/3KJFt7c9TrZfkMMlgd4Kl+Y2B3inWunRypWDioUOIxphtusFhUtRWpe5DYNFre&#10;psj/AKStGg50NRwDRhz6uFRJzC5GTx+78yoBxm4WCYXCSUsJcyGBCfFTUdrqJpST/ErVtsMgj3WM&#10;DJ4cD7R6xSbhpfbuHABenp9HsqqFgyhb/KeXQ3o621/mSLlEU4hXmNsqu0uEtaKlKRVHYSaHagGt&#10;7trluZiDm4Ej0iqW9YTBGMD3SO3DCom9VRZX6VedYjjIeZjZe48W6/EpoKhuJG3SgTU09mud/UEf&#10;/bd1YipZOKcDpeCK1vk0ubvO3vX/AK4HUrSDWjL1g2lm+cqZdd2auSIkHFYVEk1aQcLs0pDgKfiS&#10;rsIVUioGvHP1Uh8fzHM5P6ttA5euFpXsIr0D5Sk0bWxnASShOX6rqpljj7tmIuSwpyO9HkRZzIJP&#10;mwpo8p8OJ2S4ryz3o94B1xXY72CC4+XnA8OVveUZDEYrzVe2tjPFIYdbFUFf8afUSbjuVQHLFeVN&#10;Ju1rR5ER98fBc4PwmK8omlSUAdyf4TXXNPMOybr5S3p8u2637ZKdQIHwrmmeHSOo1pdrvbfc7UQ3&#10;KfMtCY8Rw/bUCZrwNYbnMLqYkyM06AZLNtnFMOdQkgKbUhxaPfSlR11tNh+pe721uIjIySQfC6Ri&#10;vb2qAehVThVXuHlqyuHl7AWgjENOB9RTszpQwfiqzWm941brZj9tgplZTi0Nb5ZQ9JeEu/25gtec&#10;6FOVcS5TahqdXm3eatz8y+YrO33C5mmEtw1oYCQ0aimDW4cagHaLPbbGaWCKNgZC8qinBhOZxrt6&#10;faDE9UZKaJiluMkE/gRHShoJ33okN6+iu6NTcZIxk1xHoNeUbArbtfzCpWtv1Ec+5RbP1CfT7wgL&#10;S2OPJPFvIc6fkAKPMlZreMMvM5izyJJ8xqBFi21hukUJalSnFeYV+Q32r6Dtu2iz+m11ujwTJdTu&#10;QjIMjOhq/wAR1aTkD01RvujL5oitWDGFrCT0ucCg6URejCtTsa5/JeqfHX1eXEXM42bxeOU9wX81&#10;Z7LBMYbns851kJ7Cmle09DvpvaJDN5JsZSCSjye17sfean7y10fmy/APddPh/mBX11pv5wtWHzOX&#10;sfud8cYxrEOYpN/tF0yC3zHlxcX5GtV3mmF2SG2lvSLZMuIYgrdnsILM915La1Nt+cdjehkEniN1&#10;Oic1mK91SwEAE4DDPoTFSlY1rpHLGSNbC7gpQEg/b3Vub/8AD+8/WLjnMfWNxBfHLbH5BYsTPMal&#10;PrbDWQK49x6/4tkM2yMoq2LjikmOwJKQXBM7kPp+FQGs1vodPLE1yKVaUwXUWlqjgoVTzqfYtBb3&#10;XLFqajScfTyPD11rAwHBcqazK+5lktrLr11/q7JbpJMqE5KaYuU569S5RjypUN9yWuHJccKR8YWq&#10;iRWmur3ULdBleQA5rQCOSBowFZmGQi57wWLW4j0krkgFW4j4Hw1yNnMy0cdcpNpfu94t+PwbZe2m&#10;lOW2K3HYiyggSRYrq/JaYZkOV8yWlCzQhe+pVlBHaWajS9GKdBBAJ4kDFvBe7UCWV0t0ScNTlAKj&#10;nzUceY6KZ3qawfIk8eSZ1nh2+Vjz+U3xVsXAnpadlWHE1QbDb7szDms2ykaUllwBCFOKHlkhG9TX&#10;If7Y+V57z3YA5o5UHWgXtGFWjWAXjWM0nw9LSmIXBxJIVEJStqUKUu7erHHLn5smIrIfSRmFhcRD&#10;H/Feb/ybalRiEUCyzILRqaVBHhrj9w0N8rtd+Jm4tPZ4oHqreTI7cQDiPAanT3sRVJef7pJkejr0&#10;WwBKmiNk955i4/vFtZeeQxdoLFihT5Tb7DKvMmrYbKlJQUuEufwnx0e0Tvbvm4Mbg55YR6XDsWq3&#10;eIy+3iOAAHLHEYdmfKtFcVjMmsUwHjG93p7GuP7BkGT43dIb8tdtTcn2729LcVc4MlbZbcloeYSl&#10;TraEgLTRBUKalXEj/km2zU0BzigxKjkeWeVVUcbTdOkI7yAZrgiBBkcMjVxOBOTrB6fcoyH+i8fj&#10;XwTLfLt9ul3hD7bXkSYvn2tavNifmklSFKCT5aIbKin/ADKHV1tbmDbtSfiBIBIATPFV/Z01ClT5&#10;nw3EkkFuJVFxHR7eipvx7nTPpfG9+RkH5Va58hyWF2oWdlLDaHIEOK060WJRcabkoVVFX1qANa6c&#10;3SczblbTOwcQXAZ4E4H7ZilWLjHayhqgAoqZkKv2SkXBOV6Ky5d2w6z3RtqNDbLglrHeGmb5IStL&#10;Ey13NrqAd3E7jrqqvXOD4wHOA1cM82rUy2e0NKsaRpIAyT76XrCeG8m4UyORc7TOx2TInxELcaZf&#10;VHLjiLOoAvWtNwjsgKTUKUy3v4aXKCb6IlrHO0ux+EgYpyXPEUcRZ8u8YtbqHYO2oq4xxPGsH5Tt&#10;+UYjyAYMu2sJcjqTNh+Z2SJtpjPsLSt+3SEtvxlrQqqNwTtqLuDG28WtjXh+pcDy4YjnSrJjnuc1&#10;rgWAEYhFVSvuxo7zhgOT5Nw1yXcsfzF7K7DK5IwHKIdkkTJoFvujl1uVpks98grt6e6I/utTnllA&#10;oo0pqXuc8bnCUORugqoAwQKhGOfDjTdrAdMjWgABOKkn34dHTXVzcbPliWu2NY5gUtSqKkFpoI3o&#10;VVceBBFPq18ez5Z8xOxdavYE/E6No9bq+tA3vaAcJ2uH7oc7swFICcPzmUtvuZt0VC6hz5icFuGp&#10;6hDCXFVrTS2eW9yIHizWkRT8UwJ9DQTSjv23tPdZO/qjI9pASnBC4yzKQtIcnsgVaKDEtl2mFIGy&#10;ggNxwkV+n6dTIvJxleC68hyyjimk9YaAtRZvM9rG0pCQV/FJG3s+I1OGH8LZM6oLfVkD27ZqzYnm&#10;AunXs+ZWKCmtRtvkGJ7g4yXjwB+C3LQe17hWU3TzzBCNLRag9MwKf8Iqx1j4WurnZ5tsv/YAhI+a&#10;dixi4EjdXwFRoff01u7HyBaE6n29+7+J0cYPoXCufbh59e3Bk9mD0BzvbUt23hNPloCre2SAO5D8&#10;p5w93j3FHaFKHu1q7fyJtrWgtsWuP/qSud6UQVjrnz7dF3+7cGr+FjR6FU09IfD3ltpSmFBRTw8h&#10;bu496zq3g8oRxACGysmk82FydpNU03nR0hLpbm4P+YN9gpRa4lcacBW2wmvRTcJsEe0AlJpq0i8q&#10;XRRI4Gn92JgToyyqE/zna6SBJIRydI776ckPi0N0/wDeegqEJbbFf+ggatovLG4DB0kmnk1Gj1Cq&#10;qfzjZkqBGvSrvaaXGuN4iB/MZeJHtfV94B31IPlaQgeK6Un+I/fUM+cGKfDLP+Ee+liNglsqAqMP&#10;AfESonrue4muls8q2rj32n0n76Yk813ACsdj1JTliYHbNi3FYT7/ACk7fXTw1aweUbIYhjfRVNce&#10;crxPjPppyRsJhopRlH/RbTt0r4DVrF5asY/wt9Aqlm82XsmRPppdZw2IAKtBPvNK/T09mprNms2Z&#10;NBquf5gv3/iPppSaxaGj+FIoPZ9Vfo1IZt9s3JgqK/d76T4nmjrdggoNewfZ/fp9ttC3Jo9FRnXl&#10;y7N7krlZ/Wvsj109WNuTdpb4suMYBidzssNtxxhpZnRXVR1oCgEqeS63JSvsJNEioG1fQ/0u0f8A&#10;x3Q0gMiuXOcP3ymKdLSPRXC/qC+Qb9JK5S+SBrQccWgKg5oV6lrRG5BUzcLi5cWIzimZZQ3JYa8p&#10;xCEvrYLaz2+WA+wvuUa79nhqDvdtGJHyw5Oe721YbbM59uwOwAa1MccgoPPmKrVztjlvlYze4kGV&#10;Bc/MVuxlocltJeK21EJNCsgLTIZT2kU76jWLupY/BMTg7XpTJVPCtPaxuEwkwCEH7s+NambaFsu3&#10;tiZGcj3KJKjplR3ElJbcgzAHldtQKOodCq+I1gb1gDlHE4++t7aP1Rd4guJCdhpq3oLivvOrohC/&#10;lQ0mpqokFKSD0IbP4h4d2owREAp5XNXmDRnAsrjYryFiGQyW2n7XFutllXFLiO9CWrZc4s0qKa79&#10;kdKjQVJKaDfRPj8SIgfGcsqdglb4zScnIvPDh11+gDhXMNkvuO48myXX80tMvG7FJtMuKVGPLtr9&#10;rirjSm3qBK/NaUFHxqaeGqtsbmDTkR7aflaXPJHM+2n5/W8RgNNSIsyVDcARLajVK5LXcAI6yQVk&#10;OnZfbvTaupds3Q8PJy+y034eeQVKEul5u3IF0jMymUWfE7KkOtwVVSt2Q2kIaKBshtppNEhSvYSN&#10;WsRbCwuxdM/7ftogSOA11zefrGZwzc/URxlxXbJC50Li7jF/ILssuKWU3zlC7GXHdpUkLRj9hQgg&#10;/wALgPTWk2Yq58w4ANCdOJ9y1mN/KujhaMUJJ444Dsz6K1yWgMol25Lve6/ISxIZQtCmi00fgW2t&#10;ogVD4AI2FANuutHG0MCuyX01mtHeKDuLUkDF8vzPkbFbXa8hdtlqVj0uVd4sWOy4t92HeHELkKSU&#10;+dIPySwPK7gk09+qvc/LlpvW6RS3DWj9EMMhClrdRyHatbDYd2ubDaZY4HuDPGXSMi4twXr60wxr&#10;bv6ffTFYYTbV7tav6xuDzIdXcpiG0RGk9oC0sRR/Laf8KK+JJ207J5Z2LYIjZuY17SficPi6QnP1&#10;VLdvO67pKJpHGMtCaeXSvrCVf+Hj/D9uZhvZNhmTYbfLM0ytnIMZjyk3u3vpIMe9MTLZ3SAylaAe&#10;4goI2O22sje2wsow63kYbd7iNJ+HDFEyBAPRVvbG4uXkggvDQSvHhxzXjV/uGc9s3JePRlQr/FyC&#10;72xlMK4XJCW47128irbcqfBT2qh3B5pILg7QFLqfHVcwNkZ4Lh1dXX6qK5tZoJNZGnV6AeVJHJ+O&#10;PWO62bOLc2W5tinR3nlJB7nIYcAebWdye1KiCDWqTqHGJduumyDCNQnWvvGFWds5l1GYXABzsCuI&#10;VOXT7aMZy1GckX28soQliVi+SLe8shKVRpWJ3JwV7eqe1zfrroV65jY5HjJ9s4//AKZNVFq1zYzD&#10;Lk13oRyeqoe9HF1es/pr49kNhPkMm6dxLhCWglcVQqmo+Gi616b6c8lRt/8AjVq0nFHetxqDurGv&#10;vC0cAPTjj21IPMXqQwzBsOu95zLJrbbLDGhPyLnIU8hCmoMVpT0kLUSAlKkN9u53rrXPgt7a3dcS&#10;ENa0Zk4VXRWsz52sjBdiMBmnPs6c6/P05BuznLHKHJnJ19TAuF8z/O8mv0bvU9Gt0S0SLlI/JI6E&#10;spSVFiyMtuPOrP8AKSD/AIhXnT2mbU97g2SRxJGKZ4YjkMeqtxY27trk8e4t/GuNHB2nSOIAyU8e&#10;XOuuH/w3Fqtsbhn1Yrt9sk2WPJ5145hRLfLlNzVOQrfxKypqaxMQhtySZ0mU6875gK21LDdSEaod&#10;9t5bS7ZFMEWNW4ggjFCCMwcc8QcKXvlzBdCGWBr2DQVa4AOaSVAKe3FeFdCmV4zIvlpelQvP+etk&#10;l2VEMcn5hhxtXwusiu7jYFQP4hsdjqqfIQByA7KoRpDv4jUH3PN7o42mw3Ke5Ybi4UNuzG6txpK6&#10;9rTxRTtUw+dlpO6FVHhpCkEIp40YaFxAUCjdqySTarnZrsWXI822kwbo8aOIfaW+EJfSAa+WqoIP&#10;hXV7aBs4fA4/pvCjoPKoU3dQ5OHs6Kt7HvpnwY0pAaebdbS4lSD8J2+JJA8QeuqqRro3FrhiDRBH&#10;NBGRp4Yvc5Ur8yjhshv8vccLYSVd/lLC+8+CPIpUHp1B0GtDwVzAUUTghA4LUdZrlstaU2m1VXMk&#10;gJU430jNr2Kvesg7e/UKeUDuNz6KejaAdT/h9tB4ZgDcMfOvNB2S8oOyHXQVOLKqKNVGquvs0wyM&#10;lCc6OV5J5YZe+pbuVviw7LLmNSi02iM95tv8sOmSsIBSmM1/E8e38NKHTqBq4ZU21dK/iqCpcqRN&#10;lth9qREhJ8tyEysE9zakjtUEgktuAn8PgTpIPHhT6ZHlwHPn1U60pVHhp8wkyXwQkKNfLQaCop/F&#10;TqfbpYHOg0gkhuGNNXMI6Z0G7WnyWZTbNlgOSEvE+R5zV2iT6K7QVdzSItRTx66nbYxrt0gY4Ksj&#10;fvpFw4ttJHjPSfu+3RWu2TmFsi5gxeFd63F2a/EJQCFPLivNTYocIp3ISvuJ9lNbXbbmMXsgBC6S&#10;U5o728agXMLzaBqY6gnRhTO9RE3zfS/6lprgLgP5ZcA33EpSp63GV8ArTYJ36V1kfPcBkN/HmX2L&#10;0HNUNX/laUi9siMCJgO1a0K8w5i+9zzytik3uS9deLuNsls7hUA1Jku8cW8uISpW6nFpZB8K0I6a&#10;8q/UqzjO7QStCk2sAd2MRPu5iu4eWLjTZGM5iaUr/ncce2qJyOU/lmmmihsFlBS60sgqS4khCwg0&#10;okJUg0pUAH2a5rP5JtLp4ubY6X6CFGCE44A4E9PZWtbvksbQ14BHKmDfOTfmri1NbdDDjTaGEeWo&#10;AKA33cHYDVR+rVpD5TAtBa3T/FVhHe5ccBhlhhgtQJN3PjeJEQ09H30Ced8gBEWI7Lnud3lttMtu&#10;PuE07Q2kNo3Apqod9LNgcssrWxxBTiUHYSVCdJzqV/8AK7xo8NpLzyAxPoqVeALzn2feon0/YtLs&#10;10jRcg5p4wt8p59lxDbcQ5jaZUiqO6ih8vHVUnfV95H8peV4/NO3R2M9vJcfOxIGkOcusBPsUqBv&#10;W77qdnvJZGSMY21kKkIndIX113NPgTcjmNJolL91dT3HohD0ogGviEpP2a9dbi8uvJpMyCT18a8/&#10;WLNNuxowCAequfa5cgXnkf1+uZvKmLfw+78s5dgmKWKW40w9Adt9jn2hueiW8j5tlmloUGLSiqpa&#10;u+QoMMMd7ne/Mu3x7T5Dg2RwBmh2yJ0hX8TyJHYDDN/HigxOWE2W7N75gk3FrlidcSaeaM7oA9Cr&#10;jhhVQMteH/3ScUqCvIQxKgQbutwKSQ4y4n5V8qB7e1yH8B/xU32GsTtETGeTrWFhwAkaOpT78q0e&#10;8SE+YbmQ4SEg44Yph/jWpb1J1c5G5WYyVl38gwnOcjOWWNtyUpu34tcr/JMWXDYYjOy2bXZHLgxI&#10;koZWHBNcSgdpX3jUy3Xj2McbVSONiriO8BmOIVfbWaMGidz1CPVwTo4DpI66bHp4yfKvT1zbxLy3&#10;YHp99tEXI5GJZLNgUVfrvgXIFokYNcocv8v+bZL0tm6wnZIdWFMyWmldqisnVZuNu9sBlBBLQHBc&#10;iW94Y9ifdT9pLGJQGqWuGk4IinHDkDVrsLi3eVydY8lnZyt+yXO7XBrLMYE+coqgvPSrbd8fMZ9b&#10;kNT7bsb5VzvKUEgkkA1HQzdR3loySGZ7myNa5qtwQoc/T0Vn3QTQXThJGG6XOHxclyHViOPJTT/s&#10;GL8PZFmOU3y03uRhFwtcTOb3HaeX5VuZkRWZseCkfmD64UqV3yUpSlmaQCfwak7hBALB+kI7SAS0&#10;6CSQnFW59R5UzaOc+9Y1rgYi4Eg8Bn1nLr6arBkVxy6Sqx43iPLUaTHiY41jltxgzBCgSnlplOzm&#10;PL+dksOzH5zThSVAlSlAA7jWfjvJ3Xj9uEp8BjGhodi1WtAI4kE4486uHwMbCy6QCXxSXEYYOKjH&#10;I8FXKt4eFZNe4vq/4UVBkNLuWScGXfEXLc85/IjFfE8uMH/LJBUrzGSnuHjrm0wD/L00TvhZeF3W&#10;koxrVzyk3sbngBYW49K+6o+5Us2awP05eGuR8VtP5tkPEPqLyWNcraxGlSVRbXleHT2ZMp8Rlpca&#10;ifmNrbRvsS5TVpsrnu83TRNaXl7Wo3npcDh1NJxpjdw3+2a3ENRmJOY75HKufbki2Zlll4xuYLfM&#10;clJk3a/yIsFlbTFvcv1zUu3PTklxmHBnQzDEcqdcQohKdyTq4l1OkETkweSg68Rnj11SPOtZge65&#10;BiMkb1ehKt5dOK02nGsY5AyqZ8jZ5NhtuQzoOPCPKuCWoEhlBYM+ahq3NSH5ig2EssylgmgWNaba&#10;rLwbRwkB8JkhLsFwOI9WRqsuJXyTNe0DxXMAAOGKceKDPH0Ur23mHAMox6+3u54X8g5f7uy0y83F&#10;iqksNrvEWCwVSmFwXnHPlLaU9wqa11m5bllxvAeHOCA6QQcAmRQph01bwsbDYFjguPP08MzmlO/C&#10;WeHbzYs4kJyKfZJSW1BtC5jikHyrFfHHAv8AN7bLaHatYAo8KeGl3b9U8QaWOOrmBxGQwooGDw3k&#10;AhoaTjzwSl/j/AWbzwLyEzjmV2u7KhXizLajyVMhaUBqIpJU/b13BpHcEb1aRpxjj89E2RpHddiM&#10;ur186SAfBe1oaXkgYnj7ufT66jbHeN8ruC8hdVaI9wch2pkKREmw5IU2zLjP9xjvPRn1CrIFPLqN&#10;DcJGlrADjqTsOBpdqJonuc74ABj6R9uFQbiVxymy8R84w2LRcIz8GFiWSxmJFtlLtylWbKkSpolR&#10;AwmNNZ+UWpXlrJQe0V21GuZGl/glHAOeOvD0+in4Xo8uIDXcMePKv04YXp0xNgJpjsN4ppVT481S&#10;vpKu4npry3b/AEg2hia4WOTnivXzr0Hc/WLcnrpmkb1YJTxg8LWOGE+RYLW1QAAiI2oj2CvZ7NaG&#10;1+m202xBZDAE/dFZ25+p+5Tk6ppyT+8RTsi8coYADcSK2K0/lxUDb2CoFNX0HlGzt8Ghg6miqCfz&#10;vdS4kyHrcacEfC+3tBTQDfYIFPd092rJmwWjc/ZhVVL5pu35Z9ZNLjOJRh297YVT6TWpHhsOmpI2&#10;m0H4RVa/fL2TJxFLDWPxGx8LSB7KJp0+o6B22Dg0Ux/dronFx48fTRoWdlABq2O7wFAfrA6aQNuj&#10;aVQYUZ3Sc4L66HTbYoICgmp/2a6lxRsYMAoqI+5leVJNCKixkD4KH6Rtp4MUZJSPFkPE0lTWUBHw&#10;IAHjQaS+NqZcKfjneCCSaRAghY6022APT9+2onhNDqsfGJYqjTTrtwUUpAbUo08AT136U31IDSiN&#10;GFVU0mJc4inClDzKfMdbLaQN1OkNIA61KlkAU0sQzOyY70GopuYlTU1evGkW4ZvhtnSpV4zHELUE&#10;fj/McnssRSd+hS9NQqvupXUWa5trZfmpoIkz1yManWrglTYLbcLogWtvcyrlohkcv/C01F159U3p&#10;vsC3G7rzdx6y80CXGIt5Tcnk06gIt7cqp9w31QXfnXydYFLvdtuYf/fY7+UurSWnkPz7uAWz2bcX&#10;tPEwlg/59NRdd/1AfSvakuFjOL1kBbA3x3Eb3NQuu6Qh6QxEaJVTbfWdvvq59PLI6f7h4zv/AEYZ&#10;pPXoA9daaz+jH1OvAF25sC/96eKP1Bzj6q0m/qk8hcZeqlzA+QOMouSxLhidjnYlksjJrW3azLtz&#10;twRcLFLjsR5Ul1xqKmVMYUpwo+JaUgGlddt/8ffqV5d857jue07E+cmFkUj2TR+Hqa/UwSMBc4lo&#10;cA1xwTDCuR/XP6VeZ/JW2WG8b6220TyvjaYZPF0vY3VpedLU1NJLQFXSeVc5uWT8thXubYXbR+dM&#10;synbSLewCmTJ8mrTLC0hPelJcSO7ZXXc+Ous78XNc+FjA/vHAcceFcp2VsYibI9/huDV+3b6Kink&#10;p3GrVbn/AOqLPjdnvM61B9u33GbGWxHfAEdpTyEqU4laHkHt+Efh92+PvI44I3MDWtn4ajkvv+xr&#10;VWjjNLqVYuIHHmnOtNWSSbjAyrLbzenoJcmXma5/3fJbksvQvlGkNvteSe1tp5Dp7Aaf5Z21za/a&#10;/XqegJJBAThxw4Y1vtudG1mC+G0Yr04duNNO626dfbjA+RUp9mPaVTEIHwF98ufzWSCd+5hPcAdx&#10;WmobCGtOod41Pc0vdqGLPt9udNSLHb+ZfiPt9xhzB87BKwiY0kKq6qL3088ONEqRQghRIOx02iMx&#10;4jhxpljQX6Tz9ddM/wClx6uYN14skcH5hKjXDJuGEMQ8au7iyRkvGNxeW5YX0hwJcM6wPuGJISfj&#10;SCnwGmZYnTHW1VOJqwa4kIfircDE5mswSgNN/CQkNOJIK20Gg+MdQPo31JtrVxPeOFNSPACdFPtj&#10;Mnbx8vb7c8GhOkMNF1dSp5bqktthXghhru/EdgN9Tg1kYGohRSkHQprkf9QXMlv589YnqB5Essxt&#10;7FJWfTMYxK63DzTDuGN4BFj4nagyGQpUt2ZNtUhxAQQ2GnAtSgOug2VW2ynBz3F2OAxPM9FY3eHe&#10;LcqwqiDipAHVwxz5rRbHIy4jj93zKzSQ4+6pX9QQbgzKgspCT5YTHAT2R200qkfFXVw1zy7v4xLg&#10;RilV2sD9JvdkTJRjx4+sVYXjHBbhl93t+UYzfW3ZmMKAiXCHKHY8m4OCUlxc5kqaSmjRQWXEkkVq&#10;NtWO5bjtmztife3DIbp7CYmHB0jQUc5q4EAlC1VxWtB5SsL/AHO2u32FuZrWOVjZC3vCNxYo1AYh&#10;QFVEFboODbFlMZbcjAc0xaLlj0aK5kuJX0q/JbrLBT5L7KI6mzb5b5qgvs97SyQVIB1U3252O7WA&#10;ktXguBCMfg5invAJiQc251cRbe+0nPjsd4eOLejI9AHVV7ZGX3WGzD/5kccX3C8gtjYRDyixNnJs&#10;deDiR5kZ1+I2mQuBJIoUOs7ddtc+vHCGR8LXB0Zcvbz6+C9lXVta69L4SMsnZ+nIkcKji+TWMfus&#10;TlTi5bVuvkeZHRek2JK2ol6bW4B8tcrSpLflvrJIBUgd3TrqrFwYHNc4kwrlyJ5dJ5ZGr20g8Rrr&#10;eUaotOAPEjp58atnH9RHF2XWV60ZVdI9nuzsUMTWEsvyu2S832KAbjNvKaUy4T31oEjqdWV/ue1W&#10;lqBvE0cD3fCCpepycGhXJ05Jxpqy8tb1e3I/s8Tp29YaB0FziG+tVqLuQMzasWKSi7JRKjDDrs1F&#10;ukNz5m3y0/k1zhR3UymStkrdZUj4FEKBNCNaK1uob3a2ugkZI0WzwS0h2DWuAPbhUK8226sZp23M&#10;ckUwf+JqBcCWrkceRxqNeKM3jYX6J4GS2hMX53C72Lrl0RamnXJmNSodualARiQXEWtE5t/ywpFR&#10;3rST2jUryZO6121hmC25gw5Ahykjpqju7Y3M7CVC4KOBOS/bjWrjlziDk79Qy7vwcLzNPGHp2t/y&#10;z9yyKbYpF9vGd5c1JUXMbxK1GREhy8VsxSl6TOlLLa3iI6ULUhShm/NXnE2lwLSMCZ4x0FyBo4ai&#10;OPEDDDOuo+RvJr9zi+bld4UQ7rZCFJICEtGGrHBSdIIwxqivqj/Ty5Q9J2MJzvKotq5v4JkyY1sv&#10;edYtZ045yFxxLnOoZtjuRW1suxhY5M+hW/V6C/JKG3/JSlsh/wAueY7XdHGK/h8O6ODQCoIywdzG&#10;aOCGr2/8of227aTP4tsSmot0uDj+duI0k4gtyOdbyv0J8LuPGfpnzSQmV+ZR8y9QuT3fH79HYeah&#10;5DjDODYqzZbnADo81cXd1opqoMSGnmgT2HReZYpIdxELzqAiaWHgWlSC1eHBOBBFYTzjbQ2u5Mt4&#10;svBC9DlKjoy+wNb/ADFskixJq2pcyGW3O5SyZ8RJQQqhK0qeSpNVkgVG521QMdqGOdYmSNyoMhTj&#10;v3EWJcjuh+NF8yZGJfcMFbSVJS8rtV8y0rbylq6kU+IaU1oy9FMulLGoDhl0/tpvf/bleI7jyo7U&#10;JuKmKplmO5cw82+UKJbU+26FOt9yaJXRZG2w1Pt7yO2TXw6KYk7+DfbSZZbNfMGjyMevKHW3PmUu&#10;wG/NRITSWalmO42T5iPMPwDrQ76fv3Q3AZcwlQ5QcCCoypDHlp0uVOFSbh1zmR5+VGe2qDGseJzH&#10;pxfaWgolT3GotrYcJAAdlOqPlgElRBPQHUJp0h/Q0+nlTpBcWoMzSfillZefevd4cZYaCgaOLSnc&#10;D8LaiQVVH16ro4y8lxypxxI7ns+32yqUv6gtfySnbakBtAKUqUKA9uxV7xUaeLQ0KPhpoknEmoLy&#10;bMr8TNejMtmBHt91kNNuNOLcmSIUfzChlSHG0sApVuohRNaAV1Ekkc4KBgtS4omYaiNZcB1LgOzn&#10;RzGLhJlwrS5KjBt9dst9wksJSXERHpsRqV8qPNHmFLXmn8VFdK76W0q0U3IrHuCjSCijowUe2hpt&#10;xLsh6QqiUMlKSEg/iBH4U160Hh0OnQoC8KVGNLU4nGmZc5wjWTK7q64UPridra1HZJICEoT4hZLg&#10;+nU/aGufuluBiTMPfSLohtq/kGk1qxuhTb8sxB6cw1KjrnyreWH01jPC52uc22HQCk9odQDTwI9u&#10;rm0YW3xacWuY9Dliij1jGjlkD7YuaUIc321jzLekS/Sx6kUueSpqFYLb8w2zVSC2zBnlqQlSxVaX&#10;Y+wBp+E6pPMlxJf2kspKTu26RpPNzSgPbgasdkibbX9sAvhtuwQc8ChTqCmudf1Q8k4xhnqUtSZ7&#10;7aJcrhrha6xXT2pafgTcNDUdKFqASv4QUuJB9mvNfnXZ9wur6DcGYxusIQ4DMOa0gk+1eyuybFf2&#10;kMD7eVPEFzN0qC/Ag+0VV5cTD5sqY68I0iFKfW/FWpRKw08vvFFtKqOwqKQDXYa5Xu0Hmi2K7c57&#10;UHBCFTkfdnxrV28u3PT5jSSev1JRtvEeOQkLcRERsSsOPKX3NrqQ2UrJoQfZvrHz799QBqjLZXBw&#10;RdHHJVGPTy6KtGWOyordKdJpWjyuObKgIhP2+KoVothCQqpHaAVqBNRTffY6pZ7fz1ubyLptw8Jk&#10;8lE6sj9uNTY37HZjRC5jXcx08zVvv0/pGLZp63fTTjNplfmExjkNGUSGwC4G7fiNiu+QTpSyfhQh&#10;ow07+0j266r9DvKvmCT6l7XdX8OmxhlMjssPDaZBgM/gFZTz9vVhF5O3CO3dqnkh8NvW9wb7zXUT&#10;y1kWUWLjXkS9YVCTcc2dtcm14dCcLRQ9kV7dFugqdDzjTbgjNvOPdvcCstUGvdHlHbod783W1tco&#10;LITmWYnLwojrcp/eIDf81ebd2vHWWzSyxH/UGPQz+Nw0hOrE4cAtaBeOOTrLyR6tuJ8Qya1RIU/i&#10;K/MWm0ZLGlmSZeUTYs2FLt0FQcbu70m5SUOsNNKVIjJaZfcWlttIWe1+dZWu2W8+Y1R3EzXOLCiH&#10;EEAHIaRiQclAbiaw+xamX0Qg0vhjaQSOpC4jmcudV95tWiNzBgd/iLbSf63RaLkWik+SbZcltwUO&#10;khXYt9hKlAK6hJ1zLamTR+U7cSDvMe8jmdRK+itvvRY7zBO5o4NK/wCUVrJ9T9+VeOfORINzhqhu&#10;2m55Jjd7uNvK1ovWC3uSq83x3IWmA3ODd5YkIS4f+JQ0pLakhJSKaSNxO3xaVALApzxyCdAQYVnH&#10;gCbTImr0YJ6FGZqlyM5yfgrLcYuMiYL9AsGQ4TlEnHHI6PyfPeP8Qy60ZhCtlqvUdlqQW3RY02+e&#10;lZU41I/DQHUC8kuGxutnvSHSgKfhIQovEKcOFOQmON4nAQqmfTj0J7RV8+RMNw3jn1z5ba2r/wDO&#10;8S5flVp9QnGOfwvkfmLxwr6g7Uzybgl8jxEx3o76rQ9kLlsmLCCG5MNwqSk0IudivNULbR4RzGDA&#10;nLSgIx4AhR0EY1G3ONJvmWguY9CQnPAp93LroPCMlVeLlzbjmOPw8guONWC+vTl3l9Nnj3m1SLq2&#10;y1NslwirktzGAlv+Ylami4odyU9tdaSbcm3EU1u4FzmFrnDgipn6FQoQap47MwzxSgrHLqDUzXST&#10;3h05dHGqtW3CcjdsF4unn2u3SbVMfukVxExSnmXGVJuzbjKoqG/LV3xnQkhwkE7ax8Ny+O/bOh1h&#10;2JTBdXsxq9mgbLbmF6BqZDAoidfRW768zb/D5z9K2XWScqPfDiuDxI00rLyHnL9j67dILq1KUqQi&#10;T8xsVVJJ1l5Hk7fdRHIyyEjqdqFX8mjxYfyiMDDlzxq+uH8Rczcy+jjnDg7A5SLNNvOQTmH5i4P5&#10;hPsmaWSSuXZrqtgLbWbW6+PKmJSqpYcURukaYdu8m17+2/gKzaAQSMC17EcOgocOmnpbaC7g8Gcu&#10;DSoCFMnLj0+rhXP9wnxP6h8kv3IHEuV4ZJxzIuIo2WwM/mTorZjWm+Wub3SY8S4PBMBqK/3Rp0Ra&#10;E+ats91akjXQtqiduTLe9iaws1gF5+HE5JzTAjEg1kNwm+UmltpC5XNUABTgMCvAcsqk7LOQ1cac&#10;N2rB02y0ZXfL7eoz2T5DIuk51162wF3KbaLJD7W50X5CCtRdWpLaS66RUfCNXm5OdAX2zZHaw0Km&#10;AGIwHZgRglRLJHNE8jQGnJU1dJPWvA4im2nNcHd4zxxm64Ky2/Km2clcQWtwV7Lzc1qT50K0yVUW&#10;83+FZO+srbB5u5DqKAcSq5DLH01bPawW7QR3TkmCY4E49HrpzYnaOErtg+eOzPzKxzSLg2hSWrnH&#10;YKm8dfotT/kXaJQOP03WBpc7B87CXsaRqx4cegijttHgucXOAToTE4Z5/dQfFXGuOP8AGnJrWJ58&#10;wpx12M4yyJcR5xK4kWMT8UZ9qShQSoD/ACdE0pexIHxrqwXh6lxoHvQSNwIwxOHVzz5+iiOAWHl3&#10;GshyVMLIEToD1nahvNP3LuSlD8iS4hxtFwShKtoxJ26aK/e9r42h7CrwcWrhgM09a0q2YWxHW2QH&#10;SR3cunLl1dNRvgtz5Qttr5BtF4sCLha8jsM2yvvqt4LPyz1omPLU67DUhhwILiVVXUVporgObfRj&#10;SNGtVBw5ZL7uaUUMmi2eST3SPiCn09Nfq0/yx0Qn7ff7h01ixT+rjXvcgDbtr07aVpv7a/2aNDxo&#10;KO2s0rWTRI39yan9x0EGXGhq9FGhEuC093ysgoG/f5Cwin++U9tNHoKohXtprx4lTW1eSikK45DY&#10;LHVV8yfF7ElO6jeckslrKQBU1E6ewpIHvGok95ZWhS6mhjP7z2N9pFSYLXcrpyWltczA5aIZHetr&#10;TUU5B6mvTfifd/UnPvE1sU3Xva/rO1z3QfZ5VsdmrJPsA1Q3vnXydt3+73Swa4cBMxx9DSavrPyJ&#10;583I/wCj2jcXg/8AouaPS/TUOXr9RH0aWdLhb5kj5Gtrq1iONZLfXFGtAEqTbY7RqR17tUVz9VvI&#10;FuwubuAmI4RRyv8AWGpWksvo19Tbh/e20wB3/eliZ/8AUSPRUSXb9V300RVLZs2Oct5EoBXlu/03&#10;brBFdCPY9dbsFIB9pRXVHN9Z/J7Wa7SK+mdwAjYwf87wfVWnt/oD53lQ3VxttuFx/VfIR2NYPbUS&#10;3v8AVyx9KlDGuBb88nctvZHm9pjNlO3a44zabfLcSlVencTqmuPrpasjJttrlJ4GSdrerBjXEemt&#10;Hbf+O1ySPnt4iHMRW7z6C94X0VDl/wD1W+X5yljH+NONcfZpUOS5GSZFIQN+7ubcet7Cu0ePbQ6z&#10;F19dfMriRaWNhE3gXGWQ+ssHYlaqy/8AHnyrF3ry/wBwnPICOIeoONRFdv1HvVNeSv5bKsTx5vsC&#10;u2wYTaWJCUrNUFuTcXLgsKI6az119YvPk4JjntoR/wCnAwEdri7GtRZ/RT6d22DrW5m/9y4eR2hu&#10;mo+unq79S+QoP5nznyA007UOMW6bDtLKa+CUWqFEWnbrRWs9dfULz5eAiTd70A8GOawf8jWn11ob&#10;b6a/T6yIMWz2Ljze1zz/AM7j7Kja+cj55fQFXnPM4vClqSe2fll/fbU2dytaV3EoPerwI21nZt43&#10;u8kJvL69kJGOqeUj0a09Vaa22TYrIf6GwsogPywRD0HSvrpDQ/FltNOLZadd8xXc5JPzThWBQAre&#10;Liy5WpBJqaaoLqFjnpIA85qcT1qVq4ie9g/TOkAZNwA9CUptPd5DTSI7dKeYUDscJSK1rSgG1CRv&#10;vpuONrBgEK4cqDi5wVxJNGhL8xSGllSKgoCEgqCP8SlLJ/i8PH6NG8uTXmUpKIFqQrFhNxzDjXm1&#10;2EQ5CxrEbFeLifgCo6EXotNKqttwhl0vlKgiilVNCO069f8A/hrE+38x75vT3MEPy1nbAfjMr53y&#10;qOTBGxxc7IuLW515A/8AMacSeUdl2sMcZ3X885d+BsccAjK4d5znyNDRmAHHKtY/OVnascF1vD0I&#10;t+e3wOyrrlEiMi4y7DZZyUIQ1Z4yewG53GP8SlLJUilUiuvZe97xHYumt7dwFzI5x1/9trnZDpPD&#10;kK8TbZtkl14ckoSJrRgvxFOI/KO3HKtcua8bYBxxaTk3I65VmVdm35KZebuuN3a9vJUpPnQoNwWJ&#10;sgSVULS2qt0KlAEJ1mjbwvtm3Ekh0HiuZ44nhWhjuJXTmOIK4Zgfh+4VqA5ZdYynOX3bfbrRY8am&#10;NTEWv8rlyZTcmJHcSmLNlTpUaI7MlTEhS1djflISghKlawm56PFDhkR6lzXjz++t7tZDonhpwBBP&#10;WmIThUIR8pQxMmGJLUYzD/ZGc3SpxMNss/MoG6gHf8J3VUezVa6NQmGpPVUxkrQS1VVPQKJJmNZD&#10;mkSMP5ci8T2mA4CVeVJkJaSl5XaQpTLSkFSgN9iNLDUCD4QOv00kvGvSAVWrj+mnOLPxzz/i15ut&#10;8/LMZulwuGIzZofDcC33O5RAxb3LuagNWWXcUhta1GjLpSrpWjMOLgHd1qZ81qf4gb3j8BKJyNb+&#10;FeozjXC7WZ97yeyNNNhKCsXFh5AcO1CtC1tCvaaVUK021aCJ6ho+3R11FklYCFxK4ftSq++on1h8&#10;v5rxzdePfTPjmSOXrO468ZuHI7NruMNvE8OuTCmckuFjmORkxkXu4211UWNISVKZbeW42O7tIeg2&#10;y4uJFDSdKE8upePr6ahXW6W8DSNYEmR6CnvyxQ1RnhT0GcpZtkVlxqLYcUs9qt0Vh2+ZDl9xvT4x&#10;+0NLEduPb8fjPwZNwnvmgbaZabaP4nHhQ1g+cPMe2+RttZe7wx8ssp0xRtDlc7PF5AYxo44rwa00&#10;95N8sbn553J1ntEjIYIgDLK8jutVCjAdb3cAAg4lwGe6jiL0QcF8NWnyIuKQsruj4Ltxv2ZKlXlc&#10;+QogutRra/IXarPATT4GGG6jqpSjU6863X1M82bnuHzUE77XbzgILdxY3TkjnFXPOPxEqeCV6i2n&#10;6aeTNl29sU1rFfXv4prhoe8uVcBg1jeTWhBxJqbGeOoiZsi1Ytx5xs3bXIDr8OJZLp/Rl3iFIIVN&#10;LaLcIFzjMKVu33JUSeoFTq92ySbcZHNuHSzvc0lrZJXFzOKs1EqPzAIqVppLbaLOxc+CDwAzjDGx&#10;rCch4mlFHIlSKQrPCbYTMt78cJejvmHNZISFIfaKe9Ci0spUkGhqk/XpT59wsXJFLIwtKhD7sqiN&#10;sNn3JgN1BFISMSWhfTgatDgvMmUYnaDapMs3u1B595qFMlSUPRvPS22pliW4qUExUhoKQyUKShRP&#10;bQGmnIPN26GTwrprJ2g5lWuPPEYHoUYVnd4+n+wStM23Olt5iMmnWzta7H0GkS/8p3+/JvEe2xrN&#10;h1olMBUu+yUqkXaPCZBMzyFfyorvmJr2LLBWg7J331e3++zWtg6UiO3lcO6HHUesDjjyHVWf27yb&#10;b/MAOfLdEOyADWk9KL2qRVckcg5Ehti68fYVfbpjWOXISV3KXMiY1/UDzC/KL1sN08qddJHnfEla&#10;+1hS6BNeuuZX1xPI4ztke6TUHOkJxcea8GjID1V1varARsEMjWMLWo1jQEA9S4Z+2pRn+qXGsr46&#10;5Dst0xq54NmUrD8qYfRd7IvHLxdJQtbzhYdglSbBf0Ouo3kxQJCB8QJ31feXN/km3e3gcxrJJpdJ&#10;kYULgQe64AhpB4q0FOdVXmbYDF5cv7lj3SWrLZ7msfiGubxCqQnBCWryqSOKeGLzknph4g5GYubb&#10;OI5dcLzi3I9iEETpM+fBat7OMyTL+Y+Xh29+E4uJIjusrJV2KSe13Xa7neLzbfLcUVowGR50a8xG&#10;Xfu5KcutCa4h5E2i13ncvCvJP9MYDIYyO9LocQQHfhamLiFJAICGrx8a8dwbTb7bHjQmYduisJZj&#10;w2GkoQ022nsQGm0IQ0ylI6JSAPdrKWGzSTzCWdS5zsScSSSqk8ca65fbrBZReBaAN0ABoCANbwaA&#10;OCftzoX1IWnAEcF8sxuQV2trBkcaZqrMU3MNt2z+nG8dnu3B+YVFLYSwGw4mu/mJFN6a2lvszIyr&#10;QWloVckAzrHSb06VzjKQYnAqpU5E1rG/Rp5rs+Y+lK88UX/J3hmGI5tBuNnuqZvycWBj3IOPN3Gw&#10;4O1NittwsSyKy47CEmPCUpvsQ/WiXSoKufO9tJbXNlcTFvjSWTNTBnGWlWhwyGppDtOYBxzrCebJ&#10;7a5vYp7TL5Zgf/Hip7QQq5GtrfAP/LrPYzWaSMExJnPY+I2i/wByujdhcitNRflXrTGudstTs2Zb&#10;WFui2hwIdDqi93uLNVAnHPV1yycsazxR4gaMmhy4DHoOBxFZzeIG2MrrS3c91u1rW97MqA4qUVcf&#10;urY7xJZJWOXu6ylqdkouVlSwKvJLUcRnEzS4K1Uvzgrt9x0UAc4lOmqKclsYDkwOVTGJyldxLayO&#10;qgFEKofZ1Gw006AuJUpTQkTEftqm/MOSupzKVDdS5CKFNMsMOuA+cwywlt2S13JSlaX+4fCK08Tq&#10;1ZERZRsaVKkry5A0SqdXBKmn0+Yli1j4jhw4tsT8hcMgvlyXCmTZlwiFabk87HTGZnyJAiRIbjy/&#10;IjoIZj96uxIB1DuXuDnP/GQFTieZ6efOnNRJzwAqU7hYccurHkS7LDfYSKob7e1KP9ppTKkFBHtr&#10;qtMz1QKlOsZhqB4H9lRHfWkEsWazksNM1bdU3RwlLajVFT/hAoSdSpzlGMEpDUKlxK4UzsysjcOF&#10;bnnivyPyjMPOR3lCnEs2eO81RNUDuD9CPadtR3sRhJOVSYHArxIexPSVpt2jNIX9KW+Jj1nyC7y4&#10;tlswyO5QbTc5zdvnG2xEyhOnfLBpT6F7KAUe0mh30bSNIACH7ejpWlyR/qvcfgLii5Ipr2TcZLEH&#10;y2scymRIK2kBoWd1D7rz47mw008+286Fd1dk6da4BueNNjUXYlunhiMqYOTPXGXjz8NWPZZF+dko&#10;cUuVaX2Gg3bZLEiQVJQpyTJV8wEIKGkLV8QFKauNkLIt2tpnFohbLicECgjHl101eNc+0lYzvS6M&#10;AMVPDorXByQ66zZok+S2/Hl2O9Wx+Y060uNNjeRdW2pTT0R9CJER5uM+v4XEpVTw1MkIbdgxuBbq&#10;zBXNQKVEAIy14+IA/f8AbsobkBKLb6dvUZEjwIlwZVhyXmPzKKiUw/8AKRbtRiY13oLsdQoSKU+L&#10;r4aoL8F9vOpTTbS+kCrCyH+qgUkDx2+tMa5kfW2zFyPmDj65yLdamE3D048KPoiwYKIsRoJx51rt&#10;ajlbpaUntKfxdAPZrz153vZbW9tpYy4a7GMlCnE+rCuwbJbRG3kY4FwZcyDHEqoOfRVWI+IxUHti&#10;zJ0JCgf5UeSry96d/a0ruSkK6U6Dw1iXeYLlzC1zWvdzIx9PFcFq6bYsRYyWg8AfdSgrDIRUlTkm&#10;6SUNhNEqnKabJUalJKUBdSR8VdVlz5lv3AmJsDGDPuKp4ZnrqSzb4hiXSOIHPD2Uox7DZYlCmzR3&#10;l/wmVIlSu091e743huOlSNUcm57neBXXUjG5IxrW4dHdJ9dTmW8MKNZGCvMk+/sraP8Ao/W9qX65&#10;MbkR7Xb4zWN8Q8y3152PGT5rThsEK1Ril8lS0ea9c+0V3Nddd+gsEknnWa7mmllfDt87xrcoTQ5i&#10;oAmBeOqsZ9SJ/D8qmFjGMEl3C3AY/EXZ58Max/Wp9e/Kdo5Ws/pO4Ov94xKFjLMc8i5NYZcdqTke&#10;Z5XCbDOPokpdeBteLw5LTTrS0EmW+4rtSpCTr2n5WsTsuyfPxr/eNxaoICmK3DjoaOIdK4GR5/IG&#10;jKvPm73IvLwW4I+UtinIOkI7zscwwd0dJJXhWrX0PcJ8wWH1p8EZdl14usl3G+RLJeZjDt/uMt1M&#10;OU9EjyWnW3I3/EKaau/lud1B2kp7qHTu5W17LtM8kmvQYy7FTiVVOGJH3VFtbmEXjWK0OGrJM0KK&#10;ma54r6qtjnTWQj1Z5hjM92QcZyzmOb+UoWrvbhT7Fe34YLHwgt97EoiiSa+wazm1+P8A2ZpcT4Ol&#10;xReK/srS7thujnAZBjekq0e88ar9ndssF6599SM6VMjW/IsbmSrXdLbekITFyL5JhmalgNpCC466&#10;wzCCFpQpz4gFIX11rtvkZd2NswYSFrVAzai+kZ44+msxeRvguJHAKFwP8WePDAHA+mtfOa8ezLRa&#10;5NoytiXbmmoV4veGZDKSJUVMl1odyUSGVvMqtdxd+CQ0ny1oKkOeWlQ3LdI2MYWaVJd3cclpq3Kl&#10;VGDSeOXP2oeg1ue9IfAWM+u/0g8CcmYdyBg3Hvq19MXHuYejTNMT5St16e4w5d42tGQyMy4mVOyW&#10;wNTrrxvl1jsGSfKouarfcbfKhNgrQ2Wysw9omFg9lyY3PhDXMcG6S5riAHFHfGHIHNCtQkjFQj90&#10;fmGfLvcQWuD2u5gfh54HLj0VVTlr01crenm+xW+XePsw4PtORSL9Z7Vmdlu1q5S4QyGRcAI9zYsn&#10;MmAvXG1Ftx8tuNRLo7b5qW1g/LJodaOG5t9wt3Q2riycs7zWqHZcWuAKcMFC8agm3lt52zSaZIg5&#10;VAUgJ6jVN8AwfFsiv+QYnMzS63y9fLTIf5fZbdeL1Nly7c+D5MWPbolzlSvmLeXC2UNOFQ6A11Q/&#10;LukjBmEoRwOJQcjnyqyVZ/D7vhkYE+kJwxrdzE4qyi88q+mKxNSr/YncZwzHHrm3NtlxiXOFYsVt&#10;rciVLudtuDMGXbFrYbb8syG2ldzg2B21k7i5ZZbXeTPQtEjw3LEuKNA51o2QfNXMMUfxvAxGPGtg&#10;vp95Hj2Kz8xORZ+QSbhkeWSYTcBUx9qztLgSZK1ynYTb7SV3SR54bWt5a2fJQkBsq31mN5vNJgII&#10;V0DHLxXSAnSPXV9t9g6aR4wAieWnJeuqf+qvkm4Ya3artPyi44TZb4qRimT45jVtiuu8mWhbT8xm&#10;Dd5zbkObZXbRKIeVLiOpedQPKPwkAbf6VbtuEu4SWTXMbtbB47yQSRJ8DUz+PjhwWqPz1t1jabc2&#10;6Qm+e/w2/wAOZJTkOeS1r95cm8BvYDgaETLpaZ1yjuzFF6bdi8ssQEMqc7Z7N4QUuOyVHwrrol/M&#10;1zppmPY5zpQORTErintrFQAOY2Ighgaow49mOI4UTzHCOPFYtiDGMcht/NBCQqJJdtT+8W02mOsp&#10;ab/I5ST5ktVSQrptqmtWu1yvaAQX8Os4cUy9dWFx4fhsia7Fjent66W7Rxdev+VGa3K33OwXBta7&#10;swC49Kt8krFstbIeaLkW4MnuD9P88CukSyA3sQIIQA5YZuzoomudbv0Yjl1n7HhUf4ximT2nAcue&#10;mWSU8183KT50Qx7i2R5FtjkhMaVLk91V9fKGg2QPvonAjJezHj2UZjLYHh2AQYdI9H2FN6Pdr7aL&#10;Nldwh3i82eTa4aVIbVMmxk+QLdcR/MjS3W23KF/p5e1dLviHzxNCIT7weFCzJjjeWklGrjljh9vu&#10;p4cUZJfLxxHmtxRe23bjZXSpbM2FGfXMjO22Ml1pTrTURxILYI/Eae/RRsbNdxEhHAHFSEIJy6aT&#10;4jvBfiUUYA8c1+wQ9lfoPZBzX+ppMCkYj6MeKbEs93Y9eeYcPv7iKn4Qpt3PrJEUoDr0FfdrzbLv&#10;v1imeW22x2ELObriKQ9g8eMekV3C28ufQ6Fq3nmLcZzybayxj/lt3n11Dl/yn9aO6MumDx1xhjYV&#10;3BtGNucFTJTdTVJbduPJ10eUoIqD8Fa9K6oLi5+vc2rwILeEJ/0xaF3ZqnfjyQVorW1/8bYHDVcX&#10;cx/9b58NPot4x11W3Nmf1kZDTqr5M54hR0FXzCMKawxTDzf8ZaGGtTVtoodghZ6bHWKvY/rpqcbp&#10;+7YjKLwsOrwW6uvHrrb7Y/8A8dlaLRmzeJ/6pkX/APWPtFUV5A/+8FEuUeTx6nnnk0Dgvh5USy4A&#10;uqFqMcItaArooJqO3rTrrnG6/wDy8OTeP7yXKVMnzfbmg93ZXU9p/wDgphadk/soC4CP5X/8VV8u&#10;bkj57uyFiSZoCy4jIVyA8pVT3hZvbhkJbB6VJG3XWen+W8NLnTq4F/xovHV3vTWsg8fT/p10f+mi&#10;dmjBOqj8NbJUflmYae5Z3QuGtLdE+AZKO5ZA2ANBXrpEGhB4CIn4U91NSib/AKpenSvvpSC55Q0P&#10;JUHK/jQpqnYNxVKFqHcs0G+4OpRCE+GValNhV6aVW3Jnkp8xjY7qAU0AFmvehHY6v+Un2jqetNSo&#10;VwEfwJTUmnUC70UqsqmqS0Wm1oJNFBSmilLY6qboSkgjwPjpufxdJA+HnQGjHLT9vthXqVvBCe1p&#10;1aT5gHxISsJ7vx1Cu/s7vAilOmooXj9vt6KkYcEo0wSKEgqJVRSVdo7Rt5akEkEinQD69KkVeiiC&#10;6cOf+NK6FPB7uCFK2oW/g3UPFRWsJqfEV6aRwKZ0XeT92vpc6QykFNmuct/vqhMN21hfcASkf8Xd&#10;ojdFdBvTQjYXOQuaBzOr3NJoF2kEhri5OGlfW4UzLlnmZQUhNl4Rzy+vJK6KTlHFlsaceoepl5yp&#10;xJ/6A+3U+Pbtvkel1uFvG3n4dw71CKoFxuN7Ef0LC6lP8ds3+aao6u3LfqjaamHFfSc9KkobBQL9&#10;y9xswXgKdopCyApaWVf7RHbq2tNj8nSSNbfb34cRObLWdyDiULMU5VRXm/ecGRudt+xF8gyEl1bh&#10;TwHdfh7EqD75yt+qJcA4nGfS7xvjtfNCXHuQeNr7JFaUUgTuSILPmJFOgIOtvaeX/oPbNHz2/bjc&#10;t4/6aeILxytyUPXWKu9/+uk4Sy2LbrcLhquIJD26rhvsrbv+k6PU7d+C/WzdPVw5aMXyu7SMUx22&#10;4zBiYxIg4twjGxW7yrnn65mIXHIrJcZdx5InsxhDblyLk3FgFaoqW3UqX6A+jzPphDd3Lfp46SWT&#10;VD45eZterv8Agj9VkeB/UyCLmVSvOv1rl+pU+32v/wC8eOKG1/X+X8MQaNaN1/0ZJCoGj4uCpxqu&#10;uaO4djVjyu9WCNZORuZzIs1o47wy/OnH8bRkk+SW2MtzG85KbRAVjdgNXEw23vmZYCElCUFRT3i7&#10;kZHcummjbJcBEjJAUkYEucQAAM8V5V5vt2SSxNjje+KAlXOALnADFwAAJLicBwAxNaRfUVFasWd5&#10;i/6hrm/nHq3kyLexCiclR5lislvsU56se4YwJjEXEFcfWNg/8GxYpEhUmnatfllTgpmm58QuvB/q&#10;Pwh3wqnBO6mWRJ9tXrRA6BgsiG2mnEsUvThqTvc/iCL6K158r23CLjl1wb5RyNGP3hFrZVNfft8+&#10;4SH4aI76bai1M4/FkRWYD8ZvuQGSYrSHO0LWElWqu/bbuuG/Mu0kAcCV6Ag+Hlw6aurB07bVbVoc&#10;CvJBzJUgqeK44cKrscf9JhuipkLO70LWt9KzZzbM0DLTxSnz2mppxxcpTIXXsIURWlCRpl8G1atT&#10;p3JxBa726VoNlvTGQyIB2OKtz48UpTeg+lt+8QV4XeZ9vvyVIaeZntZdcW3pJJ8qTZvzS1QX4t0S&#10;PxeWt4EVqgaQ6Da0PhzO0HNWuw9LfRUiCTcvGBljBdggBb6ypHR6anDGFel9u7x3JreOPpj3Fj+o&#10;WJ7t0TGn3ILUhv8ANlLbbisPqmHvRVaQFAg16alRt2FY0c3UBh8WI5nDDn101M/evDmRj0JCoWoC&#10;vDHsKcM6v5aJ2FybxhyscseN21mIJapyJ06xycXuuNLQlPlXE3p92xxprM4JVFVIU2+QaNhW+rhr&#10;YxcgxuBjXlgqdNU0hk8B5cDniOK9h7D0VNWX5TyvH4KzyPkHGL1ywyY9aY8ydiOSWuBcrSr85f8A&#10;6XnWFvHrw/c37/5qD5AjNPKosEtFoAaVbADdmyxFYw3vMGRwK97nzTHDnUeQRnbi2YpNrGgnnmAQ&#10;fR3sE4pUaeiyHnVr9VmC3KwXjJcmtcnBLk1l+N5lbYFvzO24xKs7qTJvV2nPQEyUWu6lpQS4VPvA&#10;AtguEoFT9Xbawl+nU8u43Iij+YaWxzM1frKMI3tBJJHNo6SOO3+jlxexfUeGO2t/FkMLxI+FwaBC&#10;mLpGOICApk4lcgVw3M5VdcwSlpMLGFOxD5tV/P2RAQKUWGu65+YsE1NSkEeA140i+UCGBC/7ZYJ+&#10;2vachunag4aWdKEnqxqDsim3Z+w3iNktmymFaJcCWmLccUmW9eTWuShHepzG2o8iVcH5T7NUL7Wn&#10;mkjdSa762nl4uF40TAEEO8MlNTXJiRzBGBRerOq29ErrKXwy5rAAX6VIcFwBQEArkqDpqBsSufJE&#10;VllON41eLnbC44WHLrPt0ecmGHV9guoulwjyTcVCnndw/wAyut1u8W1mNjmyNDtIUI5dSZKnOs7t&#10;826eKRHE7TzVuS5oXcqshi8vKOx2ZllrfEnuUqJaIL0DyBt8LTkv5wxfPPt76aymxxbWNzdJdytM&#10;v4GaXdqkhOrHrq43aW/NqGQREMQanAtX0KT6BXreY8mIn3Ni8cQtu24yIblrnDKsJS4iw+a2l6Om&#10;I/kAbWoJqrvWoAmoI1Z+bTaOc7xgxt/oHhqQRoGQCYIceZBqH5eN0HAd42viYkIvSSCQVGCZFOFS&#10;3cZj92lWpWX2l3FsTtlwtTyETpMO4Tskv8l9LOOw5Ax+TcmLZjltkUekOSFtoee8psUbqo4IkG3A&#10;mAEChSvHlhw5mt6oY8iEa5C0ockHFAc8KbvMjeOv8ZcmycmkY1BLGL5Azg9uvbDEmZOydi1S1QZz&#10;shbiUR3psj4I7MdfmIb+N1YJ7BYeX2wP8y2ZY5rGCdvBS70KgOQXtqk80m7HlK+QOJNrJkUACcOZ&#10;XOrq+g9i0TvR6h2VOv1kk26GI+ZxZ8d+4YlkUucxYpmGz7A+Eq/Kc0sMesR9tAIlwy24sIdSlSu4&#10;QiF23zCQyNa2BoeUWNzlVjmp8MgCNcBmEJHGuI+U330dpthiZFJrmm8IAgTRhrnCYOUgPgee8FPc&#10;cCMQSBel0QmrHGTY1mUvymE+Z2paVQISULSlwoNVK2I6192tPZNstLA12KDnn6KevZL91091wwtO&#10;p2Crx5g1A3PGLekOZxWrJ/XDydfLVwXYMqxO4clcZW7HsvcxLOm/6ltbGJ2XmXLcesFzuFo4Zbyp&#10;yK/kCUqhWh5hCU3WczADocvtEAgLGvadTm6nEFGY8iO9jmvc/MrVBwO8XHmNwlZt8BbZtjOpwcwy&#10;Pbx0gPVreaAvIX4amj1qTcLTiWOrsdn4ocxyRbM9/O2sAlceJxKDMVGsibL+anCZQgO3BC1tqZKl&#10;OSvLSntCvhBznmsNEluFlJV+Mniaie7qPfGpeeCL01lPLolc6XxSjSW9QKnlh6KQsAvDFqy5+28Z&#10;4fAynAJeMYjDZyOyXu02qRacVcskGOu8XaBeno824MxktqkIa8hD6g4pPYXE9usxeiI7m8RkCLW1&#10;C34NOkYtTtVOK1dTGU2zfmg8SiP8WZzz5L08K2gW5y3MW+E1jDDM6L+TxEMSVLS1K+YbSlDzshuY&#10;pmQoyO0rAcSO0KooAimp7xaoPCPd451ngZyTrBBQfb7qVYzs4xSFxlJleae1TS4JjdoTXdKHFOl4&#10;nbwA1Dk0au7l20tmrTiufRUVcuOY7Owu4Q8uj2Wyx5BjsWq7znUzLpAyLuUYU61xohkXt1AdFJLc&#10;dpxssk9wAodSLcNBJYVK48040Ffhh3U50FxBb7NbcNmRbRfxkalXdDt2ujdvudsgN3QwGEri2yHc&#10;mW3jDS2AorQCCo/FRW2mrkgnEAN4cSi8ft1UrvLhklSS41GLKguSpLfbuW23iKU3FEo6fRqNgv71&#10;KHRl9sqjHI5psjgmYdarll7bqD8zarT+TRrxHmJUe/8Am5fesVt5jOE7FMhxQNapAppMoaELCCeP&#10;Me6nm94o5G/d2LjVcuXsv5JveH5JEvfE+W4dF/pXLW7bdrhkvHk1ZuUiBEZtj0WHiGR5HdWpMC5m&#10;O8OwOKcICEIJJIQfEVpb8epqJ19NSIwxShwwVFX7ELRrGXucFWZ0XaPFEpMRtN2XicdiPFcvSLdC&#10;/MnJyMXvVytou7swD5ggpIcNe0bgO3xe6RpRjShwbp0qvHSTjzXGm4fCU6B3VCalRMUTUmCftpnZ&#10;DJz5bsZtVtv7LziWA68/KyJ24x3xu8WRJUlS3CnY9qFfVtqIA1RqPEZIlPDI/BqXo9xquuZvchi+&#10;upjxVm8KgsuXlzJES3n0PiSs2uPY0XO4wnhFLCKPmJ3/AM1dVqCwBq2svCDho1GXhjguOeAGfPhR&#10;SF+k6s14Z8MeP3euqfxXMjk4Ne3+UmZNv5Pm47dZGWw5qrq4LQlV3ugRBYXMdltSENTg2QtLr7qq&#10;17gKp07E9kk+stDLpQrWElvxYYqQvLFaFyy3ZfjwHyvjEfEENOSkoPDDuSYouYp+5E7dz6f+Yfn4&#10;raWneP0fmnzC45kxkGzT1Se0pdU44USQEqoCCDXUW+0GG54fpS5ZLpPvqRb6xewEYu1t/mFcz3qu&#10;Kv624RUUrLy/S/xF82gkBxpYiXEMB0nZalRgkihNAfbrzf5/EZbYElD/AG9ijo1v9tdo2XWDdDOP&#10;5t6ehq1AEYq+H4Pg7qAVAI3FCnc1TXrrlrk1HRn7uFaJpHEd2lCSR2mqHaUT2/Eqtd/xU2392+oL&#10;tOkflXszPvqQuORSiBqVA0UBQUAr08amvt618NNHT4Y1fCmHu+3KlAd4KT663Dfoki3D1S8pSHlM&#10;m+x+AbmcbgLHxXDzMzx8X1LbygIjCI8NDJX5ziKhfw1oqnevoK20/uG6v1f6kbW8BuKlpki1FU4B&#10;cFB6DXP/AKnOm/tlmEPg/PjUQmCMdo6cSqcuNUg4zstmtvOXrgk5fmWBZDzRc+W7S/Ft3KVmjx8r&#10;xyS1nl9l5TBxJ7keHZ40xcqM8mK+u3OSu1hlldQgtLV7I8wW4YyycJ5ntIGsQtkCR+C3wsWAktOG&#10;XStcDsZInSXHjxsaUOnWWnv6wozRRmCezGlfjS5cou+rWzMYtYcKjLHNmPt5ROhOYe5fjF/MYHc+&#10;piTfl3t1ksIT3hkMxwViiSBq9lfcHyzpnYBa/JuUlS5EdiUK6l6F6FqtAg/uxMZ7/jHSB8OWOngm&#10;aIvXlUzc/vZX/wA/whmLZfMjctB7F3bUixF+4X1V2QmXEfSzcgGpKCEqdU8GhQ9Sdtc120WR2OPx&#10;C8FHp8XZw+3GtXe+INyfoU92PUqqukevlWrD1Ur4wjerrm258lx8nuMiNc0mVjmNyskjS7peLg9F&#10;bktpl49FbsVrh2GcA55jkt+U+4UBhtYqBf7F8gNvtjLrNz4LkRdRxPL1Kcqrd2bcG7cGuAhVuLRy&#10;H4l58eAxqsHLOOWi5mTIs3IXI+M2cttLt9s5dsGRXgDGwtn5duHdoFrF8SO4poHoi6gJClJBB1Z3&#10;0IkDS6Z0c2nKRriOlC0E+lagQGZocgLmAldKBfTh11sR/TMt+X4vbPUE7gORSeUMPulu4/dvcew2&#10;SficnGM8aZurEOG0MjmRY14kSsOcDynoj/clhABSHO1C4VnEGGQQyh8KYkNI4cVxX1dmNPPe4mNz&#10;2I5cAoPdw44BFTPtStwPpLu3NsnCc0a42xfNba2uYF5RLs0+yTMUZuQW6hiPmjF6uoxdy8LZHfFc&#10;mH5ntJASNxpJ+Wda6dwRrlOg46s8dCd/rQJTpE3zRdbnFcjll093DhitTPdcr9d2POoTjXF+fcgX&#10;p2F2tPY7f+GLC7Da8weWuSzjGT2y8TJnZ0Dq2iE0rVOsNu8ELmF1rM5rkOD2zFq8CFbmciK1+zTR&#10;xuBvoY5IuIDo2v6QVOXEEY1Ft1u/qCbyLOZ90xS/yL3dLRho5PskqfjbNzxq5OIcDC79Ll3cyJzc&#10;cFJcEJ6Q0TTu7lU1n91Y4+W2aXpMHng5Hcw3BAVyXpq82aS0PmLvRgW7gfDxB0jn0qM0qC8Way52&#10;TlULBZFpjoeyh5q9Xm+CSbbBlhCTLlNwrbGk3CY4pwkeWEIVtuRql80ve2xspXMkdN4De4zQp5K5&#10;zg0dYJKZCtR5ZjtHbxfMc+JsXiYOeHaV6A1pce0D0VFHqtj4njkPA42V3KXyHJeF1lLuki3W2wWy&#10;Jci220u12W332XapR7Wf5qnUuOgigUoK211P/wAfJJ5ds3eXcI44rrxogIy4OPhaT3i44FXKECJ1&#10;VhPrfHZMvtsj2+Qvh8GXW4AtaXqEGkDgPzY8qpb6lJfAM+Xx8lNsVZbSMaSlpxtbylEd8RMhYFpu&#10;F9R3eWAogpHXbXQtwcVJLYv62OnQmWHwuzTOua2wZ4QEZk1acwqdmGXPjUVcu2rhx6dZfybJrzCQ&#10;qPNLflQZ89lH/FxUtp7HLXCUT8uhpRos/jp4ECksnQujk0N0kuCoThnzVasbhp1Rq4adPLPpKYrz&#10;oC32JTfFl5dxXOZsmYXrgDFj2TKI0lLfn2VLSluRoD7VSxQ0Cifr20pgkN6PCMgIHLA4FfsQlG7/&#10;AG6yhmrVkMk9iHgppfxVPNMbjS4fLLfuLf5k58wLiGWleX87BA/+cpiSvwhJND4jSHaxdtXQRp6F&#10;XHl/hRt1GCTw9QGrHllhzCeqnPbLzyc1gWai5YfFlt/LI71Ku1sjA/8ACqH8z524uNeX2VOw6eGl&#10;TucbqEPa4HHIhF6kpUAIt5MQR0p20c4rv9rc455DauOCWeK+qNdC7Jt99xGVPbUm2xwhAbt9wYuJ&#10;LgqUkJUQfDSrdf7hC4F2bsCBjjzXLsSg8sMDtQaCXN54Ho7Ml4V//9lQSwMEFAAGAAgAAAAhACrV&#10;F0fdAAAABwEAAA8AAABkcnMvZG93bnJldi54bWxMj0FPwzAMhe9I/IfISLsgljDEVErTaSBtl+2y&#10;DYmr15i2W+NUTdaVf0/KBS7Ws5713udsMdhG9NT52rGGx6kCQVw4U3Op4eOwekhA+IBssHFMGr7J&#10;wyK/vckwNe7KO+r3oRQxhH2KGqoQ2lRKX1Rk0U9dSxy9L9dZDHHtSmk6vMZw28iZUnNpsebYUGFL&#10;7xUV5/3FauA3e39anjf9RvWf7Rq3h619Omk9uRuWryACDeHvGEb8iA55ZDq6CxsvGg3xkfA7R2/+&#10;nLyAOI5KJQpknsn//PkPAA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ECLQAUAAYACAAAACEA2vY9+w0B&#10;AAAUAgAAEwAAAAAAAAAAAAAAAAAAAAAAW0NvbnRlbnRfVHlwZXNdLnhtbFBLAQItABQABgAIAAAA&#10;IQA4/SH/1gAAAJQBAAALAAAAAAAAAAAAAAAAAD4BAABfcmVscy8ucmVsc1BLAQItABQABgAIAAAA&#10;IQDzjigpnxIAANGrAAAOAAAAAAAAAAAAAAAAAD0CAABkcnMvZTJvRG9jLnhtbFBLAQItAAoAAAAA&#10;AAAAIQCkRJs3S2sCAEtrAgAUAAAAAAAAAAAAAAAAAAgVAABkcnMvbWVkaWEvaW1hZ2UxLmpwZ1BL&#10;AQItABQABgAIAAAAIQAq1RdH3QAAAAcBAAAPAAAAAAAAAAAAAAAAAIWAAgBkcnMvZG93bnJldi54&#10;bWxQSwECLQAUAAYACAAAACEAN53BGLoAAAAhAQAAGQAAAAAAAAAAAAAAAACPgQIAZHJzL19yZWxz&#10;L2Uyb0RvYy54bWwucmVsc1BLBQYAAAAABgAGAHwBAACAggIAAAA=&#10;">
              <v:rect id="Freeform 19" o:spid="_x0000_s1027" style="position:absolute;left:17240;top:285;width:78746;height:21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lnewAAAANsAAAAPAAAAZHJzL2Rvd25yZXYueG1sRE9NS8NA&#10;EL0L/odlBG92k4IisdsgUkuhF03F85CdzQazs2l2bFN/vXsQPD7e96qew6BONKU+soFyUYAibqPt&#10;uTPwcXi9ewSVBNniEJkMXChBvb6+WmFl45nf6dRIp3IIpwoNeJGx0jq1ngKmRRyJM+fiFFAynDpt&#10;Jzzn8DDoZVE86IA95waPI714ar+a72DA/dxv964/HqXZvLlPVxbey8aY25v5+QmU0Cz/4j/3zhpY&#10;5vX5S/4Bev0LAAD//wMAUEsBAi0AFAAGAAgAAAAhANvh9svuAAAAhQEAABMAAAAAAAAAAAAAAAAA&#10;AAAAAFtDb250ZW50X1R5cGVzXS54bWxQSwECLQAUAAYACAAAACEAWvQsW78AAAAVAQAACwAAAAAA&#10;AAAAAAAAAAAfAQAAX3JlbHMvLnJlbHNQSwECLQAUAAYACAAAACEAZoJZ3sAAAADbAAAADwAAAAAA&#10;AAAAAAAAAAAHAgAAZHJzL2Rvd25yZXYueG1sUEsFBgAAAAADAAMAtwAAAPQCAAAAAA==&#10;" fillcolor="#335b74 [3215]" stroked="f" strokeweight=".235mm">
                <v:textbox>
                  <w:txbxContent>
                    <w:p w14:paraId="4E1C8961" w14:textId="77777777" w:rsidR="00DC5CA9" w:rsidRDefault="00DC5CA9" w:rsidP="00DC5CA9">
                      <w:pPr>
                        <w:jc w:val="center"/>
                      </w:pPr>
                    </w:p>
                  </w:txbxContent>
                </v:textbox>
              </v:rect>
              <v:shape id="Freeform 18" o:spid="_x0000_s1028" alt="Parent teacher conference " style="position:absolute;left:61245;top:1047;width:34209;height:20676;visibility:visible;mso-wrap-style:square;v-text-anchor:middle" coordsize="3315255,2003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UCtwQAAANsAAAAPAAAAZHJzL2Rvd25yZXYueG1sRE9La8JA&#10;EL4L/Q/LFHrTjRZEoxuRltIevCQt4nHITh6YnQ3ZbR799V1B8DYf33P2h9E0oqfO1ZYVLBcRCOLc&#10;6ppLBT/fH/MNCOeRNTaWScFEDg7J02yPsbYDp9RnvhQhhF2MCirv21hKl1dk0C1sSxy4wnYGfYBd&#10;KXWHQwg3jVxF0VoarDk0VNjSW0X5Nfs1Cgrs/z5fy1W6pfMlfafTlNlhUurleTzuQHga/UN8d3/p&#10;MH8Lt1/CATL5BwAA//8DAFBLAQItABQABgAIAAAAIQDb4fbL7gAAAIUBAAATAAAAAAAAAAAAAAAA&#10;AAAAAABbQ29udGVudF9UeXBlc10ueG1sUEsBAi0AFAAGAAgAAAAhAFr0LFu/AAAAFQEAAAsAAAAA&#10;AAAAAAAAAAAAHwEAAF9yZWxzLy5yZWxzUEsBAi0AFAAGAAgAAAAhAITFQK3BAAAA2wAAAA8AAAAA&#10;AAAAAAAAAAAABwIAAGRycy9kb3ducmV2LnhtbFBLBQYAAAAAAwADALcAAAD1AgAAAAA=&#10;" path="m597266,l3315255,r,2003896l911316,2003896,,970028,597266,xe" stroked="f" strokeweight=".235mm">
                <v:fill r:id="rId2" o:title="Parent teacher conference " recolor="t" rotate="t" type="frame"/>
                <v:stroke joinstyle="miter"/>
                <v:path arrowok="t" o:connecttype="custom" o:connectlocs="616287,0;3420835,0;3420835,2067574;940338,2067574;0,1000853;616287,0" o:connectangles="0,0,0,0,0,0"/>
              </v:shape>
              <v:group id="Group 15" o:spid="_x0000_s1029" style="position:absolute;left:55911;top:1428;width:18066;height:19844" coordorigin="345" coordsize="18067,1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Parallelogram 12" o:spid="_x0000_s1030" style="position:absolute;left:5066;top:6506;width:10950;height:15743;rotation:-75;visibility:visible;mso-wrap-style:square;v-text-anchor:middle" coordsize="1095750,1574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Nl2vQAAANsAAAAPAAAAZHJzL2Rvd25yZXYueG1sRE9LCsIw&#10;EN0L3iGM4M6mKohUo4giuBD8VHA7NGNbbCaliVpvbwTB3Tzed+bL1lTiSY0rLSsYRjEI4szqknMF&#10;l3Q7mIJwHlljZZkUvMnBctHtzDHR9sUnep59LkIIuwQVFN7XiZQuK8igi2xNHLibbQz6AJtc6gZf&#10;IdxUchTHE2mw5NBQYE3rgrL7+WEU7LfXfCNX6f2dHSf6MC5Tb9KNUv1eu5qB8NT6v/jn3ukwfwzf&#10;X8IBcvEBAAD//wMAUEsBAi0AFAAGAAgAAAAhANvh9svuAAAAhQEAABMAAAAAAAAAAAAAAAAAAAAA&#10;AFtDb250ZW50X1R5cGVzXS54bWxQSwECLQAUAAYACAAAACEAWvQsW78AAAAVAQAACwAAAAAAAAAA&#10;AAAAAAAfAQAAX3JlbHMvLnJlbHNQSwECLQAUAAYACAAAACEAs3jZdr0AAADbAAAADwAAAAAAAAAA&#10;AAAAAAAHAgAAZHJzL2Rvd25yZXYueG1sUEsFBgAAAAADAAMAtwAAAPECAAAAAA==&#10;" path="m,874172l539848,r555902,271253l181009,1574861,,874172xe" fillcolor="#1cade4 [3204]" stroked="f" strokeweight="1pt">
                  <v:fill color2="#192d39 [1615]" rotate="t" angle="120" colors="0 #1cade4;17039f #1cade4" focus="100%" type="gradient">
                    <o:fill v:ext="view" type="gradientUnscaled"/>
                  </v:fill>
                  <v:stroke joinstyle="miter"/>
                  <v:path arrowok="t" o:connecttype="custom" o:connectlocs="0,873867;539500,0;1095043,271158;180892,1574311;0,873867" o:connectangles="0,0,0,0,0"/>
                </v:shape>
                <v:shape id="Parallelogram 10" o:spid="_x0000_s1031" style="position:absolute;left:345;width:12579;height:14077;visibility:visible;mso-wrap-style:square;v-text-anchor:middle" coordsize="1258933,140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3C2wgAAANoAAAAPAAAAZHJzL2Rvd25yZXYueG1sRI/RagIx&#10;FETfhf5DuIW+aVaFpWyNUgvCilToth9wSW6zSzc32yTq9u9NQfBxmJkzzGozul6cKcTOs4L5rABB&#10;rL3p2Cr4+txNn0HEhGyw90wK/ijCZv0wWWFl/IU/6NwkKzKEY4UK2pSGSsqoW3IYZ34gzt63Dw5T&#10;lsFKE/CS4a6Xi6IopcOO80KLA721pH+ak1Owx9/gSr0t3+ulrQ/2dFxqPCr19Di+voBINKZ7+Nau&#10;jYIF/F/JN0CurwAAAP//AwBQSwECLQAUAAYACAAAACEA2+H2y+4AAACFAQAAEwAAAAAAAAAAAAAA&#10;AAAAAAAAW0NvbnRlbnRfVHlwZXNdLnhtbFBLAQItABQABgAIAAAAIQBa9CxbvwAAABUBAAALAAAA&#10;AAAAAAAAAAAAAB8BAABfcmVscy8ucmVsc1BLAQItABQABgAIAAAAIQADB3C2wgAAANoAAAAPAAAA&#10;AAAAAAAAAAAAAAcCAABkcnMvZG93bnJldi54bWxQSwUGAAAAAAMAAwC3AAAA9gIAAAAA&#10;" path="m,1003484l671420,r587513,7950l394780,1408259,,1003484xe" fillcolor="#76cdee [1940]" stroked="f" strokeweight="1pt">
                  <v:fill color2="#1481ab [2404]" rotate="t" angle="270" colors="0 #77ceef;62259f #1482ac" focus="100%" type="gradient"/>
                  <v:stroke joinstyle="miter"/>
                  <v:path arrowok="t" o:connecttype="custom" o:connectlocs="0,1003155;670888,0;1257935,7947;394467,1407797;0,1003155" o:connectangles="0,0,0,0,0"/>
                </v:shape>
              </v:group>
              <v:group id="Group 14" o:spid="_x0000_s1032" style="position:absolute;left:86677;top:1905;width:18675;height:19665;rotation:180" coordorigin="" coordsize="18675,1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Q7avwAAANsAAAAPAAAAZHJzL2Rvd25yZXYueG1sRE9Li8Iw&#10;EL4L/ocwgjdNfS1SjSLCYk/CqrDXoRmb7jaTkmS1/nsjCHubj+85621nG3EjH2rHCibjDARx6XTN&#10;lYLL+XO0BBEissbGMSl4UIDtpt9bY67dnb/odoqVSCEcclRgYmxzKUNpyGIYu5Y4cVfnLcYEfSW1&#10;x3sKt42cZtmHtFhzajDY0t5Q+Xv6swr0PMwuVBQ7Pz3+nBf14mCq67dSw0G3W4GI1MV/8dtd6DR/&#10;Dq9f0gFy8wQAAP//AwBQSwECLQAUAAYACAAAACEA2+H2y+4AAACFAQAAEwAAAAAAAAAAAAAAAAAA&#10;AAAAW0NvbnRlbnRfVHlwZXNdLnhtbFBLAQItABQABgAIAAAAIQBa9CxbvwAAABUBAAALAAAAAAAA&#10;AAAAAAAAAB8BAABfcmVscy8ucmVsc1BLAQItABQABgAIAAAAIQCJNQ7avwAAANsAAAAPAAAAAAAA&#10;AAAAAAAAAAcCAABkcnMvZG93bnJldi54bWxQSwUGAAAAAAMAAwC3AAAA8wIAAAAA&#10;">
                <v:shape id="Parallelogram 12" o:spid="_x0000_s1033" style="position:absolute;left:3042;top:4031;width:12592;height:18675;rotation:-75;visibility:visible;mso-wrap-style:square;v-text-anchor:middle" coordsize="1260018,186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3WWugAAANoAAAAPAAAAZHJzL2Rvd25yZXYueG1sRE+9CsIw&#10;EN4F3yGc4KapgiLVKKIIDoJYdT+asyk2l9LEWt/eDILjx/e/2nS2Ei01vnSsYDJOQBDnTpdcKLhd&#10;D6MFCB+QNVaOScGHPGzW/d4KU+3efKE2C4WIIexTVGBCqFMpfW7Ioh+7mjhyD9dYDBE2hdQNvmO4&#10;reQ0SebSYsmxwWBNO0P5M3tZBfJ8Cu3N3ZGz/X1ans3sku1rpYaDbrsEEagLf/HPfdQK4tZ4Jd4A&#10;uf4CAAD//wMAUEsBAi0AFAAGAAgAAAAhANvh9svuAAAAhQEAABMAAAAAAAAAAAAAAAAAAAAAAFtD&#10;b250ZW50X1R5cGVzXS54bWxQSwECLQAUAAYACAAAACEAWvQsW78AAAAVAQAACwAAAAAAAAAAAAAA&#10;AAAfAQAAX3JlbHMvLnJlbHNQSwECLQAUAAYACAAAACEATkt1lroAAADaAAAADwAAAAAAAAAAAAAA&#10;AAAHAgAAZHJzL2Rvd25yZXYueG1sUEsFBgAAAAADAAMAtwAAAO4CAAAAAA==&#10;" path="m,1167498l728456,r531562,180603l181009,1868187,,1167498xe" fillcolor="#1cade4 [3204]" stroked="f" strokeweight="1pt">
                  <v:fill color2="#192d39 [1615]" rotate="t" angle="120" colors="0 #1cade4;17039f #1cade4" focus="100%" type="gradient">
                    <o:fill v:ext="view" type="gradientUnscaled"/>
                  </v:fill>
                  <v:stroke joinstyle="miter"/>
                  <v:path arrowok="t" o:connecttype="custom" o:connectlocs="0,1167091;727986,0;1259205,180540;180892,1867535;0,1167091" o:connectangles="0,0,0,0,0"/>
                </v:shape>
                <v:shape id="Parallelogram 10" o:spid="_x0000_s1034" style="position:absolute;left:345;width:12579;height:14077;visibility:visible;mso-wrap-style:square;v-text-anchor:middle" coordsize="1258933,140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EVQwQAAANsAAAAPAAAAZHJzL2Rvd25yZXYueG1sRE9Na8JA&#10;EL0L/odlCr2ZTQ0VSV2lCEqop6o99DbJTpPQ7GzY3Sbpv3cLBW/zeJ+z2U2mEwM531pW8JSkIIgr&#10;q1uuFVwvh8UahA/IGjvLpOCXPOy289kGc21HfqfhHGoRQ9jnqKAJoc+l9FVDBn1ie+LIfVlnMETo&#10;aqkdjjHcdHKZpitpsOXY0GBP+4aq7/OPUVBQxln29vlcHsuxcycf0ulDK/X4ML2+gAg0hbv4313o&#10;OH8Jf7/EA+T2BgAA//8DAFBLAQItABQABgAIAAAAIQDb4fbL7gAAAIUBAAATAAAAAAAAAAAAAAAA&#10;AAAAAABbQ29udGVudF9UeXBlc10ueG1sUEsBAi0AFAAGAAgAAAAhAFr0LFu/AAAAFQEAAAsAAAAA&#10;AAAAAAAAAAAAHwEAAF9yZWxzLy5yZWxzUEsBAi0AFAAGAAgAAAAhAPWIRVDBAAAA2wAAAA8AAAAA&#10;AAAAAAAAAAAABwIAAGRycy9kb3ducmV2LnhtbFBLBQYAAAAAAwADALcAAAD1AgAAAAA=&#10;" path="m,1003484l671420,r587513,7950l394780,1408259,,1003484xe" fillcolor="#1cade4 [3204]" stroked="f" strokeweight="1pt">
                  <v:stroke joinstyle="miter"/>
                  <v:path arrowok="t" o:connecttype="custom" o:connectlocs="0,1003153;670888,0;1257935,7947;394467,1407795;0,1003153" o:connectangles="0,0,0,0,0"/>
                </v:shape>
              </v:group>
              <v:shape id="Parallelogram 10" o:spid="_x0000_s1035" style="position:absolute;width:24047;height:26910;visibility:visible;mso-wrap-style:square;v-text-anchor:middle" coordsize="1258933,140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94uxAAAANsAAAAPAAAAZHJzL2Rvd25yZXYueG1sRI9Ba8JA&#10;FITvBf/D8oTe6iYeVKKrSFGoUAU1Fo+P7GsSmn0bdrca/70rCB6HmfmGmS0604gLOV9bVpAOEhDE&#10;hdU1lwry4/pjAsIHZI2NZVJwIw+Lee9thpm2V97T5RBKESHsM1RQhdBmUvqiIoN+YFvi6P1aZzBE&#10;6UqpHV4j3DRymCQjabDmuFBhS58VFX+Hf6MAdz9tMV5t0u05X968+87Px1Oi1Hu/W05BBOrCK/xs&#10;f2kFwxQeX+IPkPM7AAAA//8DAFBLAQItABQABgAIAAAAIQDb4fbL7gAAAIUBAAATAAAAAAAAAAAA&#10;AAAAAAAAAABbQ29udGVudF9UeXBlc10ueG1sUEsBAi0AFAAGAAgAAAAhAFr0LFu/AAAAFQEAAAsA&#10;AAAAAAAAAAAAAAAAHwEAAF9yZWxzLy5yZWxzUEsBAi0AFAAGAAgAAAAhAICf3i7EAAAA2wAAAA8A&#10;AAAAAAAAAAAAAAAABwIAAGRycy9kb3ducmV2LnhtbFBLBQYAAAAAAwADALcAAAD4AgAAAAA=&#10;" path="m,1003484l671420,r587513,7950l394780,1408259,,1003484xe" fillcolor="#1cade4 [3204]" stroked="f" strokeweight="1pt">
                <v:fill color2="#1481ab [2404]" rotate="t" colors="0 #1cade4;62259f #1482ac" focus="100%" type="gradient"/>
                <v:stroke joinstyle="miter"/>
                <v:path arrowok="t" o:connecttype="custom" o:connectlocs="0,1917566;1282523,0;2404769,15192;754095,2691054;0,1917566" o:connectangles="0,0,0,0,0"/>
              </v:shape>
              <v:rect id="Rectangle 23" o:spid="_x0000_s1036" style="position:absolute;left:17335;top:20859;width:78073;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LhxAAAANsAAAAPAAAAZHJzL2Rvd25yZXYueG1sRI9Ba8JA&#10;FITvQv/D8gredKOiSHSVthixIAVT8fzIPpPY7NuQXWP8925B8DjMzDfMct2ZSrTUuNKygtEwAkGc&#10;WV1yruD4mwzmIJxH1lhZJgV3crBevfWWGGt74wO1qc9FgLCLUUHhfR1L6bKCDLqhrYmDd7aNQR9k&#10;k0vd4C3ATSXHUTSTBksOCwXW9FVQ9pdejYJveznJ/TZts9nneXq4zpOfTTJSqv/efSxAeOr8K/xs&#10;77SC8QT+v4QfIFcPAAAA//8DAFBLAQItABQABgAIAAAAIQDb4fbL7gAAAIUBAAATAAAAAAAAAAAA&#10;AAAAAAAAAABbQ29udGVudF9UeXBlc10ueG1sUEsBAi0AFAAGAAgAAAAhAFr0LFu/AAAAFQEAAAsA&#10;AAAAAAAAAAAAAAAAHwEAAF9yZWxzLy5yZWxzUEsBAi0AFAAGAAgAAAAhALP7MuHEAAAA2wAAAA8A&#10;AAAAAAAAAAAAAAAABwIAAGRycy9kb3ducmV2LnhtbFBLBQYAAAAAAwADALcAAAD4AgAAAAA=&#10;" fillcolor="#1cade4 [3204]" stroked="f" strokeweight="1pt">
                <v:fill color2="#1481ab [2404]" rotate="t" angle="270" colors="0 #1cade4;62259f #1482ac" focus="100%" type="gradient"/>
              </v:rect>
              <v:rect id="Rectangle 24" o:spid="_x0000_s1037" style="position:absolute;left:17621;top:97624;width:78073;height:4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qqVxAAAANsAAAAPAAAAZHJzL2Rvd25yZXYueG1sRI9Ba8JA&#10;FITvQv/D8gredKOoSHSVthixIAVT8fzIPpPY7NuQXWP8925B8DjMzDfMct2ZSrTUuNKygtEwAkGc&#10;WV1yruD4mwzmIJxH1lhZJgV3crBevfWWGGt74wO1qc9FgLCLUUHhfR1L6bKCDLqhrYmDd7aNQR9k&#10;k0vd4C3ATSXHUTSTBksOCwXW9FVQ9pdejYJveznJ/TZts9nneXq4zpOfTTJSqv/efSxAeOr8K/xs&#10;77SC8QT+v4QfIFcPAAAA//8DAFBLAQItABQABgAIAAAAIQDb4fbL7gAAAIUBAAATAAAAAAAAAAAA&#10;AAAAAAAAAABbQ29udGVudF9UeXBlc10ueG1sUEsBAi0AFAAGAAgAAAAhAFr0LFu/AAAAFQEAAAsA&#10;AAAAAAAAAAAAAAAAHwEAAF9yZWxzLy5yZWxzUEsBAi0AFAAGAAgAAAAhADwSqpXEAAAA2wAAAA8A&#10;AAAAAAAAAAAAAAAABwIAAGRycy9kb3ducmV2LnhtbFBLBQYAAAAAAwADALcAAAD4AgAAAAA=&#10;" fillcolor="#1cade4 [3204]" stroked="f" strokeweight="1pt">
                <v:fill color2="#1481ab [2404]" rotate="t" angle="270" colors="0 #1cade4;62259f #1482ac" focus="100%" type="gradien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1"/>
  <w:proofState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02F"/>
    <w:rsid w:val="000102B6"/>
    <w:rsid w:val="0001495E"/>
    <w:rsid w:val="0001626D"/>
    <w:rsid w:val="00020201"/>
    <w:rsid w:val="00040852"/>
    <w:rsid w:val="00096EA6"/>
    <w:rsid w:val="0010367C"/>
    <w:rsid w:val="001B655A"/>
    <w:rsid w:val="002E6287"/>
    <w:rsid w:val="00317906"/>
    <w:rsid w:val="003733B9"/>
    <w:rsid w:val="003C520B"/>
    <w:rsid w:val="0044346B"/>
    <w:rsid w:val="0048066F"/>
    <w:rsid w:val="004B13B1"/>
    <w:rsid w:val="004D7D59"/>
    <w:rsid w:val="00524B92"/>
    <w:rsid w:val="00544235"/>
    <w:rsid w:val="00560F76"/>
    <w:rsid w:val="0058317D"/>
    <w:rsid w:val="005B098C"/>
    <w:rsid w:val="005C06C8"/>
    <w:rsid w:val="007038AD"/>
    <w:rsid w:val="00736BDC"/>
    <w:rsid w:val="007520BE"/>
    <w:rsid w:val="00840C37"/>
    <w:rsid w:val="00844354"/>
    <w:rsid w:val="008640E0"/>
    <w:rsid w:val="008962D9"/>
    <w:rsid w:val="00A334DF"/>
    <w:rsid w:val="00A448C1"/>
    <w:rsid w:val="00AA7AA0"/>
    <w:rsid w:val="00AC702F"/>
    <w:rsid w:val="00AE735A"/>
    <w:rsid w:val="00AF2577"/>
    <w:rsid w:val="00BA14CA"/>
    <w:rsid w:val="00BB0E66"/>
    <w:rsid w:val="00C34F93"/>
    <w:rsid w:val="00C455D8"/>
    <w:rsid w:val="00C5399C"/>
    <w:rsid w:val="00C96DFF"/>
    <w:rsid w:val="00CA0010"/>
    <w:rsid w:val="00CA6B4F"/>
    <w:rsid w:val="00D45644"/>
    <w:rsid w:val="00DA4A43"/>
    <w:rsid w:val="00DC5883"/>
    <w:rsid w:val="00DC5CA9"/>
    <w:rsid w:val="00DF3520"/>
    <w:rsid w:val="00E37225"/>
    <w:rsid w:val="00EA417A"/>
    <w:rsid w:val="00FD1900"/>
    <w:rsid w:val="00FE41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46816"/>
  <w15:chartTrackingRefBased/>
  <w15:docId w15:val="{9830FAE2-7704-42EC-9C69-61C873D02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C37"/>
    <w:rPr>
      <w:color w:val="404040" w:themeColor="text1" w:themeTint="BF"/>
      <w:sz w:val="24"/>
      <w:szCs w:val="20"/>
    </w:rPr>
  </w:style>
  <w:style w:type="paragraph" w:styleId="Heading1">
    <w:name w:val="heading 1"/>
    <w:basedOn w:val="Normal"/>
    <w:next w:val="Normal"/>
    <w:link w:val="Heading1Char"/>
    <w:uiPriority w:val="4"/>
    <w:qFormat/>
    <w:rsid w:val="000102B6"/>
    <w:pPr>
      <w:keepNext/>
      <w:keepLines/>
      <w:spacing w:before="480"/>
      <w:outlineLvl w:val="0"/>
    </w:pPr>
    <w:rPr>
      <w:rFonts w:asciiTheme="majorHAnsi" w:eastAsiaTheme="majorEastAsia" w:hAnsiTheme="majorHAnsi" w:cstheme="majorBidi"/>
      <w:color w:val="2683C6" w:themeColor="accent2"/>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1CADE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0102B6"/>
    <w:pPr>
      <w:spacing w:after="1680"/>
      <w:contextualSpacing/>
    </w:pPr>
    <w:rPr>
      <w:rFonts w:asciiTheme="majorHAnsi" w:hAnsiTheme="majorHAnsi"/>
      <w:b/>
      <w:caps/>
      <w:color w:val="FFFFFF" w:themeColor="background1"/>
      <w:sz w:val="52"/>
    </w:rPr>
  </w:style>
  <w:style w:type="character" w:customStyle="1" w:styleId="TitleChar">
    <w:name w:val="Title Char"/>
    <w:basedOn w:val="DefaultParagraphFont"/>
    <w:link w:val="Title"/>
    <w:uiPriority w:val="6"/>
    <w:rsid w:val="000102B6"/>
    <w:rPr>
      <w:rFonts w:asciiTheme="majorHAnsi" w:hAnsiTheme="majorHAnsi"/>
      <w:b/>
      <w:caps/>
      <w:color w:val="FFFFFF" w:themeColor="background1"/>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0102B6"/>
    <w:rPr>
      <w:rFonts w:asciiTheme="majorHAnsi" w:eastAsiaTheme="majorEastAsia" w:hAnsiTheme="majorHAnsi" w:cstheme="majorBidi"/>
      <w:color w:val="2683C6" w:themeColor="accent2"/>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0102B6"/>
    <w:rPr>
      <w:rFonts w:asciiTheme="majorHAnsi" w:eastAsiaTheme="majorEastAsia" w:hAnsiTheme="majorHAnsi" w:cstheme="majorBidi"/>
      <w:color w:val="1CADE4" w:themeColor="accent1"/>
      <w:sz w:val="24"/>
      <w:szCs w:val="20"/>
    </w:rPr>
  </w:style>
  <w:style w:type="paragraph" w:styleId="Footer">
    <w:name w:val="footer"/>
    <w:basedOn w:val="Normal"/>
    <w:link w:val="FooterChar"/>
    <w:uiPriority w:val="99"/>
    <w:unhideWhenUsed/>
    <w:qFormat/>
    <w:pPr>
      <w:spacing w:after="0" w:line="240" w:lineRule="auto"/>
      <w:jc w:val="right"/>
    </w:pPr>
    <w:rPr>
      <w:color w:val="1CADE4" w:themeColor="accent1"/>
    </w:rPr>
  </w:style>
  <w:style w:type="character" w:customStyle="1" w:styleId="FooterChar">
    <w:name w:val="Footer Char"/>
    <w:basedOn w:val="DefaultParagraphFont"/>
    <w:link w:val="Footer"/>
    <w:uiPriority w:val="99"/>
    <w:rPr>
      <w:color w:val="1CADE4" w:themeColor="accent1"/>
      <w:sz w:val="20"/>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840C37"/>
    <w:pPr>
      <w:numPr>
        <w:numId w:val="3"/>
      </w:numPr>
      <w:spacing w:before="100" w:after="100" w:line="240" w:lineRule="auto"/>
      <w:contextualSpacing/>
    </w:pPr>
    <w:rPr>
      <w:szCs w:val="21"/>
    </w:rPr>
  </w:style>
  <w:style w:type="paragraph" w:styleId="Header">
    <w:name w:val="header"/>
    <w:basedOn w:val="Normal"/>
    <w:link w:val="HeaderChar"/>
    <w:uiPriority w:val="99"/>
    <w:semiHidden/>
    <w:rsid w:val="005442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02B6"/>
    <w:rPr>
      <w:sz w:val="24"/>
      <w:szCs w:val="20"/>
    </w:rPr>
  </w:style>
  <w:style w:type="character" w:styleId="PlaceholderText">
    <w:name w:val="Placeholder Text"/>
    <w:basedOn w:val="DefaultParagraphFont"/>
    <w:uiPriority w:val="99"/>
    <w:semiHidden/>
    <w:rsid w:val="00DC5CA9"/>
    <w:rPr>
      <w:color w:val="808080"/>
    </w:rPr>
  </w:style>
  <w:style w:type="paragraph" w:customStyle="1" w:styleId="Details">
    <w:name w:val="Details"/>
    <w:basedOn w:val="Normal"/>
    <w:qFormat/>
    <w:rsid w:val="00840C37"/>
    <w:pPr>
      <w:spacing w:before="360"/>
      <w:contextualSpacing/>
    </w:pPr>
    <w:rPr>
      <w:color w:val="auto"/>
      <w:sz w:val="30"/>
    </w:rPr>
  </w:style>
  <w:style w:type="paragraph" w:styleId="NoSpacing">
    <w:name w:val="No Spacing"/>
    <w:uiPriority w:val="99"/>
    <w:qFormat/>
    <w:rsid w:val="0048066F"/>
    <w:pPr>
      <w:spacing w:after="0" w:line="240" w:lineRule="auto"/>
    </w:pPr>
    <w:rPr>
      <w:color w:val="404040" w:themeColor="text1" w:themeTint="B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rwa\AppData\Roaming\Microsoft\Templates\Education%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2D1411B125645DEAC6FF21A50BABF7F"/>
        <w:category>
          <w:name w:val="General"/>
          <w:gallery w:val="placeholder"/>
        </w:category>
        <w:types>
          <w:type w:val="bbPlcHdr"/>
        </w:types>
        <w:behaviors>
          <w:behavior w:val="content"/>
        </w:behaviors>
        <w:guid w:val="{AA3685A3-E7BE-4C59-81D6-892509412562}"/>
      </w:docPartPr>
      <w:docPartBody>
        <w:p w:rsidR="004F0FA7" w:rsidRDefault="00493659">
          <w:pPr>
            <w:pStyle w:val="72D1411B125645DEAC6FF21A50BABF7F"/>
          </w:pPr>
          <w:r w:rsidRPr="000102B6">
            <w:t>In Attendance</w:t>
          </w:r>
        </w:p>
      </w:docPartBody>
    </w:docPart>
    <w:docPart>
      <w:docPartPr>
        <w:name w:val="0D47B36CCF474BE1BD79AE8EBFDA6EA7"/>
        <w:category>
          <w:name w:val="General"/>
          <w:gallery w:val="placeholder"/>
        </w:category>
        <w:types>
          <w:type w:val="bbPlcHdr"/>
        </w:types>
        <w:behaviors>
          <w:behavior w:val="content"/>
        </w:behaviors>
        <w:guid w:val="{D9C86B26-0AFA-4120-ACE0-0C11CE2A6C1A}"/>
      </w:docPartPr>
      <w:docPartBody>
        <w:p w:rsidR="004F0FA7" w:rsidRDefault="00493659">
          <w:pPr>
            <w:pStyle w:val="0D47B36CCF474BE1BD79AE8EBFDA6EA7"/>
          </w:pPr>
          <w:r w:rsidRPr="00CA6B4F">
            <w:t>Next Meeting</w:t>
          </w:r>
        </w:p>
      </w:docPartBody>
    </w:docPart>
    <w:docPart>
      <w:docPartPr>
        <w:name w:val="7755BE9C33804B6980B82798518D8EEF"/>
        <w:category>
          <w:name w:val="General"/>
          <w:gallery w:val="placeholder"/>
        </w:category>
        <w:types>
          <w:type w:val="bbPlcHdr"/>
        </w:types>
        <w:behaviors>
          <w:behavior w:val="content"/>
        </w:behaviors>
        <w:guid w:val="{0934CFBF-E68E-48D0-8509-92C4C29F5843}"/>
      </w:docPartPr>
      <w:docPartBody>
        <w:p w:rsidR="004F0FA7" w:rsidRDefault="00493659">
          <w:pPr>
            <w:pStyle w:val="7755BE9C33804B6980B82798518D8EEF"/>
          </w:pPr>
          <w:r w:rsidRPr="00CA6B4F">
            <w:rPr>
              <w:color w:val="000000" w:themeColor="text1"/>
            </w:rPr>
            <w:t>Date | time</w:t>
          </w:r>
        </w:p>
      </w:docPartBody>
    </w:docPart>
    <w:docPart>
      <w:docPartPr>
        <w:name w:val="861447F111934A90A85A61A5D466B924"/>
        <w:category>
          <w:name w:val="General"/>
          <w:gallery w:val="placeholder"/>
        </w:category>
        <w:types>
          <w:type w:val="bbPlcHdr"/>
        </w:types>
        <w:behaviors>
          <w:behavior w:val="content"/>
        </w:behaviors>
        <w:guid w:val="{E29DB06E-01AB-454C-B9D2-4A7C4DB7C9D5}"/>
      </w:docPartPr>
      <w:docPartBody>
        <w:p w:rsidR="004F0FA7" w:rsidRDefault="00493659">
          <w:pPr>
            <w:pStyle w:val="861447F111934A90A85A61A5D466B924"/>
          </w:pPr>
          <w:r w:rsidRPr="00CA6B4F">
            <w:rPr>
              <w:color w:val="000000" w:themeColor="text1"/>
            </w:rPr>
            <w:t>Location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659"/>
    <w:rsid w:val="00052E03"/>
    <w:rsid w:val="001158C5"/>
    <w:rsid w:val="00493659"/>
    <w:rsid w:val="004F0FA7"/>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4"/>
    <w:qFormat/>
    <w:pPr>
      <w:keepNext/>
      <w:keepLines/>
      <w:spacing w:before="480" w:after="120" w:line="264" w:lineRule="auto"/>
      <w:outlineLvl w:val="0"/>
    </w:pPr>
    <w:rPr>
      <w:rFonts w:asciiTheme="majorHAnsi" w:eastAsiaTheme="majorEastAsia" w:hAnsiTheme="majorHAnsi" w:cstheme="majorBidi"/>
      <w:color w:val="ED7D31" w:themeColor="accent2"/>
      <w:sz w:val="30"/>
      <w:szCs w:val="30"/>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2D1411B125645DEAC6FF21A50BABF7F">
    <w:name w:val="72D1411B125645DEAC6FF21A50BABF7F"/>
  </w:style>
  <w:style w:type="character" w:customStyle="1" w:styleId="Heading1Char">
    <w:name w:val="Heading 1 Char"/>
    <w:basedOn w:val="DefaultParagraphFont"/>
    <w:link w:val="Heading1"/>
    <w:uiPriority w:val="4"/>
    <w:rPr>
      <w:rFonts w:asciiTheme="majorHAnsi" w:eastAsiaTheme="majorEastAsia" w:hAnsiTheme="majorHAnsi" w:cstheme="majorBidi"/>
      <w:color w:val="ED7D31" w:themeColor="accent2"/>
      <w:sz w:val="30"/>
      <w:szCs w:val="30"/>
      <w:lang w:val="en-US" w:eastAsia="ja-JP"/>
    </w:rPr>
  </w:style>
  <w:style w:type="paragraph" w:styleId="ListBullet">
    <w:name w:val="List Bullet"/>
    <w:basedOn w:val="Normal"/>
    <w:uiPriority w:val="10"/>
    <w:qFormat/>
    <w:pPr>
      <w:numPr>
        <w:numId w:val="1"/>
      </w:numPr>
      <w:spacing w:before="100" w:after="100" w:line="240" w:lineRule="auto"/>
      <w:contextualSpacing/>
    </w:pPr>
    <w:rPr>
      <w:color w:val="404040" w:themeColor="text1" w:themeTint="BF"/>
      <w:sz w:val="24"/>
      <w:szCs w:val="21"/>
      <w:lang w:val="en-US" w:eastAsia="ja-JP"/>
    </w:rPr>
  </w:style>
  <w:style w:type="paragraph" w:customStyle="1" w:styleId="0D47B36CCF474BE1BD79AE8EBFDA6EA7">
    <w:name w:val="0D47B36CCF474BE1BD79AE8EBFDA6EA7"/>
  </w:style>
  <w:style w:type="paragraph" w:customStyle="1" w:styleId="7755BE9C33804B6980B82798518D8EEF">
    <w:name w:val="7755BE9C33804B6980B82798518D8EEF"/>
  </w:style>
  <w:style w:type="paragraph" w:customStyle="1" w:styleId="861447F111934A90A85A61A5D466B924">
    <w:name w:val="861447F111934A90A85A61A5D466B9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89D12675-D78A-439E-8491-64F8D6298806}">
  <ds:schemaRefs>
    <ds:schemaRef ds:uri="http://schemas.microsoft.com/sharepoint/v3/contenttype/forms"/>
  </ds:schemaRefs>
</ds:datastoreItem>
</file>

<file path=customXml/itemProps2.xml><?xml version="1.0" encoding="utf-8"?>
<ds:datastoreItem xmlns:ds="http://schemas.openxmlformats.org/officeDocument/2006/customXml" ds:itemID="{A3AFB461-0670-44F6-A0E0-FEEB7D8A6E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27B9BB-1AEF-4951-BFBA-F9133C80F3EA}">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Education minutes.dotx</Template>
  <TotalTime>10</TotalTime>
  <Pages>1</Pages>
  <Words>128</Words>
  <Characters>731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Mirwais J Salah</dc:creator>
  <cp:keywords/>
  <dc:description/>
  <cp:lastModifiedBy>mirwais khan</cp:lastModifiedBy>
  <cp:revision>6</cp:revision>
  <dcterms:created xsi:type="dcterms:W3CDTF">2020-10-16T17:59:00Z</dcterms:created>
  <dcterms:modified xsi:type="dcterms:W3CDTF">2020-10-16T18:00:00Z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